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DFFA8" w14:textId="762ABE29" w:rsidR="003A7FF1" w:rsidRPr="007E7016" w:rsidRDefault="00715DE1" w:rsidP="005E2F4D">
      <w:pPr>
        <w:pStyle w:val="DocumentTitle"/>
        <w:rPr>
          <w:rFonts w:cs="Arial"/>
          <w:sz w:val="24"/>
          <w:szCs w:val="24"/>
        </w:rPr>
      </w:pPr>
      <w:r w:rsidRPr="007E7016">
        <w:rPr>
          <w:rFonts w:cs="Arial"/>
          <w:sz w:val="24"/>
          <w:szCs w:val="24"/>
        </w:rPr>
        <w:t>Test / Validation</w:t>
      </w:r>
      <w:r w:rsidR="0031670A" w:rsidRPr="007E7016">
        <w:rPr>
          <w:rFonts w:cs="Arial"/>
          <w:sz w:val="24"/>
          <w:szCs w:val="24"/>
        </w:rPr>
        <w:t xml:space="preserve"> Plan</w:t>
      </w:r>
    </w:p>
    <w:p w14:paraId="7959813F" w14:textId="77777777" w:rsidR="00EF62EF" w:rsidRPr="007E7016" w:rsidRDefault="00EF62EF" w:rsidP="00FF4875">
      <w:pPr>
        <w:pStyle w:val="DocumentTitle"/>
        <w:rPr>
          <w:rFonts w:cs="Arial"/>
          <w:sz w:val="24"/>
          <w:szCs w:val="24"/>
        </w:rPr>
      </w:pPr>
    </w:p>
    <w:p w14:paraId="21365DD0" w14:textId="79DF7D6A" w:rsidR="00FF4875" w:rsidRPr="007E7016" w:rsidRDefault="00206189" w:rsidP="00FF4875">
      <w:pPr>
        <w:pStyle w:val="DocumentTitle"/>
        <w:rPr>
          <w:rFonts w:cs="Arial"/>
          <w:sz w:val="24"/>
          <w:szCs w:val="24"/>
        </w:rPr>
      </w:pPr>
      <w:r w:rsidRPr="007E7016">
        <w:rPr>
          <w:rFonts w:cs="Arial"/>
          <w:sz w:val="24"/>
          <w:szCs w:val="24"/>
        </w:rPr>
        <w:t xml:space="preserve">CMMS </w:t>
      </w:r>
      <w:r w:rsidR="1CCC5ED1" w:rsidRPr="007E7016">
        <w:rPr>
          <w:rFonts w:cs="Arial"/>
          <w:sz w:val="24"/>
          <w:szCs w:val="24"/>
        </w:rPr>
        <w:t>2024 Bucket Change 1</w:t>
      </w:r>
    </w:p>
    <w:p w14:paraId="1EE13286" w14:textId="77777777" w:rsidR="00332261" w:rsidRPr="007E7016" w:rsidRDefault="00332261" w:rsidP="001512B1">
      <w:pPr>
        <w:pStyle w:val="DocumentTitle"/>
        <w:rPr>
          <w:rFonts w:cs="Arial"/>
          <w:sz w:val="24"/>
          <w:szCs w:val="24"/>
        </w:rPr>
      </w:pPr>
    </w:p>
    <w:p w14:paraId="3590870B" w14:textId="77777777" w:rsidR="00466C24" w:rsidRPr="007E7016" w:rsidRDefault="00466C24" w:rsidP="00466C24">
      <w:pPr>
        <w:ind w:left="0"/>
        <w:rPr>
          <w:rFonts w:ascii="Arial" w:hAnsi="Arial"/>
          <w:b/>
          <w:sz w:val="24"/>
          <w:szCs w:val="24"/>
        </w:rPr>
      </w:pPr>
    </w:p>
    <w:p w14:paraId="14EAC482" w14:textId="24DFB787" w:rsidR="001C3918" w:rsidRPr="007E7016" w:rsidRDefault="00206189" w:rsidP="00466C24">
      <w:pPr>
        <w:ind w:left="0"/>
        <w:jc w:val="center"/>
        <w:rPr>
          <w:rFonts w:ascii="Arial" w:hAnsi="Arial"/>
          <w:b/>
          <w:sz w:val="24"/>
          <w:szCs w:val="24"/>
        </w:rPr>
      </w:pPr>
      <w:r w:rsidRPr="007E7016">
        <w:rPr>
          <w:rFonts w:ascii="Arial" w:hAnsi="Arial"/>
          <w:b/>
          <w:sz w:val="24"/>
          <w:szCs w:val="24"/>
        </w:rPr>
        <w:t>CMMS</w:t>
      </w:r>
    </w:p>
    <w:p w14:paraId="37F68217" w14:textId="03E2A1CF" w:rsidR="001C3918" w:rsidRPr="007E7016" w:rsidRDefault="001C3918" w:rsidP="00295646">
      <w:pPr>
        <w:rPr>
          <w:rFonts w:ascii="Arial" w:hAnsi="Arial"/>
          <w:sz w:val="24"/>
          <w:szCs w:val="24"/>
        </w:rPr>
      </w:pPr>
    </w:p>
    <w:p w14:paraId="286641AA" w14:textId="77777777" w:rsidR="001C3918" w:rsidRPr="007E7016" w:rsidRDefault="001C3918" w:rsidP="00295646">
      <w:pPr>
        <w:rPr>
          <w:rFonts w:ascii="Arial" w:hAnsi="Arial"/>
          <w:sz w:val="24"/>
          <w:szCs w:val="24"/>
        </w:rPr>
      </w:pPr>
    </w:p>
    <w:bookmarkStart w:id="0" w:name="_Hlk17822758"/>
    <w:p w14:paraId="66811008" w14:textId="09F9074C" w:rsidR="0089606A" w:rsidRPr="007E7016" w:rsidRDefault="007E7016" w:rsidP="00295646">
      <w:pPr>
        <w:pStyle w:val="TRN-RFCNoonly"/>
        <w:rPr>
          <w:rFonts w:cs="Arial"/>
          <w:sz w:val="24"/>
          <w:szCs w:val="24"/>
        </w:rPr>
      </w:pPr>
      <w:r>
        <w:rPr>
          <w:rFonts w:cs="Arial"/>
          <w:sz w:val="24"/>
          <w:szCs w:val="24"/>
        </w:rPr>
        <w:fldChar w:fldCharType="begin"/>
      </w:r>
      <w:r>
        <w:rPr>
          <w:rFonts w:cs="Arial"/>
          <w:sz w:val="24"/>
          <w:szCs w:val="24"/>
        </w:rPr>
        <w:instrText>HYPERLINK "https://biogen.service-now.com/nav_to.do?uri=%2Fchange_request.do%3Fsys_id%3D5a812a241b900654fe4f75dcdc4bcb42%26sysparm_view%3D%26sysparm_view_forced%3Dtrue"</w:instrText>
      </w:r>
      <w:r>
        <w:rPr>
          <w:rFonts w:cs="Arial"/>
          <w:sz w:val="24"/>
          <w:szCs w:val="24"/>
        </w:rPr>
      </w:r>
      <w:r>
        <w:rPr>
          <w:rFonts w:cs="Arial"/>
          <w:sz w:val="24"/>
          <w:szCs w:val="24"/>
        </w:rPr>
        <w:fldChar w:fldCharType="separate"/>
      </w:r>
      <w:r w:rsidR="00C36B8B" w:rsidRPr="007E7016">
        <w:rPr>
          <w:rStyle w:val="Hyperlink"/>
          <w:rFonts w:cs="Arial"/>
          <w:sz w:val="24"/>
          <w:szCs w:val="24"/>
        </w:rPr>
        <w:t>CHG</w:t>
      </w:r>
      <w:r w:rsidR="002B3313">
        <w:rPr>
          <w:rStyle w:val="Hyperlink"/>
          <w:rFonts w:cs="Arial"/>
          <w:sz w:val="24"/>
          <w:szCs w:val="24"/>
        </w:rPr>
        <w:t>XXXXX</w:t>
      </w:r>
      <w:r>
        <w:rPr>
          <w:rFonts w:cs="Arial"/>
          <w:sz w:val="24"/>
          <w:szCs w:val="24"/>
        </w:rPr>
        <w:fldChar w:fldCharType="end"/>
      </w:r>
    </w:p>
    <w:bookmarkEnd w:id="0"/>
    <w:p w14:paraId="0BF79688" w14:textId="77777777" w:rsidR="00844910" w:rsidRPr="007E7016" w:rsidRDefault="00844910" w:rsidP="009B6AF8">
      <w:pPr>
        <w:jc w:val="right"/>
        <w:rPr>
          <w:rFonts w:ascii="Arial" w:hAnsi="Arial"/>
          <w:sz w:val="24"/>
          <w:szCs w:val="24"/>
        </w:rPr>
      </w:pPr>
    </w:p>
    <w:p w14:paraId="0BF7968A" w14:textId="72335424" w:rsidR="009C4B74" w:rsidRPr="007E7016" w:rsidRDefault="0031670A" w:rsidP="00295646">
      <w:pPr>
        <w:rPr>
          <w:rFonts w:ascii="Arial" w:hAnsi="Arial"/>
          <w:sz w:val="24"/>
          <w:szCs w:val="24"/>
        </w:rPr>
      </w:pPr>
      <w:r w:rsidRPr="007E7016">
        <w:rPr>
          <w:rFonts w:ascii="Arial" w:hAnsi="Arial"/>
          <w:sz w:val="24"/>
          <w:szCs w:val="24"/>
        </w:rPr>
        <w:tab/>
      </w:r>
      <w:r w:rsidRPr="007E7016">
        <w:rPr>
          <w:rFonts w:ascii="Arial" w:hAnsi="Arial"/>
          <w:sz w:val="24"/>
          <w:szCs w:val="24"/>
        </w:rPr>
        <w:tab/>
      </w:r>
    </w:p>
    <w:p w14:paraId="0BF7968B" w14:textId="77777777" w:rsidR="00B44661" w:rsidRPr="007E7016" w:rsidRDefault="00B44661" w:rsidP="00B44661">
      <w:pPr>
        <w:pStyle w:val="TitleCentered"/>
        <w:rPr>
          <w:rFonts w:cs="Arial"/>
          <w:sz w:val="24"/>
        </w:rPr>
      </w:pPr>
      <w:r w:rsidRPr="007E7016">
        <w:rPr>
          <w:rFonts w:cs="Arial"/>
          <w:sz w:val="24"/>
        </w:rPr>
        <w:t>Document Approval</w:t>
      </w:r>
    </w:p>
    <w:p w14:paraId="0BF7968C" w14:textId="77777777" w:rsidR="00B44661" w:rsidRPr="007E7016" w:rsidRDefault="00B44661" w:rsidP="00B44661">
      <w:pPr>
        <w:pStyle w:val="BodyTextAll"/>
        <w:rPr>
          <w:rFonts w:ascii="Arial" w:hAnsi="Arial" w:cs="Arial"/>
          <w:sz w:val="24"/>
        </w:rPr>
      </w:pPr>
      <w:r w:rsidRPr="007E7016">
        <w:rPr>
          <w:rFonts w:ascii="Arial" w:hAnsi="Arial" w:cs="Arial"/>
          <w:sz w:val="24"/>
        </w:rPr>
        <w:t xml:space="preserve">The electronic signatures for this document are maintained in an electronic document management system, </w:t>
      </w:r>
      <w:r w:rsidR="00343269" w:rsidRPr="007E7016">
        <w:rPr>
          <w:rFonts w:ascii="Arial" w:hAnsi="Arial" w:cs="Arial"/>
          <w:sz w:val="24"/>
        </w:rPr>
        <w:t>m</w:t>
      </w:r>
      <w:r w:rsidR="0012249E" w:rsidRPr="007E7016">
        <w:rPr>
          <w:rFonts w:ascii="Arial" w:hAnsi="Arial" w:cs="Arial"/>
          <w:sz w:val="24"/>
        </w:rPr>
        <w:t>yCIMS</w:t>
      </w:r>
      <w:r w:rsidRPr="007E7016">
        <w:rPr>
          <w:rFonts w:ascii="Arial" w:hAnsi="Arial" w:cs="Arial"/>
          <w:sz w:val="24"/>
        </w:rPr>
        <w:t>. This should not be considered an approved document and used for reference unless the signature page from that system is attached.</w:t>
      </w:r>
    </w:p>
    <w:p w14:paraId="0BF7968D" w14:textId="77777777" w:rsidR="00343269" w:rsidRPr="007E7016" w:rsidRDefault="00343269" w:rsidP="00B44661">
      <w:pPr>
        <w:pStyle w:val="BodyTextAll"/>
        <w:rPr>
          <w:rFonts w:ascii="Arial" w:hAnsi="Arial" w:cs="Arial"/>
          <w:sz w:val="24"/>
        </w:rPr>
      </w:pPr>
    </w:p>
    <w:p w14:paraId="0BF7968E" w14:textId="77777777" w:rsidR="00B44661" w:rsidRPr="007E7016" w:rsidRDefault="00B44661" w:rsidP="00B44661">
      <w:pPr>
        <w:pStyle w:val="TitleCentered"/>
        <w:rPr>
          <w:rFonts w:cs="Arial"/>
          <w:sz w:val="24"/>
        </w:rPr>
      </w:pPr>
      <w:r w:rsidRPr="007E7016">
        <w:rPr>
          <w:rFonts w:cs="Arial"/>
          <w:sz w:val="24"/>
        </w:rPr>
        <w:t>Revision History</w:t>
      </w:r>
    </w:p>
    <w:p w14:paraId="0BF7968F" w14:textId="26BD6DB8" w:rsidR="0031670A" w:rsidRPr="007E7016" w:rsidRDefault="00B44661" w:rsidP="004E6866">
      <w:pPr>
        <w:pStyle w:val="BodyTextAll"/>
        <w:rPr>
          <w:rFonts w:ascii="Arial" w:hAnsi="Arial" w:cs="Arial"/>
          <w:sz w:val="24"/>
        </w:rPr>
      </w:pPr>
      <w:r w:rsidRPr="007E7016">
        <w:rPr>
          <w:rFonts w:ascii="Arial" w:hAnsi="Arial" w:cs="Arial"/>
          <w:sz w:val="24"/>
        </w:rPr>
        <w:t xml:space="preserve">The revision history for this document is maintained in an electronic document management system, </w:t>
      </w:r>
      <w:r w:rsidR="00343269" w:rsidRPr="007E7016">
        <w:rPr>
          <w:rFonts w:ascii="Arial" w:hAnsi="Arial" w:cs="Arial"/>
          <w:sz w:val="24"/>
        </w:rPr>
        <w:t>m</w:t>
      </w:r>
      <w:r w:rsidR="0012249E" w:rsidRPr="007E7016">
        <w:rPr>
          <w:rFonts w:ascii="Arial" w:hAnsi="Arial" w:cs="Arial"/>
          <w:sz w:val="24"/>
        </w:rPr>
        <w:t>yCIMS</w:t>
      </w:r>
      <w:r w:rsidRPr="007E7016">
        <w:rPr>
          <w:rFonts w:ascii="Arial" w:hAnsi="Arial" w:cs="Arial"/>
          <w:sz w:val="24"/>
        </w:rPr>
        <w:t>.</w:t>
      </w:r>
    </w:p>
    <w:p w14:paraId="74732196" w14:textId="067EB360" w:rsidR="001451EB" w:rsidRPr="007E7016" w:rsidRDefault="001451EB" w:rsidP="004E6866">
      <w:pPr>
        <w:pStyle w:val="BodyTextAll"/>
        <w:rPr>
          <w:rFonts w:ascii="Arial" w:hAnsi="Arial" w:cs="Arial"/>
          <w:sz w:val="24"/>
        </w:rPr>
      </w:pPr>
    </w:p>
    <w:p w14:paraId="6EBA4003" w14:textId="75A005E0" w:rsidR="001451EB" w:rsidRPr="007E7016" w:rsidRDefault="004D174C" w:rsidP="004A2E08">
      <w:pPr>
        <w:rPr>
          <w:rFonts w:ascii="Arial" w:hAnsi="Arial"/>
          <w:sz w:val="24"/>
          <w:szCs w:val="24"/>
        </w:rPr>
      </w:pPr>
      <w:r w:rsidRPr="007E7016">
        <w:rPr>
          <w:rFonts w:ascii="Arial" w:hAnsi="Arial"/>
          <w:sz w:val="24"/>
          <w:szCs w:val="24"/>
        </w:rPr>
        <w:br w:type="page"/>
      </w:r>
    </w:p>
    <w:sdt>
      <w:sdtPr>
        <w:rPr>
          <w:rFonts w:ascii="Arial" w:hAnsi="Arial" w:cs="Arial"/>
          <w:bCs w:val="0"/>
          <w:smallCaps w:val="0"/>
        </w:rPr>
        <w:id w:val="382234213"/>
        <w:docPartObj>
          <w:docPartGallery w:val="Table of Contents"/>
          <w:docPartUnique/>
        </w:docPartObj>
      </w:sdtPr>
      <w:sdtContent>
        <w:p w14:paraId="2A79D391" w14:textId="6EA0D74F" w:rsidR="00632407" w:rsidRPr="007E7016" w:rsidRDefault="31F8D4FA" w:rsidP="51EC5422">
          <w:pPr>
            <w:pStyle w:val="TOC1"/>
            <w:rPr>
              <w:rFonts w:ascii="Arial" w:hAnsi="Arial" w:cs="Arial"/>
              <w:b/>
              <w:sz w:val="24"/>
              <w:szCs w:val="24"/>
            </w:rPr>
          </w:pPr>
          <w:r w:rsidRPr="007E7016">
            <w:rPr>
              <w:rFonts w:ascii="Arial" w:hAnsi="Arial" w:cs="Arial"/>
              <w:b/>
              <w:sz w:val="24"/>
              <w:szCs w:val="24"/>
            </w:rPr>
            <w:t>CONTENT</w:t>
          </w:r>
          <w:r w:rsidR="58F7B256" w:rsidRPr="007E7016">
            <w:rPr>
              <w:rFonts w:ascii="Arial" w:hAnsi="Arial" w:cs="Arial"/>
              <w:b/>
              <w:sz w:val="24"/>
              <w:szCs w:val="24"/>
            </w:rPr>
            <w:t>S</w:t>
          </w:r>
        </w:p>
        <w:p w14:paraId="2E26F313" w14:textId="3E6F6409" w:rsidR="007E7016" w:rsidRPr="007E7016" w:rsidRDefault="51EC5422">
          <w:pPr>
            <w:pStyle w:val="TOC1"/>
            <w:rPr>
              <w:rFonts w:ascii="Arial" w:eastAsiaTheme="minorEastAsia" w:hAnsi="Arial" w:cs="Arial"/>
              <w:bCs w:val="0"/>
              <w:smallCaps w:val="0"/>
              <w:kern w:val="2"/>
              <w14:ligatures w14:val="standardContextual"/>
            </w:rPr>
          </w:pPr>
          <w:r w:rsidRPr="007E7016">
            <w:rPr>
              <w:rFonts w:ascii="Arial" w:hAnsi="Arial" w:cs="Arial"/>
            </w:rPr>
            <w:fldChar w:fldCharType="begin"/>
          </w:r>
          <w:r w:rsidR="003C3A26" w:rsidRPr="007E7016">
            <w:rPr>
              <w:rFonts w:ascii="Arial" w:hAnsi="Arial" w:cs="Arial"/>
            </w:rPr>
            <w:instrText>TOC \o "1-3" \h \z \u</w:instrText>
          </w:r>
          <w:r w:rsidRPr="007E7016">
            <w:rPr>
              <w:rFonts w:ascii="Arial" w:hAnsi="Arial" w:cs="Arial"/>
            </w:rPr>
            <w:fldChar w:fldCharType="separate"/>
          </w:r>
          <w:hyperlink w:anchor="_Toc162531515" w:history="1">
            <w:r w:rsidR="007E7016" w:rsidRPr="007E7016">
              <w:rPr>
                <w:rStyle w:val="Hyperlink"/>
                <w:rFonts w:ascii="Arial" w:hAnsi="Arial" w:cs="Arial"/>
              </w:rPr>
              <w:t>1</w:t>
            </w:r>
            <w:r w:rsidR="007E7016" w:rsidRPr="007E7016">
              <w:rPr>
                <w:rFonts w:ascii="Arial" w:eastAsiaTheme="minorEastAsia" w:hAnsi="Arial" w:cs="Arial"/>
                <w:bCs w:val="0"/>
                <w:smallCaps w:val="0"/>
                <w:kern w:val="2"/>
                <w14:ligatures w14:val="standardContextual"/>
              </w:rPr>
              <w:tab/>
            </w:r>
            <w:r w:rsidR="007E7016" w:rsidRPr="007E7016">
              <w:rPr>
                <w:rStyle w:val="Hyperlink"/>
                <w:rFonts w:ascii="Arial" w:hAnsi="Arial" w:cs="Arial"/>
              </w:rPr>
              <w:t>Purpose</w:t>
            </w:r>
            <w:r w:rsidR="007E7016" w:rsidRPr="007E7016">
              <w:rPr>
                <w:rFonts w:ascii="Arial" w:hAnsi="Arial" w:cs="Arial"/>
                <w:webHidden/>
              </w:rPr>
              <w:tab/>
            </w:r>
            <w:r w:rsidR="007E7016" w:rsidRPr="007E7016">
              <w:rPr>
                <w:rFonts w:ascii="Arial" w:hAnsi="Arial" w:cs="Arial"/>
                <w:webHidden/>
              </w:rPr>
              <w:fldChar w:fldCharType="begin"/>
            </w:r>
            <w:r w:rsidR="007E7016" w:rsidRPr="007E7016">
              <w:rPr>
                <w:rFonts w:ascii="Arial" w:hAnsi="Arial" w:cs="Arial"/>
                <w:webHidden/>
              </w:rPr>
              <w:instrText xml:space="preserve"> PAGEREF _Toc162531515 \h </w:instrText>
            </w:r>
            <w:r w:rsidR="007E7016" w:rsidRPr="007E7016">
              <w:rPr>
                <w:rFonts w:ascii="Arial" w:hAnsi="Arial" w:cs="Arial"/>
                <w:webHidden/>
              </w:rPr>
            </w:r>
            <w:r w:rsidR="007E7016" w:rsidRPr="007E7016">
              <w:rPr>
                <w:rFonts w:ascii="Arial" w:hAnsi="Arial" w:cs="Arial"/>
                <w:webHidden/>
              </w:rPr>
              <w:fldChar w:fldCharType="separate"/>
            </w:r>
            <w:r w:rsidR="007E7016" w:rsidRPr="007E7016">
              <w:rPr>
                <w:rFonts w:ascii="Arial" w:hAnsi="Arial" w:cs="Arial"/>
                <w:webHidden/>
              </w:rPr>
              <w:t>4</w:t>
            </w:r>
            <w:r w:rsidR="007E7016" w:rsidRPr="007E7016">
              <w:rPr>
                <w:rFonts w:ascii="Arial" w:hAnsi="Arial" w:cs="Arial"/>
                <w:webHidden/>
              </w:rPr>
              <w:fldChar w:fldCharType="end"/>
            </w:r>
          </w:hyperlink>
        </w:p>
        <w:p w14:paraId="2747EF54" w14:textId="738EE074" w:rsidR="007E7016" w:rsidRPr="007E7016" w:rsidRDefault="007E7016">
          <w:pPr>
            <w:pStyle w:val="TOC1"/>
            <w:rPr>
              <w:rFonts w:ascii="Arial" w:eastAsiaTheme="minorEastAsia" w:hAnsi="Arial" w:cs="Arial"/>
              <w:bCs w:val="0"/>
              <w:smallCaps w:val="0"/>
              <w:kern w:val="2"/>
              <w14:ligatures w14:val="standardContextual"/>
            </w:rPr>
          </w:pPr>
          <w:hyperlink w:anchor="_Toc162531516" w:history="1">
            <w:r w:rsidRPr="007E7016">
              <w:rPr>
                <w:rStyle w:val="Hyperlink"/>
                <w:rFonts w:ascii="Arial" w:hAnsi="Arial" w:cs="Arial"/>
              </w:rPr>
              <w:t>2</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Definitions, Acronyms, and Abbreviations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_Toc162531516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4</w:t>
            </w:r>
            <w:r w:rsidRPr="007E7016">
              <w:rPr>
                <w:rFonts w:ascii="Arial" w:hAnsi="Arial" w:cs="Arial"/>
                <w:webHidden/>
              </w:rPr>
              <w:fldChar w:fldCharType="end"/>
            </w:r>
          </w:hyperlink>
        </w:p>
        <w:p w14:paraId="0DB531AD" w14:textId="1092D3A0" w:rsidR="007E7016" w:rsidRPr="007E7016" w:rsidRDefault="007E7016">
          <w:pPr>
            <w:pStyle w:val="TOC1"/>
            <w:rPr>
              <w:rFonts w:ascii="Arial" w:eastAsiaTheme="minorEastAsia" w:hAnsi="Arial" w:cs="Arial"/>
              <w:bCs w:val="0"/>
              <w:smallCaps w:val="0"/>
              <w:kern w:val="2"/>
              <w14:ligatures w14:val="standardContextual"/>
            </w:rPr>
          </w:pPr>
          <w:hyperlink w:anchor="_Toc162531517" w:history="1">
            <w:r w:rsidRPr="007E7016">
              <w:rPr>
                <w:rStyle w:val="Hyperlink"/>
                <w:rFonts w:ascii="Arial" w:hAnsi="Arial" w:cs="Arial"/>
              </w:rPr>
              <w:t>3</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Scope</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_Toc162531517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4</w:t>
            </w:r>
            <w:r w:rsidRPr="007E7016">
              <w:rPr>
                <w:rFonts w:ascii="Arial" w:hAnsi="Arial" w:cs="Arial"/>
                <w:webHidden/>
              </w:rPr>
              <w:fldChar w:fldCharType="end"/>
            </w:r>
          </w:hyperlink>
        </w:p>
        <w:p w14:paraId="7B3F6A40" w14:textId="3E0F3E63" w:rsidR="007E7016" w:rsidRPr="007E7016" w:rsidRDefault="007E7016">
          <w:pPr>
            <w:pStyle w:val="TOC2"/>
            <w:rPr>
              <w:rFonts w:ascii="Arial" w:eastAsiaTheme="minorEastAsia" w:hAnsi="Arial" w:cs="Arial"/>
              <w:kern w:val="2"/>
              <w14:ligatures w14:val="standardContextual"/>
            </w:rPr>
          </w:pPr>
          <w:hyperlink w:anchor="_Toc162531518" w:history="1">
            <w:r w:rsidRPr="007E7016">
              <w:rPr>
                <w:rStyle w:val="Hyperlink"/>
                <w:rFonts w:ascii="Arial" w:hAnsi="Arial" w:cs="Arial"/>
              </w:rPr>
              <w:t>3.1</w:t>
            </w:r>
            <w:r w:rsidRPr="007E7016">
              <w:rPr>
                <w:rFonts w:ascii="Arial" w:eastAsiaTheme="minorEastAsia" w:hAnsi="Arial" w:cs="Arial"/>
                <w:kern w:val="2"/>
                <w14:ligatures w14:val="standardContextual"/>
              </w:rPr>
              <w:tab/>
            </w:r>
            <w:r w:rsidRPr="007E7016">
              <w:rPr>
                <w:rStyle w:val="Hyperlink"/>
                <w:rFonts w:ascii="Arial" w:hAnsi="Arial" w:cs="Arial"/>
              </w:rPr>
              <w:t>Scope Description:</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_Toc162531518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4</w:t>
            </w:r>
            <w:r w:rsidRPr="007E7016">
              <w:rPr>
                <w:rFonts w:ascii="Arial" w:hAnsi="Arial" w:cs="Arial"/>
                <w:webHidden/>
              </w:rPr>
              <w:fldChar w:fldCharType="end"/>
            </w:r>
          </w:hyperlink>
        </w:p>
        <w:p w14:paraId="4ADC0020" w14:textId="619AD987" w:rsidR="007E7016" w:rsidRPr="007E7016" w:rsidRDefault="007E7016">
          <w:pPr>
            <w:pStyle w:val="TOC2"/>
            <w:rPr>
              <w:rFonts w:ascii="Arial" w:eastAsiaTheme="minorEastAsia" w:hAnsi="Arial" w:cs="Arial"/>
              <w:kern w:val="2"/>
              <w14:ligatures w14:val="standardContextual"/>
            </w:rPr>
          </w:pPr>
          <w:hyperlink w:anchor="_Toc162531519" w:history="1">
            <w:r w:rsidRPr="007E7016">
              <w:rPr>
                <w:rStyle w:val="Hyperlink"/>
                <w:rFonts w:ascii="Arial" w:hAnsi="Arial" w:cs="Arial"/>
              </w:rPr>
              <w:t>3.2</w:t>
            </w:r>
            <w:r w:rsidRPr="007E7016">
              <w:rPr>
                <w:rFonts w:ascii="Arial" w:eastAsiaTheme="minorEastAsia" w:hAnsi="Arial" w:cs="Arial"/>
                <w:kern w:val="2"/>
                <w14:ligatures w14:val="standardContextual"/>
              </w:rPr>
              <w:tab/>
            </w:r>
            <w:r w:rsidRPr="007E7016">
              <w:rPr>
                <w:rStyle w:val="Hyperlink"/>
                <w:rFonts w:ascii="Arial" w:hAnsi="Arial" w:cs="Arial"/>
              </w:rPr>
              <w:t>Risks and Assumptions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_Toc162531519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6</w:t>
            </w:r>
            <w:r w:rsidRPr="007E7016">
              <w:rPr>
                <w:rFonts w:ascii="Arial" w:hAnsi="Arial" w:cs="Arial"/>
                <w:webHidden/>
              </w:rPr>
              <w:fldChar w:fldCharType="end"/>
            </w:r>
          </w:hyperlink>
        </w:p>
        <w:p w14:paraId="74FDB499" w14:textId="384E1BE4" w:rsidR="007E7016" w:rsidRPr="007E7016" w:rsidRDefault="007E7016">
          <w:pPr>
            <w:pStyle w:val="TOC2"/>
            <w:rPr>
              <w:rFonts w:ascii="Arial" w:eastAsiaTheme="minorEastAsia" w:hAnsi="Arial" w:cs="Arial"/>
              <w:kern w:val="2"/>
              <w14:ligatures w14:val="standardContextual"/>
            </w:rPr>
          </w:pPr>
          <w:hyperlink w:anchor="_Toc162531520" w:history="1">
            <w:r w:rsidRPr="007E7016">
              <w:rPr>
                <w:rStyle w:val="Hyperlink"/>
                <w:rFonts w:ascii="Arial" w:hAnsi="Arial" w:cs="Arial"/>
              </w:rPr>
              <w:t>3.3</w:t>
            </w:r>
            <w:r w:rsidRPr="007E7016">
              <w:rPr>
                <w:rFonts w:ascii="Arial" w:eastAsiaTheme="minorEastAsia" w:hAnsi="Arial" w:cs="Arial"/>
                <w:kern w:val="2"/>
                <w14:ligatures w14:val="standardContextual"/>
              </w:rPr>
              <w:tab/>
            </w:r>
            <w:r w:rsidRPr="007E7016">
              <w:rPr>
                <w:rStyle w:val="Hyperlink"/>
                <w:rFonts w:ascii="Arial" w:hAnsi="Arial" w:cs="Arial"/>
              </w:rPr>
              <w:t>Out of Scope</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_Toc162531520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6</w:t>
            </w:r>
            <w:r w:rsidRPr="007E7016">
              <w:rPr>
                <w:rFonts w:ascii="Arial" w:hAnsi="Arial" w:cs="Arial"/>
                <w:webHidden/>
              </w:rPr>
              <w:fldChar w:fldCharType="end"/>
            </w:r>
          </w:hyperlink>
        </w:p>
        <w:p w14:paraId="44063DC7" w14:textId="5DA8ACE4" w:rsidR="007E7016" w:rsidRPr="007E7016" w:rsidRDefault="007E7016">
          <w:pPr>
            <w:pStyle w:val="TOC1"/>
            <w:rPr>
              <w:rFonts w:ascii="Arial" w:eastAsiaTheme="minorEastAsia" w:hAnsi="Arial" w:cs="Arial"/>
              <w:bCs w:val="0"/>
              <w:smallCaps w:val="0"/>
              <w:kern w:val="2"/>
              <w14:ligatures w14:val="standardContextual"/>
            </w:rPr>
          </w:pPr>
          <w:hyperlink w:anchor="_Toc162531521" w:history="1">
            <w:r w:rsidRPr="007E7016">
              <w:rPr>
                <w:rStyle w:val="Hyperlink"/>
                <w:rFonts w:ascii="Arial" w:hAnsi="Arial" w:cs="Arial"/>
              </w:rPr>
              <w:t>4</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System Overview</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_Toc162531521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6</w:t>
            </w:r>
            <w:r w:rsidRPr="007E7016">
              <w:rPr>
                <w:rFonts w:ascii="Arial" w:hAnsi="Arial" w:cs="Arial"/>
                <w:webHidden/>
              </w:rPr>
              <w:fldChar w:fldCharType="end"/>
            </w:r>
          </w:hyperlink>
        </w:p>
        <w:p w14:paraId="3E7CE039" w14:textId="382A4FB7" w:rsidR="007E7016" w:rsidRPr="007E7016" w:rsidRDefault="007E7016">
          <w:pPr>
            <w:pStyle w:val="TOC2"/>
            <w:rPr>
              <w:rFonts w:ascii="Arial" w:eastAsiaTheme="minorEastAsia" w:hAnsi="Arial" w:cs="Arial"/>
              <w:kern w:val="2"/>
              <w14:ligatures w14:val="standardContextual"/>
            </w:rPr>
          </w:pPr>
          <w:hyperlink w:anchor="_Toc162531522" w:history="1">
            <w:r w:rsidRPr="007E7016">
              <w:rPr>
                <w:rStyle w:val="Hyperlink"/>
                <w:rFonts w:ascii="Arial" w:hAnsi="Arial" w:cs="Arial"/>
              </w:rPr>
              <w:t>4.1</w:t>
            </w:r>
            <w:r w:rsidRPr="007E7016">
              <w:rPr>
                <w:rFonts w:ascii="Arial" w:eastAsiaTheme="minorEastAsia" w:hAnsi="Arial" w:cs="Arial"/>
                <w:kern w:val="2"/>
                <w14:ligatures w14:val="standardContextual"/>
              </w:rPr>
              <w:tab/>
            </w:r>
            <w:r w:rsidRPr="007E7016">
              <w:rPr>
                <w:rStyle w:val="Hyperlink"/>
                <w:rFonts w:ascii="Arial" w:hAnsi="Arial" w:cs="Arial"/>
              </w:rPr>
              <w:t>System Description</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_Toc162531522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6</w:t>
            </w:r>
            <w:r w:rsidRPr="007E7016">
              <w:rPr>
                <w:rFonts w:ascii="Arial" w:hAnsi="Arial" w:cs="Arial"/>
                <w:webHidden/>
              </w:rPr>
              <w:fldChar w:fldCharType="end"/>
            </w:r>
          </w:hyperlink>
        </w:p>
        <w:p w14:paraId="57B2B7E2" w14:textId="6EC10F02" w:rsidR="007E7016" w:rsidRPr="007E7016" w:rsidRDefault="007E7016">
          <w:pPr>
            <w:pStyle w:val="TOC2"/>
            <w:rPr>
              <w:rFonts w:ascii="Arial" w:eastAsiaTheme="minorEastAsia" w:hAnsi="Arial" w:cs="Arial"/>
              <w:kern w:val="2"/>
              <w14:ligatures w14:val="standardContextual"/>
            </w:rPr>
          </w:pPr>
          <w:hyperlink w:anchor="_Toc162531523" w:history="1">
            <w:r w:rsidRPr="007E7016">
              <w:rPr>
                <w:rStyle w:val="Hyperlink"/>
                <w:rFonts w:ascii="Arial" w:hAnsi="Arial" w:cs="Arial"/>
              </w:rPr>
              <w:t>4.2</w:t>
            </w:r>
            <w:r w:rsidRPr="007E7016">
              <w:rPr>
                <w:rFonts w:ascii="Arial" w:eastAsiaTheme="minorEastAsia" w:hAnsi="Arial" w:cs="Arial"/>
                <w:kern w:val="2"/>
                <w14:ligatures w14:val="standardContextual"/>
              </w:rPr>
              <w:tab/>
            </w:r>
            <w:r w:rsidRPr="007E7016">
              <w:rPr>
                <w:rStyle w:val="Hyperlink"/>
                <w:rFonts w:ascii="Arial" w:hAnsi="Arial" w:cs="Arial"/>
              </w:rPr>
              <w:t>Environments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_Toc162531523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6</w:t>
            </w:r>
            <w:r w:rsidRPr="007E7016">
              <w:rPr>
                <w:rFonts w:ascii="Arial" w:hAnsi="Arial" w:cs="Arial"/>
                <w:webHidden/>
              </w:rPr>
              <w:fldChar w:fldCharType="end"/>
            </w:r>
          </w:hyperlink>
        </w:p>
        <w:p w14:paraId="7E453662" w14:textId="394B2179" w:rsidR="007E7016" w:rsidRPr="007E7016" w:rsidRDefault="007E7016">
          <w:pPr>
            <w:pStyle w:val="TOC1"/>
            <w:rPr>
              <w:rFonts w:ascii="Arial" w:eastAsiaTheme="minorEastAsia" w:hAnsi="Arial" w:cs="Arial"/>
              <w:bCs w:val="0"/>
              <w:smallCaps w:val="0"/>
              <w:kern w:val="2"/>
              <w14:ligatures w14:val="standardContextual"/>
            </w:rPr>
          </w:pPr>
          <w:hyperlink w:anchor="_Toc162531524" w:history="1">
            <w:r w:rsidRPr="007E7016">
              <w:rPr>
                <w:rStyle w:val="Hyperlink"/>
                <w:rFonts w:ascii="Arial" w:hAnsi="Arial" w:cs="Arial"/>
              </w:rPr>
              <w:t>5</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Validation Approach</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_Toc162531524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7</w:t>
            </w:r>
            <w:r w:rsidRPr="007E7016">
              <w:rPr>
                <w:rFonts w:ascii="Arial" w:hAnsi="Arial" w:cs="Arial"/>
                <w:webHidden/>
              </w:rPr>
              <w:fldChar w:fldCharType="end"/>
            </w:r>
          </w:hyperlink>
        </w:p>
        <w:p w14:paraId="40445346" w14:textId="1143D3BE" w:rsidR="007E7016" w:rsidRPr="007E7016" w:rsidRDefault="007E7016">
          <w:pPr>
            <w:pStyle w:val="TOC2"/>
            <w:rPr>
              <w:rFonts w:ascii="Arial" w:eastAsiaTheme="minorEastAsia" w:hAnsi="Arial" w:cs="Arial"/>
              <w:kern w:val="2"/>
              <w14:ligatures w14:val="standardContextual"/>
            </w:rPr>
          </w:pPr>
          <w:hyperlink w:anchor="_Toc162531525" w:history="1">
            <w:r w:rsidRPr="007E7016">
              <w:rPr>
                <w:rStyle w:val="Hyperlink"/>
                <w:rFonts w:ascii="Arial" w:hAnsi="Arial" w:cs="Arial"/>
              </w:rPr>
              <w:t>5.1</w:t>
            </w:r>
            <w:r w:rsidRPr="007E7016">
              <w:rPr>
                <w:rFonts w:ascii="Arial" w:eastAsiaTheme="minorEastAsia" w:hAnsi="Arial" w:cs="Arial"/>
                <w:kern w:val="2"/>
                <w14:ligatures w14:val="standardContextual"/>
              </w:rPr>
              <w:tab/>
            </w:r>
            <w:r w:rsidRPr="007E7016">
              <w:rPr>
                <w:rStyle w:val="Hyperlink"/>
                <w:rFonts w:ascii="Arial" w:hAnsi="Arial" w:cs="Arial"/>
              </w:rPr>
              <w:t>Overall Approach</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_Toc162531525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7</w:t>
            </w:r>
            <w:r w:rsidRPr="007E7016">
              <w:rPr>
                <w:rFonts w:ascii="Arial" w:hAnsi="Arial" w:cs="Arial"/>
                <w:webHidden/>
              </w:rPr>
              <w:fldChar w:fldCharType="end"/>
            </w:r>
          </w:hyperlink>
        </w:p>
        <w:p w14:paraId="183B8012" w14:textId="6352F4D6" w:rsidR="007E7016" w:rsidRPr="007E7016" w:rsidRDefault="007E7016">
          <w:pPr>
            <w:pStyle w:val="TOC2"/>
            <w:rPr>
              <w:rFonts w:ascii="Arial" w:eastAsiaTheme="minorEastAsia" w:hAnsi="Arial" w:cs="Arial"/>
              <w:kern w:val="2"/>
              <w14:ligatures w14:val="standardContextual"/>
            </w:rPr>
          </w:pPr>
          <w:hyperlink w:anchor="_Toc162531526" w:history="1">
            <w:r w:rsidRPr="007E7016">
              <w:rPr>
                <w:rStyle w:val="Hyperlink"/>
                <w:rFonts w:ascii="Arial" w:hAnsi="Arial" w:cs="Arial"/>
              </w:rPr>
              <w:t>5.2</w:t>
            </w:r>
            <w:r w:rsidRPr="007E7016">
              <w:rPr>
                <w:rFonts w:ascii="Arial" w:eastAsiaTheme="minorEastAsia" w:hAnsi="Arial" w:cs="Arial"/>
                <w:kern w:val="2"/>
                <w14:ligatures w14:val="standardContextual"/>
              </w:rPr>
              <w:tab/>
            </w:r>
            <w:r w:rsidRPr="007E7016">
              <w:rPr>
                <w:rStyle w:val="Hyperlink"/>
                <w:rFonts w:ascii="Arial" w:hAnsi="Arial" w:cs="Arial"/>
              </w:rPr>
              <w:t>Vendor Documentation</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_Toc162531526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7</w:t>
            </w:r>
            <w:r w:rsidRPr="007E7016">
              <w:rPr>
                <w:rFonts w:ascii="Arial" w:hAnsi="Arial" w:cs="Arial"/>
                <w:webHidden/>
              </w:rPr>
              <w:fldChar w:fldCharType="end"/>
            </w:r>
          </w:hyperlink>
        </w:p>
        <w:p w14:paraId="3DACEBA3" w14:textId="2AADF72C" w:rsidR="007E7016" w:rsidRPr="007E7016" w:rsidRDefault="007E7016">
          <w:pPr>
            <w:pStyle w:val="TOC2"/>
            <w:rPr>
              <w:rFonts w:ascii="Arial" w:eastAsiaTheme="minorEastAsia" w:hAnsi="Arial" w:cs="Arial"/>
              <w:kern w:val="2"/>
              <w14:ligatures w14:val="standardContextual"/>
            </w:rPr>
          </w:pPr>
          <w:hyperlink w:anchor="_Toc162531527" w:history="1">
            <w:r w:rsidRPr="007E7016">
              <w:rPr>
                <w:rStyle w:val="Hyperlink"/>
                <w:rFonts w:ascii="Arial" w:hAnsi="Arial" w:cs="Arial"/>
              </w:rPr>
              <w:t>5.3</w:t>
            </w:r>
            <w:r w:rsidRPr="007E7016">
              <w:rPr>
                <w:rFonts w:ascii="Arial" w:eastAsiaTheme="minorEastAsia" w:hAnsi="Arial" w:cs="Arial"/>
                <w:kern w:val="2"/>
                <w14:ligatures w14:val="standardContextual"/>
              </w:rPr>
              <w:tab/>
            </w:r>
            <w:r w:rsidRPr="007E7016">
              <w:rPr>
                <w:rStyle w:val="Hyperlink"/>
                <w:rFonts w:ascii="Arial" w:hAnsi="Arial" w:cs="Arial"/>
              </w:rPr>
              <w:t>Document Structure</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_Toc162531527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7</w:t>
            </w:r>
            <w:r w:rsidRPr="007E7016">
              <w:rPr>
                <w:rFonts w:ascii="Arial" w:hAnsi="Arial" w:cs="Arial"/>
                <w:webHidden/>
              </w:rPr>
              <w:fldChar w:fldCharType="end"/>
            </w:r>
          </w:hyperlink>
        </w:p>
        <w:p w14:paraId="2DD88F6D" w14:textId="3A5F2622" w:rsidR="007E7016" w:rsidRPr="007E7016" w:rsidRDefault="007E7016">
          <w:pPr>
            <w:pStyle w:val="TOC2"/>
            <w:rPr>
              <w:rFonts w:ascii="Arial" w:eastAsiaTheme="minorEastAsia" w:hAnsi="Arial" w:cs="Arial"/>
              <w:kern w:val="2"/>
              <w14:ligatures w14:val="standardContextual"/>
            </w:rPr>
          </w:pPr>
          <w:hyperlink w:anchor="_Toc162531528" w:history="1">
            <w:r w:rsidRPr="007E7016">
              <w:rPr>
                <w:rStyle w:val="Hyperlink"/>
                <w:rFonts w:ascii="Arial" w:hAnsi="Arial" w:cs="Arial"/>
              </w:rPr>
              <w:t>5.4</w:t>
            </w:r>
            <w:r w:rsidRPr="007E7016">
              <w:rPr>
                <w:rFonts w:ascii="Arial" w:eastAsiaTheme="minorEastAsia" w:hAnsi="Arial" w:cs="Arial"/>
                <w:kern w:val="2"/>
                <w14:ligatures w14:val="standardContextual"/>
              </w:rPr>
              <w:tab/>
            </w:r>
            <w:r w:rsidRPr="007E7016">
              <w:rPr>
                <w:rStyle w:val="Hyperlink"/>
                <w:rFonts w:ascii="Arial" w:hAnsi="Arial" w:cs="Arial"/>
              </w:rPr>
              <w:t>Document Management</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_Toc162531528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7</w:t>
            </w:r>
            <w:r w:rsidRPr="007E7016">
              <w:rPr>
                <w:rFonts w:ascii="Arial" w:hAnsi="Arial" w:cs="Arial"/>
                <w:webHidden/>
              </w:rPr>
              <w:fldChar w:fldCharType="end"/>
            </w:r>
          </w:hyperlink>
        </w:p>
        <w:p w14:paraId="68031FD0" w14:textId="1C436E5A" w:rsidR="007E7016" w:rsidRPr="007E7016" w:rsidRDefault="007E7016">
          <w:pPr>
            <w:pStyle w:val="TOC2"/>
            <w:rPr>
              <w:rFonts w:ascii="Arial" w:eastAsiaTheme="minorEastAsia" w:hAnsi="Arial" w:cs="Arial"/>
              <w:kern w:val="2"/>
              <w14:ligatures w14:val="standardContextual"/>
            </w:rPr>
          </w:pPr>
          <w:hyperlink w:anchor="_Toc162531529" w:history="1">
            <w:r w:rsidRPr="007E7016">
              <w:rPr>
                <w:rStyle w:val="Hyperlink"/>
                <w:rFonts w:ascii="Arial" w:hAnsi="Arial" w:cs="Arial"/>
              </w:rPr>
              <w:t>5.5</w:t>
            </w:r>
            <w:r w:rsidRPr="007E7016">
              <w:rPr>
                <w:rFonts w:ascii="Arial" w:eastAsiaTheme="minorEastAsia" w:hAnsi="Arial" w:cs="Arial"/>
                <w:kern w:val="2"/>
                <w14:ligatures w14:val="standardContextual"/>
              </w:rPr>
              <w:tab/>
            </w:r>
            <w:r w:rsidRPr="007E7016">
              <w:rPr>
                <w:rStyle w:val="Hyperlink"/>
                <w:rFonts w:ascii="Arial" w:hAnsi="Arial" w:cs="Arial"/>
              </w:rPr>
              <w:t>Document Locations: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_Toc162531529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7</w:t>
            </w:r>
            <w:r w:rsidRPr="007E7016">
              <w:rPr>
                <w:rFonts w:ascii="Arial" w:hAnsi="Arial" w:cs="Arial"/>
                <w:webHidden/>
              </w:rPr>
              <w:fldChar w:fldCharType="end"/>
            </w:r>
          </w:hyperlink>
        </w:p>
        <w:p w14:paraId="5AE858E2" w14:textId="7F5299D0" w:rsidR="007E7016" w:rsidRPr="007E7016" w:rsidRDefault="007E7016">
          <w:pPr>
            <w:pStyle w:val="TOC2"/>
            <w:rPr>
              <w:rFonts w:ascii="Arial" w:eastAsiaTheme="minorEastAsia" w:hAnsi="Arial" w:cs="Arial"/>
              <w:kern w:val="2"/>
              <w14:ligatures w14:val="standardContextual"/>
            </w:rPr>
          </w:pPr>
          <w:hyperlink w:anchor="_Toc162531530" w:history="1">
            <w:r w:rsidRPr="007E7016">
              <w:rPr>
                <w:rStyle w:val="Hyperlink"/>
                <w:rFonts w:ascii="Arial" w:hAnsi="Arial" w:cs="Arial"/>
              </w:rPr>
              <w:t>5.6</w:t>
            </w:r>
            <w:r w:rsidRPr="007E7016">
              <w:rPr>
                <w:rFonts w:ascii="Arial" w:eastAsiaTheme="minorEastAsia" w:hAnsi="Arial" w:cs="Arial"/>
                <w:kern w:val="2"/>
                <w14:ligatures w14:val="standardContextual"/>
              </w:rPr>
              <w:tab/>
            </w:r>
            <w:r w:rsidRPr="007E7016">
              <w:rPr>
                <w:rStyle w:val="Hyperlink"/>
                <w:rFonts w:ascii="Arial" w:hAnsi="Arial" w:cs="Arial"/>
              </w:rPr>
              <w:t>Data Migration</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_Toc162531530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7</w:t>
            </w:r>
            <w:r w:rsidRPr="007E7016">
              <w:rPr>
                <w:rFonts w:ascii="Arial" w:hAnsi="Arial" w:cs="Arial"/>
                <w:webHidden/>
              </w:rPr>
              <w:fldChar w:fldCharType="end"/>
            </w:r>
          </w:hyperlink>
        </w:p>
        <w:p w14:paraId="1EA6CCA4" w14:textId="542B8F8C" w:rsidR="007E7016" w:rsidRPr="007E7016" w:rsidRDefault="007E7016">
          <w:pPr>
            <w:pStyle w:val="TOC1"/>
            <w:rPr>
              <w:rFonts w:ascii="Arial" w:eastAsiaTheme="minorEastAsia" w:hAnsi="Arial" w:cs="Arial"/>
              <w:bCs w:val="0"/>
              <w:smallCaps w:val="0"/>
              <w:kern w:val="2"/>
              <w14:ligatures w14:val="standardContextual"/>
            </w:rPr>
          </w:pPr>
          <w:hyperlink w:anchor="_Toc162531531" w:history="1">
            <w:r w:rsidRPr="007E7016">
              <w:rPr>
                <w:rStyle w:val="Hyperlink"/>
                <w:rFonts w:ascii="Arial" w:hAnsi="Arial" w:cs="Arial"/>
              </w:rPr>
              <w:t>6</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Roles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_Toc162531531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8</w:t>
            </w:r>
            <w:r w:rsidRPr="007E7016">
              <w:rPr>
                <w:rFonts w:ascii="Arial" w:hAnsi="Arial" w:cs="Arial"/>
                <w:webHidden/>
              </w:rPr>
              <w:fldChar w:fldCharType="end"/>
            </w:r>
          </w:hyperlink>
        </w:p>
        <w:p w14:paraId="000570B2" w14:textId="0EBE42EB" w:rsidR="007E7016" w:rsidRPr="007E7016" w:rsidRDefault="007E7016">
          <w:pPr>
            <w:pStyle w:val="TOC1"/>
            <w:rPr>
              <w:rFonts w:ascii="Arial" w:eastAsiaTheme="minorEastAsia" w:hAnsi="Arial" w:cs="Arial"/>
              <w:bCs w:val="0"/>
              <w:smallCaps w:val="0"/>
              <w:kern w:val="2"/>
              <w14:ligatures w14:val="standardContextual"/>
            </w:rPr>
          </w:pPr>
          <w:hyperlink w:anchor="_Toc162531532" w:history="1">
            <w:r w:rsidRPr="007E7016">
              <w:rPr>
                <w:rStyle w:val="Hyperlink"/>
                <w:rFonts w:ascii="Arial" w:hAnsi="Arial" w:cs="Arial"/>
              </w:rPr>
              <w:t>7</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Testing Overview</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_Toc162531532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8</w:t>
            </w:r>
            <w:r w:rsidRPr="007E7016">
              <w:rPr>
                <w:rFonts w:ascii="Arial" w:hAnsi="Arial" w:cs="Arial"/>
                <w:webHidden/>
              </w:rPr>
              <w:fldChar w:fldCharType="end"/>
            </w:r>
          </w:hyperlink>
        </w:p>
        <w:p w14:paraId="6BC10A38" w14:textId="217A569B" w:rsidR="007E7016" w:rsidRPr="007E7016" w:rsidRDefault="007E7016">
          <w:pPr>
            <w:pStyle w:val="TOC2"/>
            <w:rPr>
              <w:rFonts w:ascii="Arial" w:eastAsiaTheme="minorEastAsia" w:hAnsi="Arial" w:cs="Arial"/>
              <w:kern w:val="2"/>
              <w14:ligatures w14:val="standardContextual"/>
            </w:rPr>
          </w:pPr>
          <w:hyperlink w:anchor="_Toc162531533" w:history="1">
            <w:r w:rsidRPr="007E7016">
              <w:rPr>
                <w:rStyle w:val="Hyperlink"/>
                <w:rFonts w:ascii="Arial" w:hAnsi="Arial" w:cs="Arial"/>
              </w:rPr>
              <w:t>7.1</w:t>
            </w:r>
            <w:r w:rsidRPr="007E7016">
              <w:rPr>
                <w:rFonts w:ascii="Arial" w:eastAsiaTheme="minorEastAsia" w:hAnsi="Arial" w:cs="Arial"/>
                <w:kern w:val="2"/>
                <w14:ligatures w14:val="standardContextual"/>
              </w:rPr>
              <w:tab/>
            </w:r>
            <w:r w:rsidRPr="007E7016">
              <w:rPr>
                <w:rStyle w:val="Hyperlink"/>
                <w:rFonts w:ascii="Arial" w:hAnsi="Arial" w:cs="Arial"/>
              </w:rPr>
              <w:t>Testing Scope</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_Toc162531533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8</w:t>
            </w:r>
            <w:r w:rsidRPr="007E7016">
              <w:rPr>
                <w:rFonts w:ascii="Arial" w:hAnsi="Arial" w:cs="Arial"/>
                <w:webHidden/>
              </w:rPr>
              <w:fldChar w:fldCharType="end"/>
            </w:r>
          </w:hyperlink>
        </w:p>
        <w:p w14:paraId="67B1F0F7" w14:textId="40F9ED73" w:rsidR="007E7016" w:rsidRPr="007E7016" w:rsidRDefault="007E7016">
          <w:pPr>
            <w:pStyle w:val="TOC2"/>
            <w:rPr>
              <w:rFonts w:ascii="Arial" w:eastAsiaTheme="minorEastAsia" w:hAnsi="Arial" w:cs="Arial"/>
              <w:kern w:val="2"/>
              <w14:ligatures w14:val="standardContextual"/>
            </w:rPr>
          </w:pPr>
          <w:hyperlink w:anchor="_Toc162531534" w:history="1">
            <w:r w:rsidRPr="007E7016">
              <w:rPr>
                <w:rStyle w:val="Hyperlink"/>
                <w:rFonts w:ascii="Arial" w:hAnsi="Arial" w:cs="Arial"/>
              </w:rPr>
              <w:t>7.2</w:t>
            </w:r>
            <w:r w:rsidRPr="007E7016">
              <w:rPr>
                <w:rFonts w:ascii="Arial" w:eastAsiaTheme="minorEastAsia" w:hAnsi="Arial" w:cs="Arial"/>
                <w:kern w:val="2"/>
                <w14:ligatures w14:val="standardContextual"/>
              </w:rPr>
              <w:tab/>
            </w:r>
            <w:r w:rsidRPr="007E7016">
              <w:rPr>
                <w:rStyle w:val="Hyperlink"/>
                <w:rFonts w:ascii="Arial" w:hAnsi="Arial" w:cs="Arial"/>
              </w:rPr>
              <w:t>Risks and Assumptions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_Toc162531534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8</w:t>
            </w:r>
            <w:r w:rsidRPr="007E7016">
              <w:rPr>
                <w:rFonts w:ascii="Arial" w:hAnsi="Arial" w:cs="Arial"/>
                <w:webHidden/>
              </w:rPr>
              <w:fldChar w:fldCharType="end"/>
            </w:r>
          </w:hyperlink>
        </w:p>
        <w:p w14:paraId="30762DA4" w14:textId="3D01D512" w:rsidR="007E7016" w:rsidRPr="007E7016" w:rsidRDefault="007E7016">
          <w:pPr>
            <w:pStyle w:val="TOC2"/>
            <w:rPr>
              <w:rFonts w:ascii="Arial" w:eastAsiaTheme="minorEastAsia" w:hAnsi="Arial" w:cs="Arial"/>
              <w:kern w:val="2"/>
              <w14:ligatures w14:val="standardContextual"/>
            </w:rPr>
          </w:pPr>
          <w:hyperlink w:anchor="_Toc162531535" w:history="1">
            <w:r w:rsidRPr="007E7016">
              <w:rPr>
                <w:rStyle w:val="Hyperlink"/>
                <w:rFonts w:ascii="Arial" w:hAnsi="Arial" w:cs="Arial"/>
              </w:rPr>
              <w:t>7.3</w:t>
            </w:r>
            <w:r w:rsidRPr="007E7016">
              <w:rPr>
                <w:rFonts w:ascii="Arial" w:eastAsiaTheme="minorEastAsia" w:hAnsi="Arial" w:cs="Arial"/>
                <w:kern w:val="2"/>
                <w14:ligatures w14:val="standardContextual"/>
              </w:rPr>
              <w:tab/>
            </w:r>
            <w:r w:rsidRPr="007E7016">
              <w:rPr>
                <w:rStyle w:val="Hyperlink"/>
                <w:rFonts w:ascii="Arial" w:hAnsi="Arial" w:cs="Arial"/>
              </w:rPr>
              <w:t>Out of Scope</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_Toc162531535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8</w:t>
            </w:r>
            <w:r w:rsidRPr="007E7016">
              <w:rPr>
                <w:rFonts w:ascii="Arial" w:hAnsi="Arial" w:cs="Arial"/>
                <w:webHidden/>
              </w:rPr>
              <w:fldChar w:fldCharType="end"/>
            </w:r>
          </w:hyperlink>
        </w:p>
        <w:p w14:paraId="40C1B45C" w14:textId="383C96B0" w:rsidR="007E7016" w:rsidRPr="007E7016" w:rsidRDefault="007E7016">
          <w:pPr>
            <w:pStyle w:val="TOC1"/>
            <w:rPr>
              <w:rFonts w:ascii="Arial" w:eastAsiaTheme="minorEastAsia" w:hAnsi="Arial" w:cs="Arial"/>
              <w:bCs w:val="0"/>
              <w:smallCaps w:val="0"/>
              <w:kern w:val="2"/>
              <w14:ligatures w14:val="standardContextual"/>
            </w:rPr>
          </w:pPr>
          <w:hyperlink w:anchor="_Toc162531536" w:history="1">
            <w:r w:rsidRPr="007E7016">
              <w:rPr>
                <w:rStyle w:val="Hyperlink"/>
                <w:rFonts w:ascii="Arial" w:hAnsi="Arial" w:cs="Arial"/>
              </w:rPr>
              <w:t>8</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Test Strategy</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_Toc162531536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9</w:t>
            </w:r>
            <w:r w:rsidRPr="007E7016">
              <w:rPr>
                <w:rFonts w:ascii="Arial" w:hAnsi="Arial" w:cs="Arial"/>
                <w:webHidden/>
              </w:rPr>
              <w:fldChar w:fldCharType="end"/>
            </w:r>
          </w:hyperlink>
        </w:p>
        <w:p w14:paraId="623107B5" w14:textId="300DA85B" w:rsidR="007E7016" w:rsidRPr="007E7016" w:rsidRDefault="007E7016">
          <w:pPr>
            <w:pStyle w:val="TOC2"/>
            <w:rPr>
              <w:rFonts w:ascii="Arial" w:eastAsiaTheme="minorEastAsia" w:hAnsi="Arial" w:cs="Arial"/>
              <w:kern w:val="2"/>
              <w14:ligatures w14:val="standardContextual"/>
            </w:rPr>
          </w:pPr>
          <w:hyperlink w:anchor="_Toc162531537" w:history="1">
            <w:r w:rsidRPr="007E7016">
              <w:rPr>
                <w:rStyle w:val="Hyperlink"/>
                <w:rFonts w:ascii="Arial" w:hAnsi="Arial" w:cs="Arial"/>
              </w:rPr>
              <w:t>8.1</w:t>
            </w:r>
            <w:r w:rsidRPr="007E7016">
              <w:rPr>
                <w:rFonts w:ascii="Arial" w:eastAsiaTheme="minorEastAsia" w:hAnsi="Arial" w:cs="Arial"/>
                <w:kern w:val="2"/>
                <w14:ligatures w14:val="standardContextual"/>
              </w:rPr>
              <w:tab/>
            </w:r>
            <w:r w:rsidRPr="007E7016">
              <w:rPr>
                <w:rStyle w:val="Hyperlink"/>
                <w:rFonts w:ascii="Arial" w:hAnsi="Arial" w:cs="Arial"/>
              </w:rPr>
              <w:t>Test Outline</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_Toc162531537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9</w:t>
            </w:r>
            <w:r w:rsidRPr="007E7016">
              <w:rPr>
                <w:rFonts w:ascii="Arial" w:hAnsi="Arial" w:cs="Arial"/>
                <w:webHidden/>
              </w:rPr>
              <w:fldChar w:fldCharType="end"/>
            </w:r>
          </w:hyperlink>
        </w:p>
        <w:p w14:paraId="0E01A63D" w14:textId="3BF31095" w:rsidR="007E7016" w:rsidRPr="007E7016" w:rsidRDefault="007E7016">
          <w:pPr>
            <w:pStyle w:val="TOC2"/>
            <w:rPr>
              <w:rFonts w:ascii="Arial" w:eastAsiaTheme="minorEastAsia" w:hAnsi="Arial" w:cs="Arial"/>
              <w:kern w:val="2"/>
              <w14:ligatures w14:val="standardContextual"/>
            </w:rPr>
          </w:pPr>
          <w:hyperlink w:anchor="_Toc162531538" w:history="1">
            <w:r w:rsidRPr="007E7016">
              <w:rPr>
                <w:rStyle w:val="Hyperlink"/>
                <w:rFonts w:ascii="Arial" w:hAnsi="Arial" w:cs="Arial"/>
              </w:rPr>
              <w:t>8.2</w:t>
            </w:r>
            <w:r w:rsidRPr="007E7016">
              <w:rPr>
                <w:rFonts w:ascii="Arial" w:eastAsiaTheme="minorEastAsia" w:hAnsi="Arial" w:cs="Arial"/>
                <w:kern w:val="2"/>
                <w14:ligatures w14:val="standardContextual"/>
              </w:rPr>
              <w:tab/>
            </w:r>
            <w:r w:rsidRPr="007E7016">
              <w:rPr>
                <w:rStyle w:val="Hyperlink"/>
                <w:rFonts w:ascii="Arial" w:hAnsi="Arial" w:cs="Arial"/>
              </w:rPr>
              <w:t>Vendor Testing</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_Toc162531538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9</w:t>
            </w:r>
            <w:r w:rsidRPr="007E7016">
              <w:rPr>
                <w:rFonts w:ascii="Arial" w:hAnsi="Arial" w:cs="Arial"/>
                <w:webHidden/>
              </w:rPr>
              <w:fldChar w:fldCharType="end"/>
            </w:r>
          </w:hyperlink>
        </w:p>
        <w:p w14:paraId="705332D2" w14:textId="54D4893C" w:rsidR="007E7016" w:rsidRPr="007E7016" w:rsidRDefault="007E7016">
          <w:pPr>
            <w:pStyle w:val="TOC2"/>
            <w:rPr>
              <w:rFonts w:ascii="Arial" w:eastAsiaTheme="minorEastAsia" w:hAnsi="Arial" w:cs="Arial"/>
              <w:kern w:val="2"/>
              <w14:ligatures w14:val="standardContextual"/>
            </w:rPr>
          </w:pPr>
          <w:hyperlink w:anchor="_Toc162531539" w:history="1">
            <w:r w:rsidRPr="007E7016">
              <w:rPr>
                <w:rStyle w:val="Hyperlink"/>
                <w:rFonts w:ascii="Arial" w:hAnsi="Arial" w:cs="Arial"/>
              </w:rPr>
              <w:t>8.3</w:t>
            </w:r>
            <w:r w:rsidRPr="007E7016">
              <w:rPr>
                <w:rFonts w:ascii="Arial" w:eastAsiaTheme="minorEastAsia" w:hAnsi="Arial" w:cs="Arial"/>
                <w:kern w:val="2"/>
                <w14:ligatures w14:val="standardContextual"/>
              </w:rPr>
              <w:tab/>
            </w:r>
            <w:r w:rsidRPr="007E7016">
              <w:rPr>
                <w:rStyle w:val="Hyperlink"/>
                <w:rFonts w:ascii="Arial" w:hAnsi="Arial" w:cs="Arial"/>
              </w:rPr>
              <w:t>Integration Testing</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_Toc162531539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9</w:t>
            </w:r>
            <w:r w:rsidRPr="007E7016">
              <w:rPr>
                <w:rFonts w:ascii="Arial" w:hAnsi="Arial" w:cs="Arial"/>
                <w:webHidden/>
              </w:rPr>
              <w:fldChar w:fldCharType="end"/>
            </w:r>
          </w:hyperlink>
        </w:p>
        <w:p w14:paraId="42D19920" w14:textId="7B37019C" w:rsidR="007E7016" w:rsidRPr="007E7016" w:rsidRDefault="007E7016">
          <w:pPr>
            <w:pStyle w:val="TOC2"/>
            <w:rPr>
              <w:rFonts w:ascii="Arial" w:eastAsiaTheme="minorEastAsia" w:hAnsi="Arial" w:cs="Arial"/>
              <w:kern w:val="2"/>
              <w14:ligatures w14:val="standardContextual"/>
            </w:rPr>
          </w:pPr>
          <w:hyperlink w:anchor="_Toc162531540" w:history="1">
            <w:r w:rsidRPr="007E7016">
              <w:rPr>
                <w:rStyle w:val="Hyperlink"/>
                <w:rFonts w:ascii="Arial" w:hAnsi="Arial" w:cs="Arial"/>
              </w:rPr>
              <w:t>8.4</w:t>
            </w:r>
            <w:r w:rsidRPr="007E7016">
              <w:rPr>
                <w:rFonts w:ascii="Arial" w:eastAsiaTheme="minorEastAsia" w:hAnsi="Arial" w:cs="Arial"/>
                <w:kern w:val="2"/>
                <w14:ligatures w14:val="standardContextual"/>
              </w:rPr>
              <w:tab/>
            </w:r>
            <w:r w:rsidRPr="007E7016">
              <w:rPr>
                <w:rStyle w:val="Hyperlink"/>
                <w:rFonts w:ascii="Arial" w:hAnsi="Arial" w:cs="Arial"/>
              </w:rPr>
              <w:t>Regression Testing</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_Toc162531540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9</w:t>
            </w:r>
            <w:r w:rsidRPr="007E7016">
              <w:rPr>
                <w:rFonts w:ascii="Arial" w:hAnsi="Arial" w:cs="Arial"/>
                <w:webHidden/>
              </w:rPr>
              <w:fldChar w:fldCharType="end"/>
            </w:r>
          </w:hyperlink>
        </w:p>
        <w:p w14:paraId="7DEC3DC2" w14:textId="44D6F6A4" w:rsidR="007E7016" w:rsidRPr="007E7016" w:rsidRDefault="007E7016">
          <w:pPr>
            <w:pStyle w:val="TOC2"/>
            <w:rPr>
              <w:rFonts w:ascii="Arial" w:eastAsiaTheme="minorEastAsia" w:hAnsi="Arial" w:cs="Arial"/>
              <w:kern w:val="2"/>
              <w14:ligatures w14:val="standardContextual"/>
            </w:rPr>
          </w:pPr>
          <w:hyperlink w:anchor="_Toc162531541" w:history="1">
            <w:r w:rsidRPr="007E7016">
              <w:rPr>
                <w:rStyle w:val="Hyperlink"/>
                <w:rFonts w:ascii="Arial" w:hAnsi="Arial" w:cs="Arial"/>
              </w:rPr>
              <w:t>8.5</w:t>
            </w:r>
            <w:r w:rsidRPr="007E7016">
              <w:rPr>
                <w:rFonts w:ascii="Arial" w:eastAsiaTheme="minorEastAsia" w:hAnsi="Arial" w:cs="Arial"/>
                <w:kern w:val="2"/>
                <w14:ligatures w14:val="standardContextual"/>
              </w:rPr>
              <w:tab/>
            </w:r>
            <w:r w:rsidRPr="007E7016">
              <w:rPr>
                <w:rStyle w:val="Hyperlink"/>
                <w:rFonts w:ascii="Arial" w:hAnsi="Arial" w:cs="Arial"/>
              </w:rPr>
              <w:t>Backup and Restore</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_Toc162531541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9</w:t>
            </w:r>
            <w:r w:rsidRPr="007E7016">
              <w:rPr>
                <w:rFonts w:ascii="Arial" w:hAnsi="Arial" w:cs="Arial"/>
                <w:webHidden/>
              </w:rPr>
              <w:fldChar w:fldCharType="end"/>
            </w:r>
          </w:hyperlink>
        </w:p>
        <w:p w14:paraId="6B0A3336" w14:textId="499B2701" w:rsidR="007E7016" w:rsidRPr="007E7016" w:rsidRDefault="007E7016">
          <w:pPr>
            <w:pStyle w:val="TOC2"/>
            <w:rPr>
              <w:rFonts w:ascii="Arial" w:eastAsiaTheme="minorEastAsia" w:hAnsi="Arial" w:cs="Arial"/>
              <w:kern w:val="2"/>
              <w14:ligatures w14:val="standardContextual"/>
            </w:rPr>
          </w:pPr>
          <w:hyperlink w:anchor="_Toc162531542" w:history="1">
            <w:r w:rsidRPr="007E7016">
              <w:rPr>
                <w:rStyle w:val="Hyperlink"/>
                <w:rFonts w:ascii="Arial" w:hAnsi="Arial" w:cs="Arial"/>
              </w:rPr>
              <w:t>8.6</w:t>
            </w:r>
            <w:r w:rsidRPr="007E7016">
              <w:rPr>
                <w:rFonts w:ascii="Arial" w:eastAsiaTheme="minorEastAsia" w:hAnsi="Arial" w:cs="Arial"/>
                <w:kern w:val="2"/>
                <w14:ligatures w14:val="standardContextual"/>
              </w:rPr>
              <w:tab/>
            </w:r>
            <w:r w:rsidRPr="007E7016">
              <w:rPr>
                <w:rStyle w:val="Hyperlink"/>
                <w:rFonts w:ascii="Arial" w:hAnsi="Arial" w:cs="Arial"/>
              </w:rPr>
              <w:t>Data Migration Testing</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_Toc162531542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9</w:t>
            </w:r>
            <w:r w:rsidRPr="007E7016">
              <w:rPr>
                <w:rFonts w:ascii="Arial" w:hAnsi="Arial" w:cs="Arial"/>
                <w:webHidden/>
              </w:rPr>
              <w:fldChar w:fldCharType="end"/>
            </w:r>
          </w:hyperlink>
        </w:p>
        <w:p w14:paraId="015B82A7" w14:textId="2A74C448" w:rsidR="007E7016" w:rsidRPr="007E7016" w:rsidRDefault="007E7016">
          <w:pPr>
            <w:pStyle w:val="TOC2"/>
            <w:rPr>
              <w:rFonts w:ascii="Arial" w:eastAsiaTheme="minorEastAsia" w:hAnsi="Arial" w:cs="Arial"/>
              <w:kern w:val="2"/>
              <w14:ligatures w14:val="standardContextual"/>
            </w:rPr>
          </w:pPr>
          <w:hyperlink w:anchor="_Toc162531543" w:history="1">
            <w:r w:rsidRPr="007E7016">
              <w:rPr>
                <w:rStyle w:val="Hyperlink"/>
                <w:rFonts w:ascii="Arial" w:hAnsi="Arial" w:cs="Arial"/>
              </w:rPr>
              <w:t>8.7</w:t>
            </w:r>
            <w:r w:rsidRPr="007E7016">
              <w:rPr>
                <w:rFonts w:ascii="Arial" w:eastAsiaTheme="minorEastAsia" w:hAnsi="Arial" w:cs="Arial"/>
                <w:kern w:val="2"/>
                <w14:ligatures w14:val="standardContextual"/>
              </w:rPr>
              <w:tab/>
            </w:r>
            <w:r w:rsidRPr="007E7016">
              <w:rPr>
                <w:rStyle w:val="Hyperlink"/>
                <w:rFonts w:ascii="Arial" w:hAnsi="Arial" w:cs="Arial"/>
              </w:rPr>
              <w:t>Environments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_Toc162531543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10</w:t>
            </w:r>
            <w:r w:rsidRPr="007E7016">
              <w:rPr>
                <w:rFonts w:ascii="Arial" w:hAnsi="Arial" w:cs="Arial"/>
                <w:webHidden/>
              </w:rPr>
              <w:fldChar w:fldCharType="end"/>
            </w:r>
          </w:hyperlink>
        </w:p>
        <w:p w14:paraId="2EAFE0AA" w14:textId="625ACFEA" w:rsidR="007E7016" w:rsidRPr="007E7016" w:rsidRDefault="007E7016">
          <w:pPr>
            <w:pStyle w:val="TOC3"/>
            <w:rPr>
              <w:rFonts w:ascii="Arial" w:eastAsiaTheme="minorEastAsia" w:hAnsi="Arial" w:cs="Arial"/>
              <w:kern w:val="2"/>
              <w:szCs w:val="22"/>
              <w14:ligatures w14:val="standardContextual"/>
            </w:rPr>
          </w:pPr>
          <w:hyperlink w:anchor="_Toc162531544" w:history="1">
            <w:r w:rsidRPr="007E7016">
              <w:rPr>
                <w:rStyle w:val="Hyperlink"/>
                <w:rFonts w:ascii="Arial" w:hAnsi="Arial" w:cs="Arial"/>
              </w:rPr>
              <w:t>8.7.1</w:t>
            </w:r>
            <w:r w:rsidRPr="007E7016">
              <w:rPr>
                <w:rFonts w:ascii="Arial" w:eastAsiaTheme="minorEastAsia" w:hAnsi="Arial" w:cs="Arial"/>
                <w:kern w:val="2"/>
                <w:szCs w:val="22"/>
                <w14:ligatures w14:val="standardContextual"/>
              </w:rPr>
              <w:tab/>
            </w:r>
            <w:r w:rsidRPr="007E7016">
              <w:rPr>
                <w:rStyle w:val="Hyperlink"/>
                <w:rFonts w:ascii="Arial" w:hAnsi="Arial" w:cs="Arial"/>
              </w:rPr>
              <w:t>Development (non-controlled):</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_Toc162531544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10</w:t>
            </w:r>
            <w:r w:rsidRPr="007E7016">
              <w:rPr>
                <w:rFonts w:ascii="Arial" w:hAnsi="Arial" w:cs="Arial"/>
                <w:webHidden/>
              </w:rPr>
              <w:fldChar w:fldCharType="end"/>
            </w:r>
          </w:hyperlink>
        </w:p>
        <w:p w14:paraId="2C4AA2BE" w14:textId="69E00870" w:rsidR="007E7016" w:rsidRPr="007E7016" w:rsidRDefault="007E7016">
          <w:pPr>
            <w:pStyle w:val="TOC3"/>
            <w:rPr>
              <w:rFonts w:ascii="Arial" w:eastAsiaTheme="minorEastAsia" w:hAnsi="Arial" w:cs="Arial"/>
              <w:kern w:val="2"/>
              <w:szCs w:val="22"/>
              <w14:ligatures w14:val="standardContextual"/>
            </w:rPr>
          </w:pPr>
          <w:hyperlink w:anchor="_Toc162531545" w:history="1">
            <w:r w:rsidRPr="007E7016">
              <w:rPr>
                <w:rStyle w:val="Hyperlink"/>
                <w:rFonts w:ascii="Arial" w:hAnsi="Arial" w:cs="Arial"/>
              </w:rPr>
              <w:t>8.7.2</w:t>
            </w:r>
            <w:r w:rsidRPr="007E7016">
              <w:rPr>
                <w:rFonts w:ascii="Arial" w:eastAsiaTheme="minorEastAsia" w:hAnsi="Arial" w:cs="Arial"/>
                <w:kern w:val="2"/>
                <w:szCs w:val="22"/>
                <w14:ligatures w14:val="standardContextual"/>
              </w:rPr>
              <w:tab/>
            </w:r>
            <w:r w:rsidRPr="007E7016">
              <w:rPr>
                <w:rStyle w:val="Hyperlink"/>
                <w:rFonts w:ascii="Arial" w:hAnsi="Arial" w:cs="Arial"/>
              </w:rPr>
              <w:t>Validation (controlled):</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_Toc162531545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10</w:t>
            </w:r>
            <w:r w:rsidRPr="007E7016">
              <w:rPr>
                <w:rFonts w:ascii="Arial" w:hAnsi="Arial" w:cs="Arial"/>
                <w:webHidden/>
              </w:rPr>
              <w:fldChar w:fldCharType="end"/>
            </w:r>
          </w:hyperlink>
        </w:p>
        <w:p w14:paraId="46520EDB" w14:textId="458ABAB0" w:rsidR="007E7016" w:rsidRPr="007E7016" w:rsidRDefault="007E7016">
          <w:pPr>
            <w:pStyle w:val="TOC3"/>
            <w:rPr>
              <w:rFonts w:ascii="Arial" w:eastAsiaTheme="minorEastAsia" w:hAnsi="Arial" w:cs="Arial"/>
              <w:kern w:val="2"/>
              <w:szCs w:val="22"/>
              <w14:ligatures w14:val="standardContextual"/>
            </w:rPr>
          </w:pPr>
          <w:hyperlink w:anchor="_Toc162531546" w:history="1">
            <w:r w:rsidRPr="007E7016">
              <w:rPr>
                <w:rStyle w:val="Hyperlink"/>
                <w:rFonts w:ascii="Arial" w:hAnsi="Arial" w:cs="Arial"/>
              </w:rPr>
              <w:t>8.7.3</w:t>
            </w:r>
            <w:r w:rsidRPr="007E7016">
              <w:rPr>
                <w:rFonts w:ascii="Arial" w:eastAsiaTheme="minorEastAsia" w:hAnsi="Arial" w:cs="Arial"/>
                <w:kern w:val="2"/>
                <w:szCs w:val="22"/>
                <w14:ligatures w14:val="standardContextual"/>
              </w:rPr>
              <w:tab/>
            </w:r>
            <w:r w:rsidRPr="007E7016">
              <w:rPr>
                <w:rStyle w:val="Hyperlink"/>
                <w:rFonts w:ascii="Arial" w:hAnsi="Arial" w:cs="Arial"/>
              </w:rPr>
              <w:t>Production (controlled):</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_Toc162531546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10</w:t>
            </w:r>
            <w:r w:rsidRPr="007E7016">
              <w:rPr>
                <w:rFonts w:ascii="Arial" w:hAnsi="Arial" w:cs="Arial"/>
                <w:webHidden/>
              </w:rPr>
              <w:fldChar w:fldCharType="end"/>
            </w:r>
          </w:hyperlink>
        </w:p>
        <w:p w14:paraId="5510AFC0" w14:textId="40D74C34" w:rsidR="007E7016" w:rsidRPr="007E7016" w:rsidRDefault="007E7016">
          <w:pPr>
            <w:pStyle w:val="TOC1"/>
            <w:rPr>
              <w:rFonts w:ascii="Arial" w:eastAsiaTheme="minorEastAsia" w:hAnsi="Arial" w:cs="Arial"/>
              <w:bCs w:val="0"/>
              <w:smallCaps w:val="0"/>
              <w:kern w:val="2"/>
              <w14:ligatures w14:val="standardContextual"/>
            </w:rPr>
          </w:pPr>
          <w:hyperlink w:anchor="_Toc162531547" w:history="1">
            <w:r w:rsidRPr="007E7016">
              <w:rPr>
                <w:rStyle w:val="Hyperlink"/>
                <w:rFonts w:ascii="Arial" w:hAnsi="Arial" w:cs="Arial"/>
              </w:rPr>
              <w:t>9</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Testing</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_Toc162531547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10</w:t>
            </w:r>
            <w:r w:rsidRPr="007E7016">
              <w:rPr>
                <w:rFonts w:ascii="Arial" w:hAnsi="Arial" w:cs="Arial"/>
                <w:webHidden/>
              </w:rPr>
              <w:fldChar w:fldCharType="end"/>
            </w:r>
          </w:hyperlink>
        </w:p>
        <w:p w14:paraId="7C334624" w14:textId="67AA828B" w:rsidR="007E7016" w:rsidRPr="007E7016" w:rsidRDefault="007E7016">
          <w:pPr>
            <w:pStyle w:val="TOC2"/>
            <w:rPr>
              <w:rFonts w:ascii="Arial" w:eastAsiaTheme="minorEastAsia" w:hAnsi="Arial" w:cs="Arial"/>
              <w:kern w:val="2"/>
              <w14:ligatures w14:val="standardContextual"/>
            </w:rPr>
          </w:pPr>
          <w:hyperlink w:anchor="_Toc162531548" w:history="1">
            <w:r w:rsidRPr="007E7016">
              <w:rPr>
                <w:rStyle w:val="Hyperlink"/>
                <w:rFonts w:ascii="Arial" w:hAnsi="Arial" w:cs="Arial"/>
              </w:rPr>
              <w:t>9.1</w:t>
            </w:r>
            <w:r w:rsidRPr="007E7016">
              <w:rPr>
                <w:rFonts w:ascii="Arial" w:eastAsiaTheme="minorEastAsia" w:hAnsi="Arial" w:cs="Arial"/>
                <w:kern w:val="2"/>
                <w14:ligatures w14:val="standardContextual"/>
              </w:rPr>
              <w:tab/>
            </w:r>
            <w:r w:rsidRPr="007E7016">
              <w:rPr>
                <w:rStyle w:val="Hyperlink"/>
                <w:rFonts w:ascii="Arial" w:hAnsi="Arial" w:cs="Arial"/>
              </w:rPr>
              <w:t>Installation Qualification</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_Toc162531548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10</w:t>
            </w:r>
            <w:r w:rsidRPr="007E7016">
              <w:rPr>
                <w:rFonts w:ascii="Arial" w:hAnsi="Arial" w:cs="Arial"/>
                <w:webHidden/>
              </w:rPr>
              <w:fldChar w:fldCharType="end"/>
            </w:r>
          </w:hyperlink>
        </w:p>
        <w:p w14:paraId="5616DAC6" w14:textId="1444DCAC" w:rsidR="007E7016" w:rsidRPr="007E7016" w:rsidRDefault="007E7016">
          <w:pPr>
            <w:pStyle w:val="TOC3"/>
            <w:rPr>
              <w:rFonts w:ascii="Arial" w:eastAsiaTheme="minorEastAsia" w:hAnsi="Arial" w:cs="Arial"/>
              <w:kern w:val="2"/>
              <w:szCs w:val="22"/>
              <w14:ligatures w14:val="standardContextual"/>
            </w:rPr>
          </w:pPr>
          <w:hyperlink w:anchor="_Toc162531549" w:history="1">
            <w:r w:rsidRPr="007E7016">
              <w:rPr>
                <w:rStyle w:val="Hyperlink"/>
                <w:rFonts w:ascii="Arial" w:hAnsi="Arial" w:cs="Arial"/>
              </w:rPr>
              <w:t>9.1.1</w:t>
            </w:r>
            <w:r w:rsidRPr="007E7016">
              <w:rPr>
                <w:rFonts w:ascii="Arial" w:eastAsiaTheme="minorEastAsia" w:hAnsi="Arial" w:cs="Arial"/>
                <w:kern w:val="2"/>
                <w:szCs w:val="22"/>
                <w14:ligatures w14:val="standardContextual"/>
              </w:rPr>
              <w:tab/>
            </w:r>
            <w:r w:rsidRPr="007E7016">
              <w:rPr>
                <w:rStyle w:val="Hyperlink"/>
                <w:rFonts w:ascii="Arial" w:hAnsi="Arial" w:cs="Arial"/>
              </w:rPr>
              <w:t>Purpose and Scope</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_Toc162531549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10</w:t>
            </w:r>
            <w:r w:rsidRPr="007E7016">
              <w:rPr>
                <w:rFonts w:ascii="Arial" w:hAnsi="Arial" w:cs="Arial"/>
                <w:webHidden/>
              </w:rPr>
              <w:fldChar w:fldCharType="end"/>
            </w:r>
          </w:hyperlink>
        </w:p>
        <w:p w14:paraId="45D3B5F8" w14:textId="1236333A" w:rsidR="007E7016" w:rsidRPr="007E7016" w:rsidRDefault="007E7016">
          <w:pPr>
            <w:pStyle w:val="TOC3"/>
            <w:rPr>
              <w:rFonts w:ascii="Arial" w:eastAsiaTheme="minorEastAsia" w:hAnsi="Arial" w:cs="Arial"/>
              <w:kern w:val="2"/>
              <w:szCs w:val="22"/>
              <w14:ligatures w14:val="standardContextual"/>
            </w:rPr>
          </w:pPr>
          <w:hyperlink w:anchor="_Toc162531550" w:history="1">
            <w:r w:rsidRPr="007E7016">
              <w:rPr>
                <w:rStyle w:val="Hyperlink"/>
                <w:rFonts w:ascii="Arial" w:hAnsi="Arial" w:cs="Arial"/>
              </w:rPr>
              <w:t>9.1.2</w:t>
            </w:r>
            <w:r w:rsidRPr="007E7016">
              <w:rPr>
                <w:rFonts w:ascii="Arial" w:eastAsiaTheme="minorEastAsia" w:hAnsi="Arial" w:cs="Arial"/>
                <w:kern w:val="2"/>
                <w:szCs w:val="22"/>
                <w14:ligatures w14:val="standardContextual"/>
              </w:rPr>
              <w:tab/>
            </w:r>
            <w:r w:rsidRPr="007E7016">
              <w:rPr>
                <w:rStyle w:val="Hyperlink"/>
                <w:rFonts w:ascii="Arial" w:hAnsi="Arial" w:cs="Arial"/>
              </w:rPr>
              <w:t>Dependencies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_Toc162531550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10</w:t>
            </w:r>
            <w:r w:rsidRPr="007E7016">
              <w:rPr>
                <w:rFonts w:ascii="Arial" w:hAnsi="Arial" w:cs="Arial"/>
                <w:webHidden/>
              </w:rPr>
              <w:fldChar w:fldCharType="end"/>
            </w:r>
          </w:hyperlink>
        </w:p>
        <w:p w14:paraId="65F8D557" w14:textId="204367C4" w:rsidR="007E7016" w:rsidRPr="007E7016" w:rsidRDefault="007E7016">
          <w:pPr>
            <w:pStyle w:val="TOC3"/>
            <w:rPr>
              <w:rFonts w:ascii="Arial" w:eastAsiaTheme="minorEastAsia" w:hAnsi="Arial" w:cs="Arial"/>
              <w:kern w:val="2"/>
              <w:szCs w:val="22"/>
              <w14:ligatures w14:val="standardContextual"/>
            </w:rPr>
          </w:pPr>
          <w:hyperlink w:anchor="_Toc162531551" w:history="1">
            <w:r w:rsidRPr="007E7016">
              <w:rPr>
                <w:rStyle w:val="Hyperlink"/>
                <w:rFonts w:ascii="Arial" w:hAnsi="Arial" w:cs="Arial"/>
              </w:rPr>
              <w:t>9.1.3</w:t>
            </w:r>
            <w:r w:rsidRPr="007E7016">
              <w:rPr>
                <w:rFonts w:ascii="Arial" w:eastAsiaTheme="minorEastAsia" w:hAnsi="Arial" w:cs="Arial"/>
                <w:kern w:val="2"/>
                <w:szCs w:val="22"/>
                <w14:ligatures w14:val="standardContextual"/>
              </w:rPr>
              <w:tab/>
            </w:r>
            <w:r w:rsidRPr="007E7016">
              <w:rPr>
                <w:rStyle w:val="Hyperlink"/>
                <w:rFonts w:ascii="Arial" w:hAnsi="Arial" w:cs="Arial"/>
              </w:rPr>
              <w:t>Acceptance Criteria</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_Toc162531551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11</w:t>
            </w:r>
            <w:r w:rsidRPr="007E7016">
              <w:rPr>
                <w:rFonts w:ascii="Arial" w:hAnsi="Arial" w:cs="Arial"/>
                <w:webHidden/>
              </w:rPr>
              <w:fldChar w:fldCharType="end"/>
            </w:r>
          </w:hyperlink>
        </w:p>
        <w:p w14:paraId="161D5A2D" w14:textId="2FF98B31" w:rsidR="007E7016" w:rsidRPr="007E7016" w:rsidRDefault="007E7016">
          <w:pPr>
            <w:pStyle w:val="TOC2"/>
            <w:rPr>
              <w:rFonts w:ascii="Arial" w:eastAsiaTheme="minorEastAsia" w:hAnsi="Arial" w:cs="Arial"/>
              <w:kern w:val="2"/>
              <w14:ligatures w14:val="standardContextual"/>
            </w:rPr>
          </w:pPr>
          <w:hyperlink w:anchor="_Toc162531552" w:history="1">
            <w:r w:rsidRPr="007E7016">
              <w:rPr>
                <w:rStyle w:val="Hyperlink"/>
                <w:rFonts w:ascii="Arial" w:hAnsi="Arial" w:cs="Arial"/>
                <w:i/>
              </w:rPr>
              <w:t>9.2</w:t>
            </w:r>
            <w:r w:rsidRPr="007E7016">
              <w:rPr>
                <w:rFonts w:ascii="Arial" w:eastAsiaTheme="minorEastAsia" w:hAnsi="Arial" w:cs="Arial"/>
                <w:kern w:val="2"/>
                <w14:ligatures w14:val="standardContextual"/>
              </w:rPr>
              <w:tab/>
            </w:r>
            <w:r w:rsidRPr="007E7016">
              <w:rPr>
                <w:rStyle w:val="Hyperlink"/>
                <w:rFonts w:ascii="Arial" w:hAnsi="Arial" w:cs="Arial"/>
                <w:i/>
              </w:rPr>
              <w:t>Operational Testing</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_Toc162531552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11</w:t>
            </w:r>
            <w:r w:rsidRPr="007E7016">
              <w:rPr>
                <w:rFonts w:ascii="Arial" w:hAnsi="Arial" w:cs="Arial"/>
                <w:webHidden/>
              </w:rPr>
              <w:fldChar w:fldCharType="end"/>
            </w:r>
          </w:hyperlink>
        </w:p>
        <w:p w14:paraId="7F193594" w14:textId="019E2205" w:rsidR="007E7016" w:rsidRPr="007E7016" w:rsidRDefault="007E7016">
          <w:pPr>
            <w:pStyle w:val="TOC3"/>
            <w:rPr>
              <w:rFonts w:ascii="Arial" w:eastAsiaTheme="minorEastAsia" w:hAnsi="Arial" w:cs="Arial"/>
              <w:kern w:val="2"/>
              <w:szCs w:val="22"/>
              <w14:ligatures w14:val="standardContextual"/>
            </w:rPr>
          </w:pPr>
          <w:hyperlink w:anchor="_Toc162531553" w:history="1">
            <w:r w:rsidRPr="007E7016">
              <w:rPr>
                <w:rStyle w:val="Hyperlink"/>
                <w:rFonts w:ascii="Arial" w:hAnsi="Arial" w:cs="Arial"/>
              </w:rPr>
              <w:t>9.2.1</w:t>
            </w:r>
            <w:r w:rsidRPr="007E7016">
              <w:rPr>
                <w:rFonts w:ascii="Arial" w:eastAsiaTheme="minorEastAsia" w:hAnsi="Arial" w:cs="Arial"/>
                <w:kern w:val="2"/>
                <w:szCs w:val="22"/>
                <w14:ligatures w14:val="standardContextual"/>
              </w:rPr>
              <w:tab/>
            </w:r>
            <w:r w:rsidRPr="007E7016">
              <w:rPr>
                <w:rStyle w:val="Hyperlink"/>
                <w:rFonts w:ascii="Arial" w:hAnsi="Arial" w:cs="Arial"/>
              </w:rPr>
              <w:t>Purpose and Scope</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_Toc162531553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12</w:t>
            </w:r>
            <w:r w:rsidRPr="007E7016">
              <w:rPr>
                <w:rFonts w:ascii="Arial" w:hAnsi="Arial" w:cs="Arial"/>
                <w:webHidden/>
              </w:rPr>
              <w:fldChar w:fldCharType="end"/>
            </w:r>
          </w:hyperlink>
        </w:p>
        <w:p w14:paraId="052968AE" w14:textId="08133C2D" w:rsidR="007E7016" w:rsidRPr="007E7016" w:rsidRDefault="007E7016">
          <w:pPr>
            <w:pStyle w:val="TOC3"/>
            <w:rPr>
              <w:rFonts w:ascii="Arial" w:eastAsiaTheme="minorEastAsia" w:hAnsi="Arial" w:cs="Arial"/>
              <w:kern w:val="2"/>
              <w:szCs w:val="22"/>
              <w14:ligatures w14:val="standardContextual"/>
            </w:rPr>
          </w:pPr>
          <w:hyperlink w:anchor="_Toc162531554" w:history="1">
            <w:r w:rsidRPr="007E7016">
              <w:rPr>
                <w:rStyle w:val="Hyperlink"/>
                <w:rFonts w:ascii="Arial" w:hAnsi="Arial" w:cs="Arial"/>
              </w:rPr>
              <w:t>9.2.2</w:t>
            </w:r>
            <w:r w:rsidRPr="007E7016">
              <w:rPr>
                <w:rFonts w:ascii="Arial" w:eastAsiaTheme="minorEastAsia" w:hAnsi="Arial" w:cs="Arial"/>
                <w:kern w:val="2"/>
                <w:szCs w:val="22"/>
                <w14:ligatures w14:val="standardContextual"/>
              </w:rPr>
              <w:tab/>
            </w:r>
            <w:r w:rsidRPr="007E7016">
              <w:rPr>
                <w:rStyle w:val="Hyperlink"/>
                <w:rFonts w:ascii="Arial" w:hAnsi="Arial" w:cs="Arial"/>
              </w:rPr>
              <w:t>Dependencies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_Toc162531554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12</w:t>
            </w:r>
            <w:r w:rsidRPr="007E7016">
              <w:rPr>
                <w:rFonts w:ascii="Arial" w:hAnsi="Arial" w:cs="Arial"/>
                <w:webHidden/>
              </w:rPr>
              <w:fldChar w:fldCharType="end"/>
            </w:r>
          </w:hyperlink>
        </w:p>
        <w:p w14:paraId="20A17CB5" w14:textId="780B7498" w:rsidR="007E7016" w:rsidRPr="007E7016" w:rsidRDefault="007E7016">
          <w:pPr>
            <w:pStyle w:val="TOC3"/>
            <w:rPr>
              <w:rFonts w:ascii="Arial" w:eastAsiaTheme="minorEastAsia" w:hAnsi="Arial" w:cs="Arial"/>
              <w:kern w:val="2"/>
              <w:szCs w:val="22"/>
              <w14:ligatures w14:val="standardContextual"/>
            </w:rPr>
          </w:pPr>
          <w:hyperlink w:anchor="_Toc162531555" w:history="1">
            <w:r w:rsidRPr="007E7016">
              <w:rPr>
                <w:rStyle w:val="Hyperlink"/>
                <w:rFonts w:ascii="Arial" w:hAnsi="Arial" w:cs="Arial"/>
              </w:rPr>
              <w:t>9.2.3</w:t>
            </w:r>
            <w:r w:rsidRPr="007E7016">
              <w:rPr>
                <w:rFonts w:ascii="Arial" w:eastAsiaTheme="minorEastAsia" w:hAnsi="Arial" w:cs="Arial"/>
                <w:kern w:val="2"/>
                <w:szCs w:val="22"/>
                <w14:ligatures w14:val="standardContextual"/>
              </w:rPr>
              <w:tab/>
            </w:r>
            <w:r w:rsidRPr="007E7016">
              <w:rPr>
                <w:rStyle w:val="Hyperlink"/>
                <w:rFonts w:ascii="Arial" w:hAnsi="Arial" w:cs="Arial"/>
              </w:rPr>
              <w:t>Acceptance Criteria</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_Toc162531555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12</w:t>
            </w:r>
            <w:r w:rsidRPr="007E7016">
              <w:rPr>
                <w:rFonts w:ascii="Arial" w:hAnsi="Arial" w:cs="Arial"/>
                <w:webHidden/>
              </w:rPr>
              <w:fldChar w:fldCharType="end"/>
            </w:r>
          </w:hyperlink>
        </w:p>
        <w:p w14:paraId="6E39E6A5" w14:textId="2C7C41BA" w:rsidR="007E7016" w:rsidRPr="007E7016" w:rsidRDefault="007E7016">
          <w:pPr>
            <w:pStyle w:val="TOC2"/>
            <w:rPr>
              <w:rFonts w:ascii="Arial" w:eastAsiaTheme="minorEastAsia" w:hAnsi="Arial" w:cs="Arial"/>
              <w:kern w:val="2"/>
              <w14:ligatures w14:val="standardContextual"/>
            </w:rPr>
          </w:pPr>
          <w:hyperlink w:anchor="_Toc162531556" w:history="1">
            <w:r w:rsidRPr="007E7016">
              <w:rPr>
                <w:rStyle w:val="Hyperlink"/>
                <w:rFonts w:ascii="Arial" w:hAnsi="Arial" w:cs="Arial"/>
                <w:i/>
              </w:rPr>
              <w:t>9.3</w:t>
            </w:r>
            <w:r w:rsidRPr="007E7016">
              <w:rPr>
                <w:rFonts w:ascii="Arial" w:eastAsiaTheme="minorEastAsia" w:hAnsi="Arial" w:cs="Arial"/>
                <w:kern w:val="2"/>
                <w14:ligatures w14:val="standardContextual"/>
              </w:rPr>
              <w:tab/>
            </w:r>
            <w:r w:rsidRPr="007E7016">
              <w:rPr>
                <w:rStyle w:val="Hyperlink"/>
                <w:rFonts w:ascii="Arial" w:hAnsi="Arial" w:cs="Arial"/>
                <w:i/>
              </w:rPr>
              <w:t>User Acceptance Testing</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_Toc162531556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12</w:t>
            </w:r>
            <w:r w:rsidRPr="007E7016">
              <w:rPr>
                <w:rFonts w:ascii="Arial" w:hAnsi="Arial" w:cs="Arial"/>
                <w:webHidden/>
              </w:rPr>
              <w:fldChar w:fldCharType="end"/>
            </w:r>
          </w:hyperlink>
        </w:p>
        <w:p w14:paraId="3E523F4D" w14:textId="4BC81B37" w:rsidR="007E7016" w:rsidRPr="007E7016" w:rsidRDefault="007E7016">
          <w:pPr>
            <w:pStyle w:val="TOC3"/>
            <w:rPr>
              <w:rFonts w:ascii="Arial" w:eastAsiaTheme="minorEastAsia" w:hAnsi="Arial" w:cs="Arial"/>
              <w:kern w:val="2"/>
              <w:szCs w:val="22"/>
              <w14:ligatures w14:val="standardContextual"/>
            </w:rPr>
          </w:pPr>
          <w:hyperlink w:anchor="_Toc162531557" w:history="1">
            <w:r w:rsidRPr="007E7016">
              <w:rPr>
                <w:rStyle w:val="Hyperlink"/>
                <w:rFonts w:ascii="Arial" w:hAnsi="Arial" w:cs="Arial"/>
              </w:rPr>
              <w:t>9.3.1</w:t>
            </w:r>
            <w:r w:rsidRPr="007E7016">
              <w:rPr>
                <w:rFonts w:ascii="Arial" w:eastAsiaTheme="minorEastAsia" w:hAnsi="Arial" w:cs="Arial"/>
                <w:kern w:val="2"/>
                <w:szCs w:val="22"/>
                <w14:ligatures w14:val="standardContextual"/>
              </w:rPr>
              <w:tab/>
            </w:r>
            <w:r w:rsidRPr="007E7016">
              <w:rPr>
                <w:rStyle w:val="Hyperlink"/>
                <w:rFonts w:ascii="Arial" w:hAnsi="Arial" w:cs="Arial"/>
              </w:rPr>
              <w:t>Purpose and Scope</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_Toc162531557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12</w:t>
            </w:r>
            <w:r w:rsidRPr="007E7016">
              <w:rPr>
                <w:rFonts w:ascii="Arial" w:hAnsi="Arial" w:cs="Arial"/>
                <w:webHidden/>
              </w:rPr>
              <w:fldChar w:fldCharType="end"/>
            </w:r>
          </w:hyperlink>
        </w:p>
        <w:p w14:paraId="74535472" w14:textId="4B663940" w:rsidR="007E7016" w:rsidRPr="007E7016" w:rsidRDefault="007E7016">
          <w:pPr>
            <w:pStyle w:val="TOC3"/>
            <w:rPr>
              <w:rFonts w:ascii="Arial" w:eastAsiaTheme="minorEastAsia" w:hAnsi="Arial" w:cs="Arial"/>
              <w:kern w:val="2"/>
              <w:szCs w:val="22"/>
              <w14:ligatures w14:val="standardContextual"/>
            </w:rPr>
          </w:pPr>
          <w:hyperlink w:anchor="_Toc162531558" w:history="1">
            <w:r w:rsidRPr="007E7016">
              <w:rPr>
                <w:rStyle w:val="Hyperlink"/>
                <w:rFonts w:ascii="Arial" w:hAnsi="Arial" w:cs="Arial"/>
              </w:rPr>
              <w:t>9.3.2</w:t>
            </w:r>
            <w:r w:rsidRPr="007E7016">
              <w:rPr>
                <w:rFonts w:ascii="Arial" w:eastAsiaTheme="minorEastAsia" w:hAnsi="Arial" w:cs="Arial"/>
                <w:kern w:val="2"/>
                <w:szCs w:val="22"/>
                <w14:ligatures w14:val="standardContextual"/>
              </w:rPr>
              <w:tab/>
            </w:r>
            <w:r w:rsidRPr="007E7016">
              <w:rPr>
                <w:rStyle w:val="Hyperlink"/>
                <w:rFonts w:ascii="Arial" w:hAnsi="Arial" w:cs="Arial"/>
              </w:rPr>
              <w:t>Dependencies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_Toc162531558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13</w:t>
            </w:r>
            <w:r w:rsidRPr="007E7016">
              <w:rPr>
                <w:rFonts w:ascii="Arial" w:hAnsi="Arial" w:cs="Arial"/>
                <w:webHidden/>
              </w:rPr>
              <w:fldChar w:fldCharType="end"/>
            </w:r>
          </w:hyperlink>
        </w:p>
        <w:p w14:paraId="3BDB93B3" w14:textId="5B0AC850" w:rsidR="007E7016" w:rsidRPr="007E7016" w:rsidRDefault="007E7016">
          <w:pPr>
            <w:pStyle w:val="TOC3"/>
            <w:rPr>
              <w:rFonts w:ascii="Arial" w:eastAsiaTheme="minorEastAsia" w:hAnsi="Arial" w:cs="Arial"/>
              <w:kern w:val="2"/>
              <w:szCs w:val="22"/>
              <w14:ligatures w14:val="standardContextual"/>
            </w:rPr>
          </w:pPr>
          <w:hyperlink w:anchor="_Toc162531559" w:history="1">
            <w:r w:rsidRPr="007E7016">
              <w:rPr>
                <w:rStyle w:val="Hyperlink"/>
                <w:rFonts w:ascii="Arial" w:hAnsi="Arial" w:cs="Arial"/>
              </w:rPr>
              <w:t>9.3.3</w:t>
            </w:r>
            <w:r w:rsidRPr="007E7016">
              <w:rPr>
                <w:rFonts w:ascii="Arial" w:eastAsiaTheme="minorEastAsia" w:hAnsi="Arial" w:cs="Arial"/>
                <w:kern w:val="2"/>
                <w:szCs w:val="22"/>
                <w14:ligatures w14:val="standardContextual"/>
              </w:rPr>
              <w:tab/>
            </w:r>
            <w:r w:rsidRPr="007E7016">
              <w:rPr>
                <w:rStyle w:val="Hyperlink"/>
                <w:rFonts w:ascii="Arial" w:hAnsi="Arial" w:cs="Arial"/>
              </w:rPr>
              <w:t>Acceptance Criteria</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_Toc162531559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13</w:t>
            </w:r>
            <w:r w:rsidRPr="007E7016">
              <w:rPr>
                <w:rFonts w:ascii="Arial" w:hAnsi="Arial" w:cs="Arial"/>
                <w:webHidden/>
              </w:rPr>
              <w:fldChar w:fldCharType="end"/>
            </w:r>
          </w:hyperlink>
        </w:p>
        <w:p w14:paraId="71BDFE49" w14:textId="2DABF9FB" w:rsidR="007E7016" w:rsidRPr="007E7016" w:rsidRDefault="007E7016">
          <w:pPr>
            <w:pStyle w:val="TOC1"/>
            <w:rPr>
              <w:rFonts w:ascii="Arial" w:eastAsiaTheme="minorEastAsia" w:hAnsi="Arial" w:cs="Arial"/>
              <w:bCs w:val="0"/>
              <w:smallCaps w:val="0"/>
              <w:kern w:val="2"/>
              <w14:ligatures w14:val="standardContextual"/>
            </w:rPr>
          </w:pPr>
          <w:hyperlink w:anchor="_Toc162531560" w:history="1">
            <w:r w:rsidRPr="007E7016">
              <w:rPr>
                <w:rStyle w:val="Hyperlink"/>
                <w:rFonts w:ascii="Arial" w:hAnsi="Arial" w:cs="Arial"/>
              </w:rPr>
              <w:t>10</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Test Data</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_Toc162531560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13</w:t>
            </w:r>
            <w:r w:rsidRPr="007E7016">
              <w:rPr>
                <w:rFonts w:ascii="Arial" w:hAnsi="Arial" w:cs="Arial"/>
                <w:webHidden/>
              </w:rPr>
              <w:fldChar w:fldCharType="end"/>
            </w:r>
          </w:hyperlink>
        </w:p>
        <w:p w14:paraId="20D12292" w14:textId="0D1C4821" w:rsidR="007E7016" w:rsidRPr="007E7016" w:rsidRDefault="007E7016">
          <w:pPr>
            <w:pStyle w:val="TOC1"/>
            <w:rPr>
              <w:rFonts w:ascii="Arial" w:eastAsiaTheme="minorEastAsia" w:hAnsi="Arial" w:cs="Arial"/>
              <w:bCs w:val="0"/>
              <w:smallCaps w:val="0"/>
              <w:kern w:val="2"/>
              <w14:ligatures w14:val="standardContextual"/>
            </w:rPr>
          </w:pPr>
          <w:hyperlink w:anchor="_Toc162531561" w:history="1">
            <w:r w:rsidRPr="007E7016">
              <w:rPr>
                <w:rStyle w:val="Hyperlink"/>
                <w:rFonts w:ascii="Arial" w:hAnsi="Arial" w:cs="Arial"/>
              </w:rPr>
              <w:t>11</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Defect Management</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_Toc162531561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13</w:t>
            </w:r>
            <w:r w:rsidRPr="007E7016">
              <w:rPr>
                <w:rFonts w:ascii="Arial" w:hAnsi="Arial" w:cs="Arial"/>
                <w:webHidden/>
              </w:rPr>
              <w:fldChar w:fldCharType="end"/>
            </w:r>
          </w:hyperlink>
        </w:p>
        <w:p w14:paraId="1227EBD2" w14:textId="768B1C00" w:rsidR="007E7016" w:rsidRPr="007E7016" w:rsidRDefault="007E7016">
          <w:pPr>
            <w:pStyle w:val="TOC1"/>
            <w:rPr>
              <w:rFonts w:ascii="Arial" w:eastAsiaTheme="minorEastAsia" w:hAnsi="Arial" w:cs="Arial"/>
              <w:bCs w:val="0"/>
              <w:smallCaps w:val="0"/>
              <w:kern w:val="2"/>
              <w14:ligatures w14:val="standardContextual"/>
            </w:rPr>
          </w:pPr>
          <w:hyperlink w:anchor="_Toc162531562" w:history="1">
            <w:r w:rsidRPr="007E7016">
              <w:rPr>
                <w:rStyle w:val="Hyperlink"/>
                <w:rFonts w:ascii="Arial" w:hAnsi="Arial" w:cs="Arial"/>
              </w:rPr>
              <w:t>12</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Deliverables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_Toc162531562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13</w:t>
            </w:r>
            <w:r w:rsidRPr="007E7016">
              <w:rPr>
                <w:rFonts w:ascii="Arial" w:hAnsi="Arial" w:cs="Arial"/>
                <w:webHidden/>
              </w:rPr>
              <w:fldChar w:fldCharType="end"/>
            </w:r>
          </w:hyperlink>
        </w:p>
        <w:p w14:paraId="208E9448" w14:textId="5A212AD9" w:rsidR="007E7016" w:rsidRPr="007E7016" w:rsidRDefault="007E7016">
          <w:pPr>
            <w:pStyle w:val="TOC1"/>
            <w:rPr>
              <w:rFonts w:ascii="Arial" w:eastAsiaTheme="minorEastAsia" w:hAnsi="Arial" w:cs="Arial"/>
              <w:bCs w:val="0"/>
              <w:smallCaps w:val="0"/>
              <w:kern w:val="2"/>
              <w14:ligatures w14:val="standardContextual"/>
            </w:rPr>
          </w:pPr>
          <w:hyperlink w:anchor="_Toc162531563" w:history="1">
            <w:r w:rsidRPr="007E7016">
              <w:rPr>
                <w:rStyle w:val="Hyperlink"/>
                <w:rFonts w:ascii="Arial" w:hAnsi="Arial" w:cs="Arial"/>
              </w:rPr>
              <w:t>13</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Acceptance criteria</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_Toc162531563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14</w:t>
            </w:r>
            <w:r w:rsidRPr="007E7016">
              <w:rPr>
                <w:rFonts w:ascii="Arial" w:hAnsi="Arial" w:cs="Arial"/>
                <w:webHidden/>
              </w:rPr>
              <w:fldChar w:fldCharType="end"/>
            </w:r>
          </w:hyperlink>
        </w:p>
        <w:p w14:paraId="18DB6274" w14:textId="49BC9D4C" w:rsidR="007E7016" w:rsidRPr="007E7016" w:rsidRDefault="007E7016">
          <w:pPr>
            <w:pStyle w:val="TOC1"/>
            <w:rPr>
              <w:rFonts w:ascii="Arial" w:eastAsiaTheme="minorEastAsia" w:hAnsi="Arial" w:cs="Arial"/>
              <w:bCs w:val="0"/>
              <w:smallCaps w:val="0"/>
              <w:kern w:val="2"/>
              <w14:ligatures w14:val="standardContextual"/>
            </w:rPr>
          </w:pPr>
          <w:hyperlink w:anchor="_Toc162531564" w:history="1">
            <w:r w:rsidRPr="007E7016">
              <w:rPr>
                <w:rStyle w:val="Hyperlink"/>
                <w:rFonts w:ascii="Arial" w:hAnsi="Arial" w:cs="Arial"/>
              </w:rPr>
              <w:t>14</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References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_Toc162531564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14</w:t>
            </w:r>
            <w:r w:rsidRPr="007E7016">
              <w:rPr>
                <w:rFonts w:ascii="Arial" w:hAnsi="Arial" w:cs="Arial"/>
                <w:webHidden/>
              </w:rPr>
              <w:fldChar w:fldCharType="end"/>
            </w:r>
          </w:hyperlink>
        </w:p>
        <w:p w14:paraId="335CBCE1" w14:textId="37BE49FF" w:rsidR="007E7016" w:rsidRPr="007E7016" w:rsidRDefault="007E7016">
          <w:pPr>
            <w:pStyle w:val="TOC1"/>
            <w:rPr>
              <w:rFonts w:ascii="Arial" w:eastAsiaTheme="minorEastAsia" w:hAnsi="Arial" w:cs="Arial"/>
              <w:bCs w:val="0"/>
              <w:smallCaps w:val="0"/>
              <w:kern w:val="2"/>
              <w14:ligatures w14:val="standardContextual"/>
            </w:rPr>
          </w:pPr>
          <w:hyperlink w:anchor="_Toc162531565" w:history="1">
            <w:r w:rsidRPr="007E7016">
              <w:rPr>
                <w:rStyle w:val="Hyperlink"/>
                <w:rFonts w:ascii="Arial" w:hAnsi="Arial" w:cs="Arial"/>
              </w:rPr>
              <w:t>15</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Appendix A: IQ Test Scripts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_Toc162531565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16</w:t>
            </w:r>
            <w:r w:rsidRPr="007E7016">
              <w:rPr>
                <w:rFonts w:ascii="Arial" w:hAnsi="Arial" w:cs="Arial"/>
                <w:webHidden/>
              </w:rPr>
              <w:fldChar w:fldCharType="end"/>
            </w:r>
          </w:hyperlink>
        </w:p>
        <w:p w14:paraId="07C6DB2F" w14:textId="55177BBE" w:rsidR="007E7016" w:rsidRPr="007E7016" w:rsidRDefault="007E7016">
          <w:pPr>
            <w:pStyle w:val="TOC2"/>
            <w:rPr>
              <w:rFonts w:ascii="Arial" w:eastAsiaTheme="minorEastAsia" w:hAnsi="Arial" w:cs="Arial"/>
              <w:kern w:val="2"/>
              <w14:ligatures w14:val="standardContextual"/>
            </w:rPr>
          </w:pPr>
          <w:hyperlink w:anchor="_Toc162531566" w:history="1">
            <w:r w:rsidRPr="007E7016">
              <w:rPr>
                <w:rStyle w:val="Hyperlink"/>
                <w:rFonts w:ascii="Arial" w:hAnsi="Arial" w:cs="Arial"/>
              </w:rPr>
              <w:t>15.1</w:t>
            </w:r>
            <w:r w:rsidRPr="007E7016">
              <w:rPr>
                <w:rFonts w:ascii="Arial" w:eastAsiaTheme="minorEastAsia" w:hAnsi="Arial" w:cs="Arial"/>
                <w:kern w:val="2"/>
                <w14:ligatures w14:val="standardContextual"/>
              </w:rPr>
              <w:tab/>
            </w:r>
            <w:r w:rsidRPr="007E7016">
              <w:rPr>
                <w:rStyle w:val="Hyperlink"/>
                <w:rFonts w:ascii="Arial" w:hAnsi="Arial" w:cs="Arial"/>
              </w:rPr>
              <w:t>Installation Qualification (IQ)</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_Toc162531566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16</w:t>
            </w:r>
            <w:r w:rsidRPr="007E7016">
              <w:rPr>
                <w:rFonts w:ascii="Arial" w:hAnsi="Arial" w:cs="Arial"/>
                <w:webHidden/>
              </w:rPr>
              <w:fldChar w:fldCharType="end"/>
            </w:r>
          </w:hyperlink>
        </w:p>
        <w:p w14:paraId="72D34C93" w14:textId="5EBAAFD3" w:rsidR="007E7016" w:rsidRPr="007E7016" w:rsidRDefault="007E7016">
          <w:pPr>
            <w:pStyle w:val="TOC1"/>
            <w:rPr>
              <w:rFonts w:ascii="Arial" w:eastAsiaTheme="minorEastAsia" w:hAnsi="Arial" w:cs="Arial"/>
              <w:bCs w:val="0"/>
              <w:smallCaps w:val="0"/>
              <w:kern w:val="2"/>
              <w14:ligatures w14:val="standardContextual"/>
            </w:rPr>
          </w:pPr>
          <w:hyperlink w:anchor="_Toc162531567" w:history="1">
            <w:r w:rsidRPr="007E7016">
              <w:rPr>
                <w:rStyle w:val="Hyperlink"/>
                <w:rFonts w:ascii="Arial" w:hAnsi="Arial" w:cs="Arial"/>
              </w:rPr>
              <w:t>16</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Appendix B: OQ Test Scripts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_Toc162531567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16</w:t>
            </w:r>
            <w:r w:rsidRPr="007E7016">
              <w:rPr>
                <w:rFonts w:ascii="Arial" w:hAnsi="Arial" w:cs="Arial"/>
                <w:webHidden/>
              </w:rPr>
              <w:fldChar w:fldCharType="end"/>
            </w:r>
          </w:hyperlink>
        </w:p>
        <w:p w14:paraId="2F2D8D94" w14:textId="6D346B04" w:rsidR="007E7016" w:rsidRPr="007E7016" w:rsidRDefault="007E7016">
          <w:pPr>
            <w:pStyle w:val="TOC2"/>
            <w:rPr>
              <w:rFonts w:ascii="Arial" w:eastAsiaTheme="minorEastAsia" w:hAnsi="Arial" w:cs="Arial"/>
              <w:kern w:val="2"/>
              <w14:ligatures w14:val="standardContextual"/>
            </w:rPr>
          </w:pPr>
          <w:hyperlink w:anchor="_Toc162531568" w:history="1">
            <w:r w:rsidRPr="007E7016">
              <w:rPr>
                <w:rStyle w:val="Hyperlink"/>
                <w:rFonts w:ascii="Arial" w:hAnsi="Arial" w:cs="Arial"/>
              </w:rPr>
              <w:t>16.1</w:t>
            </w:r>
            <w:r w:rsidRPr="007E7016">
              <w:rPr>
                <w:rFonts w:ascii="Arial" w:eastAsiaTheme="minorEastAsia" w:hAnsi="Arial" w:cs="Arial"/>
                <w:kern w:val="2"/>
                <w14:ligatures w14:val="standardContextual"/>
              </w:rPr>
              <w:tab/>
            </w:r>
            <w:r w:rsidRPr="007E7016">
              <w:rPr>
                <w:rStyle w:val="Hyperlink"/>
                <w:rFonts w:ascii="Arial" w:hAnsi="Arial" w:cs="Arial"/>
              </w:rPr>
              <w:t>Operational Qualification (OQ)</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_Toc162531568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16</w:t>
            </w:r>
            <w:r w:rsidRPr="007E7016">
              <w:rPr>
                <w:rFonts w:ascii="Arial" w:hAnsi="Arial" w:cs="Arial"/>
                <w:webHidden/>
              </w:rPr>
              <w:fldChar w:fldCharType="end"/>
            </w:r>
          </w:hyperlink>
        </w:p>
        <w:p w14:paraId="019D2915" w14:textId="0616131D" w:rsidR="007E7016" w:rsidRPr="007E7016" w:rsidRDefault="007E7016">
          <w:pPr>
            <w:pStyle w:val="TOC1"/>
            <w:rPr>
              <w:rFonts w:ascii="Arial" w:eastAsiaTheme="minorEastAsia" w:hAnsi="Arial" w:cs="Arial"/>
              <w:bCs w:val="0"/>
              <w:smallCaps w:val="0"/>
              <w:kern w:val="2"/>
              <w14:ligatures w14:val="standardContextual"/>
            </w:rPr>
          </w:pPr>
          <w:hyperlink w:anchor="_Toc162531569" w:history="1">
            <w:r w:rsidRPr="007E7016">
              <w:rPr>
                <w:rStyle w:val="Hyperlink"/>
                <w:rFonts w:ascii="Arial" w:hAnsi="Arial" w:cs="Arial"/>
              </w:rPr>
              <w:t>17</w:t>
            </w:r>
            <w:r w:rsidRPr="007E7016">
              <w:rPr>
                <w:rFonts w:ascii="Arial" w:eastAsiaTheme="minorEastAsia" w:hAnsi="Arial" w:cs="Arial"/>
                <w:bCs w:val="0"/>
                <w:smallCaps w:val="0"/>
                <w:kern w:val="2"/>
                <w14:ligatures w14:val="standardContextual"/>
              </w:rPr>
              <w:tab/>
            </w:r>
            <w:r w:rsidRPr="007E7016">
              <w:rPr>
                <w:rStyle w:val="Hyperlink"/>
                <w:rFonts w:ascii="Arial" w:hAnsi="Arial" w:cs="Arial"/>
              </w:rPr>
              <w:t>Appendix C: UAT Test Scripts</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_Toc162531569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17</w:t>
            </w:r>
            <w:r w:rsidRPr="007E7016">
              <w:rPr>
                <w:rFonts w:ascii="Arial" w:hAnsi="Arial" w:cs="Arial"/>
                <w:webHidden/>
              </w:rPr>
              <w:fldChar w:fldCharType="end"/>
            </w:r>
          </w:hyperlink>
        </w:p>
        <w:p w14:paraId="053DB498" w14:textId="7CD63FD0" w:rsidR="007E7016" w:rsidRPr="007E7016" w:rsidRDefault="007E7016">
          <w:pPr>
            <w:pStyle w:val="TOC2"/>
            <w:rPr>
              <w:rFonts w:ascii="Arial" w:eastAsiaTheme="minorEastAsia" w:hAnsi="Arial" w:cs="Arial"/>
              <w:kern w:val="2"/>
              <w14:ligatures w14:val="standardContextual"/>
            </w:rPr>
          </w:pPr>
          <w:hyperlink w:anchor="_Toc162531570" w:history="1">
            <w:r w:rsidRPr="007E7016">
              <w:rPr>
                <w:rStyle w:val="Hyperlink"/>
                <w:rFonts w:ascii="Arial" w:hAnsi="Arial" w:cs="Arial"/>
              </w:rPr>
              <w:t>17.1</w:t>
            </w:r>
            <w:r w:rsidRPr="007E7016">
              <w:rPr>
                <w:rFonts w:ascii="Arial" w:eastAsiaTheme="minorEastAsia" w:hAnsi="Arial" w:cs="Arial"/>
                <w:kern w:val="2"/>
                <w14:ligatures w14:val="standardContextual"/>
              </w:rPr>
              <w:tab/>
            </w:r>
            <w:r w:rsidRPr="007E7016">
              <w:rPr>
                <w:rStyle w:val="Hyperlink"/>
                <w:rFonts w:ascii="Arial" w:hAnsi="Arial" w:cs="Arial"/>
              </w:rPr>
              <w:t>User Acceptance Testing (UAT)</w:t>
            </w:r>
            <w:r w:rsidRPr="007E7016">
              <w:rPr>
                <w:rFonts w:ascii="Arial" w:hAnsi="Arial" w:cs="Arial"/>
                <w:webHidden/>
              </w:rPr>
              <w:tab/>
            </w:r>
            <w:r w:rsidRPr="007E7016">
              <w:rPr>
                <w:rFonts w:ascii="Arial" w:hAnsi="Arial" w:cs="Arial"/>
                <w:webHidden/>
              </w:rPr>
              <w:fldChar w:fldCharType="begin"/>
            </w:r>
            <w:r w:rsidRPr="007E7016">
              <w:rPr>
                <w:rFonts w:ascii="Arial" w:hAnsi="Arial" w:cs="Arial"/>
                <w:webHidden/>
              </w:rPr>
              <w:instrText xml:space="preserve"> PAGEREF _Toc162531570 \h </w:instrText>
            </w:r>
            <w:r w:rsidRPr="007E7016">
              <w:rPr>
                <w:rFonts w:ascii="Arial" w:hAnsi="Arial" w:cs="Arial"/>
                <w:webHidden/>
              </w:rPr>
            </w:r>
            <w:r w:rsidRPr="007E7016">
              <w:rPr>
                <w:rFonts w:ascii="Arial" w:hAnsi="Arial" w:cs="Arial"/>
                <w:webHidden/>
              </w:rPr>
              <w:fldChar w:fldCharType="separate"/>
            </w:r>
            <w:r w:rsidRPr="007E7016">
              <w:rPr>
                <w:rFonts w:ascii="Arial" w:hAnsi="Arial" w:cs="Arial"/>
                <w:webHidden/>
              </w:rPr>
              <w:t>17</w:t>
            </w:r>
            <w:r w:rsidRPr="007E7016">
              <w:rPr>
                <w:rFonts w:ascii="Arial" w:hAnsi="Arial" w:cs="Arial"/>
                <w:webHidden/>
              </w:rPr>
              <w:fldChar w:fldCharType="end"/>
            </w:r>
          </w:hyperlink>
        </w:p>
        <w:p w14:paraId="2C0452B6" w14:textId="2B45D3E8" w:rsidR="51EC5422" w:rsidRPr="007E7016" w:rsidRDefault="51EC5422" w:rsidP="51EC5422">
          <w:pPr>
            <w:pStyle w:val="TOC2"/>
            <w:tabs>
              <w:tab w:val="left" w:pos="660"/>
            </w:tabs>
            <w:rPr>
              <w:rStyle w:val="Hyperlink"/>
              <w:rFonts w:ascii="Arial" w:hAnsi="Arial" w:cs="Arial"/>
            </w:rPr>
          </w:pPr>
          <w:r w:rsidRPr="007E7016">
            <w:rPr>
              <w:rFonts w:ascii="Arial" w:hAnsi="Arial" w:cs="Arial"/>
            </w:rPr>
            <w:fldChar w:fldCharType="end"/>
          </w:r>
        </w:p>
      </w:sdtContent>
    </w:sdt>
    <w:p w14:paraId="1731C5A8" w14:textId="76A09237" w:rsidR="002864E7" w:rsidRPr="007E7016" w:rsidRDefault="002864E7" w:rsidP="440ACE45">
      <w:pPr>
        <w:pStyle w:val="TOC2"/>
        <w:tabs>
          <w:tab w:val="left" w:pos="660"/>
        </w:tabs>
        <w:rPr>
          <w:rStyle w:val="Hyperlink"/>
          <w:rFonts w:ascii="Arial" w:hAnsi="Arial" w:cs="Arial"/>
          <w:kern w:val="2"/>
          <w:sz w:val="24"/>
          <w:szCs w:val="24"/>
          <w14:ligatures w14:val="standardContextual"/>
        </w:rPr>
      </w:pPr>
    </w:p>
    <w:p w14:paraId="2649F9D1" w14:textId="7A1614B4" w:rsidR="00632407" w:rsidRPr="007E7016" w:rsidRDefault="00632407" w:rsidP="440ACE45">
      <w:pPr>
        <w:tabs>
          <w:tab w:val="left" w:pos="720"/>
        </w:tabs>
        <w:rPr>
          <w:rStyle w:val="Hyperlink"/>
          <w:rFonts w:ascii="Arial" w:hAnsi="Arial"/>
          <w:sz w:val="24"/>
          <w:szCs w:val="24"/>
        </w:rPr>
      </w:pPr>
    </w:p>
    <w:p w14:paraId="313DAB27" w14:textId="77777777" w:rsidR="008F4803" w:rsidRPr="007E7016" w:rsidRDefault="008F4803" w:rsidP="440ACE45">
      <w:pPr>
        <w:spacing w:after="0"/>
        <w:ind w:left="0"/>
        <w:rPr>
          <w:rFonts w:ascii="Arial" w:hAnsi="Arial"/>
          <w:b/>
          <w:bCs/>
          <w:smallCaps/>
          <w:sz w:val="24"/>
          <w:szCs w:val="24"/>
        </w:rPr>
      </w:pPr>
      <w:bookmarkStart w:id="1" w:name="_Toc144374561"/>
      <w:bookmarkStart w:id="2" w:name="_Toc1515050235"/>
      <w:r w:rsidRPr="007E7016">
        <w:rPr>
          <w:rFonts w:ascii="Arial" w:hAnsi="Arial"/>
          <w:sz w:val="24"/>
          <w:szCs w:val="24"/>
        </w:rPr>
        <w:br w:type="page"/>
      </w:r>
    </w:p>
    <w:p w14:paraId="69067E95" w14:textId="04902D75" w:rsidR="00220826" w:rsidRPr="007E7016" w:rsidRDefault="00543280" w:rsidP="51EC5422">
      <w:pPr>
        <w:pStyle w:val="Heading1"/>
        <w:rPr>
          <w:sz w:val="24"/>
          <w:szCs w:val="24"/>
        </w:rPr>
      </w:pPr>
      <w:bookmarkStart w:id="3" w:name="_Toc231804157"/>
      <w:bookmarkStart w:id="4" w:name="_Toc65317604"/>
      <w:bookmarkStart w:id="5" w:name="_Toc80166396"/>
      <w:bookmarkStart w:id="6" w:name="_Toc80512360"/>
      <w:bookmarkStart w:id="7" w:name="_Toc417374057"/>
      <w:bookmarkStart w:id="8" w:name="_Toc38406240"/>
      <w:bookmarkStart w:id="9" w:name="_Toc38406289"/>
      <w:bookmarkStart w:id="10" w:name="_Toc38406852"/>
      <w:bookmarkStart w:id="11" w:name="_Toc144374563"/>
      <w:bookmarkStart w:id="12" w:name="_Toc673610648"/>
      <w:bookmarkStart w:id="13" w:name="_Toc741072075"/>
      <w:bookmarkStart w:id="14" w:name="_Toc162531517"/>
      <w:bookmarkEnd w:id="1"/>
      <w:bookmarkEnd w:id="2"/>
      <w:bookmarkEnd w:id="7"/>
      <w:r w:rsidRPr="007E7016">
        <w:rPr>
          <w:sz w:val="24"/>
          <w:szCs w:val="24"/>
        </w:rPr>
        <w:lastRenderedPageBreak/>
        <w:t>Scope</w:t>
      </w:r>
      <w:bookmarkEnd w:id="8"/>
      <w:bookmarkEnd w:id="9"/>
      <w:bookmarkEnd w:id="10"/>
      <w:bookmarkEnd w:id="11"/>
      <w:bookmarkEnd w:id="12"/>
      <w:bookmarkEnd w:id="13"/>
      <w:bookmarkEnd w:id="14"/>
    </w:p>
    <w:p w14:paraId="0319B8E8" w14:textId="67E56CB8" w:rsidR="00ED511B" w:rsidRPr="007E7016" w:rsidRDefault="00C07E70" w:rsidP="51EC5422">
      <w:pPr>
        <w:pStyle w:val="Heading2"/>
        <w:rPr>
          <w:color w:val="auto"/>
          <w:sz w:val="24"/>
          <w:szCs w:val="24"/>
        </w:rPr>
      </w:pPr>
      <w:bookmarkStart w:id="15" w:name="_Toc38406241"/>
      <w:bookmarkStart w:id="16" w:name="_Toc38406290"/>
      <w:bookmarkStart w:id="17" w:name="_Toc38406853"/>
      <w:bookmarkStart w:id="18" w:name="_Toc144374564"/>
      <w:bookmarkStart w:id="19" w:name="_Toc1354586653"/>
      <w:bookmarkStart w:id="20" w:name="_Toc1527289305"/>
      <w:bookmarkStart w:id="21" w:name="_Toc162531518"/>
      <w:r w:rsidRPr="007E7016">
        <w:rPr>
          <w:color w:val="auto"/>
          <w:sz w:val="24"/>
          <w:szCs w:val="24"/>
        </w:rPr>
        <w:t>Scope Description:</w:t>
      </w:r>
      <w:bookmarkEnd w:id="15"/>
      <w:bookmarkEnd w:id="16"/>
      <w:bookmarkEnd w:id="17"/>
      <w:bookmarkEnd w:id="18"/>
      <w:bookmarkEnd w:id="19"/>
      <w:bookmarkEnd w:id="20"/>
      <w:bookmarkEnd w:id="21"/>
    </w:p>
    <w:p w14:paraId="394AE423" w14:textId="5CD784E8" w:rsidR="00716A29" w:rsidRPr="007E7016" w:rsidRDefault="008A659B" w:rsidP="002200B3">
      <w:pPr>
        <w:pStyle w:val="BodyTextAll"/>
        <w:rPr>
          <w:rFonts w:ascii="Arial" w:hAnsi="Arial" w:cs="Arial"/>
          <w:color w:val="FF0000"/>
          <w:sz w:val="24"/>
        </w:rPr>
      </w:pPr>
      <w:r w:rsidRPr="007E7016">
        <w:rPr>
          <w:rFonts w:ascii="Arial" w:hAnsi="Arial" w:cs="Arial"/>
          <w:sz w:val="24"/>
        </w:rPr>
        <w:t xml:space="preserve">This change </w:t>
      </w:r>
      <w:r w:rsidR="006A367B" w:rsidRPr="007E7016">
        <w:rPr>
          <w:rFonts w:ascii="Arial" w:hAnsi="Arial" w:cs="Arial"/>
          <w:sz w:val="24"/>
        </w:rPr>
        <w:t>(</w:t>
      </w:r>
      <w:r w:rsidR="00AA2231" w:rsidRPr="007E7016">
        <w:rPr>
          <w:rFonts w:ascii="Arial" w:hAnsi="Arial" w:cs="Arial"/>
          <w:sz w:val="24"/>
        </w:rPr>
        <w:t>CHG</w:t>
      </w:r>
      <w:r w:rsidR="002B3313">
        <w:rPr>
          <w:rFonts w:ascii="Arial" w:hAnsi="Arial" w:cs="Arial"/>
          <w:sz w:val="24"/>
        </w:rPr>
        <w:t>XXXXX</w:t>
      </w:r>
      <w:r w:rsidR="006A367B" w:rsidRPr="007E7016">
        <w:rPr>
          <w:rFonts w:ascii="Arial" w:hAnsi="Arial" w:cs="Arial"/>
          <w:sz w:val="24"/>
        </w:rPr>
        <w:t xml:space="preserve">) </w:t>
      </w:r>
      <w:r w:rsidR="00925851" w:rsidRPr="007E7016">
        <w:rPr>
          <w:rFonts w:ascii="Arial" w:hAnsi="Arial" w:cs="Arial"/>
          <w:sz w:val="24"/>
        </w:rPr>
        <w:t xml:space="preserve">plan </w:t>
      </w:r>
      <w:r w:rsidR="00672669" w:rsidRPr="007E7016">
        <w:rPr>
          <w:rFonts w:ascii="Arial" w:hAnsi="Arial" w:cs="Arial"/>
          <w:sz w:val="24"/>
        </w:rPr>
        <w:t>outlines the validation process and deliverables required to execute</w:t>
      </w:r>
      <w:r w:rsidR="00716A29" w:rsidRPr="007E7016">
        <w:rPr>
          <w:rFonts w:ascii="Arial" w:hAnsi="Arial" w:cs="Arial"/>
          <w:sz w:val="24"/>
        </w:rPr>
        <w:t xml:space="preserve"> the updates required per </w:t>
      </w:r>
      <w:r w:rsidR="00672669" w:rsidRPr="007E7016">
        <w:rPr>
          <w:rFonts w:ascii="Arial" w:hAnsi="Arial" w:cs="Arial"/>
          <w:sz w:val="24"/>
        </w:rPr>
        <w:t xml:space="preserve">change control </w:t>
      </w:r>
      <w:r w:rsidR="00AA2231" w:rsidRPr="007E7016">
        <w:rPr>
          <w:rFonts w:ascii="Arial" w:hAnsi="Arial" w:cs="Arial"/>
          <w:sz w:val="24"/>
        </w:rPr>
        <w:t>CHG</w:t>
      </w:r>
      <w:r w:rsidR="002B3313">
        <w:rPr>
          <w:rFonts w:ascii="Arial" w:hAnsi="Arial" w:cs="Arial"/>
          <w:sz w:val="24"/>
        </w:rPr>
        <w:t>XXXXX</w:t>
      </w:r>
      <w:r w:rsidR="00672669" w:rsidRPr="007E7016">
        <w:rPr>
          <w:rFonts w:ascii="Arial" w:hAnsi="Arial" w:cs="Arial"/>
          <w:sz w:val="24"/>
        </w:rPr>
        <w:t xml:space="preserve">. </w:t>
      </w:r>
      <w:r w:rsidR="00716A29" w:rsidRPr="007E7016">
        <w:rPr>
          <w:rFonts w:ascii="Arial" w:hAnsi="Arial" w:cs="Arial"/>
          <w:sz w:val="24"/>
        </w:rPr>
        <w:t xml:space="preserve">The CR is </w:t>
      </w:r>
      <w:r w:rsidR="00EC2CDA" w:rsidRPr="007E7016">
        <w:rPr>
          <w:rFonts w:ascii="Arial" w:hAnsi="Arial" w:cs="Arial"/>
          <w:sz w:val="24"/>
        </w:rPr>
        <w:t xml:space="preserve">noted as </w:t>
      </w:r>
      <w:r w:rsidR="003616B2" w:rsidRPr="007E7016">
        <w:rPr>
          <w:rFonts w:ascii="Arial" w:hAnsi="Arial" w:cs="Arial"/>
          <w:sz w:val="24"/>
        </w:rPr>
        <w:t>L</w:t>
      </w:r>
      <w:r w:rsidR="00716A29" w:rsidRPr="007E7016">
        <w:rPr>
          <w:rFonts w:ascii="Arial" w:hAnsi="Arial" w:cs="Arial"/>
          <w:sz w:val="24"/>
        </w:rPr>
        <w:t>evel 1</w:t>
      </w:r>
      <w:r w:rsidR="00032A21" w:rsidRPr="007E7016">
        <w:rPr>
          <w:rFonts w:ascii="Arial" w:hAnsi="Arial" w:cs="Arial"/>
          <w:sz w:val="24"/>
        </w:rPr>
        <w:t xml:space="preserve"> as </w:t>
      </w:r>
      <w:r w:rsidR="0080254C" w:rsidRPr="007E7016">
        <w:rPr>
          <w:rFonts w:ascii="Arial" w:hAnsi="Arial" w:cs="Arial"/>
          <w:sz w:val="24"/>
        </w:rPr>
        <w:t>some</w:t>
      </w:r>
      <w:r w:rsidR="009B7156" w:rsidRPr="007E7016">
        <w:rPr>
          <w:rFonts w:ascii="Arial" w:hAnsi="Arial" w:cs="Arial"/>
          <w:sz w:val="24"/>
        </w:rPr>
        <w:t xml:space="preserve"> of </w:t>
      </w:r>
      <w:r w:rsidR="00032A21" w:rsidRPr="007E7016">
        <w:rPr>
          <w:rFonts w:ascii="Arial" w:hAnsi="Arial" w:cs="Arial"/>
          <w:sz w:val="24"/>
        </w:rPr>
        <w:t xml:space="preserve">the updates are </w:t>
      </w:r>
      <w:r w:rsidR="00840A72" w:rsidRPr="007E7016">
        <w:rPr>
          <w:rFonts w:ascii="Arial" w:hAnsi="Arial" w:cs="Arial"/>
          <w:sz w:val="24"/>
        </w:rPr>
        <w:t>covered by item 1 in section 5.9.7 of</w:t>
      </w:r>
      <w:r w:rsidR="00032A21" w:rsidRPr="007E7016">
        <w:rPr>
          <w:rFonts w:ascii="Arial" w:hAnsi="Arial" w:cs="Arial"/>
          <w:sz w:val="24"/>
        </w:rPr>
        <w:t xml:space="preserve"> PRCD-</w:t>
      </w:r>
      <w:r w:rsidR="002B3313">
        <w:rPr>
          <w:rFonts w:ascii="Arial" w:hAnsi="Arial" w:cs="Arial"/>
          <w:sz w:val="24"/>
        </w:rPr>
        <w:t>XXXXX</w:t>
      </w:r>
      <w:r w:rsidR="002B3313" w:rsidRPr="007E7016">
        <w:rPr>
          <w:rFonts w:ascii="Arial" w:hAnsi="Arial" w:cs="Arial"/>
          <w:sz w:val="24"/>
        </w:rPr>
        <w:t xml:space="preserve"> </w:t>
      </w:r>
      <w:r w:rsidR="00032A21" w:rsidRPr="007E7016">
        <w:rPr>
          <w:rFonts w:ascii="Arial" w:hAnsi="Arial" w:cs="Arial"/>
          <w:sz w:val="24"/>
        </w:rPr>
        <w:t xml:space="preserve">(CMMS Application Management) </w:t>
      </w:r>
      <w:r w:rsidR="002200B3" w:rsidRPr="007E7016">
        <w:rPr>
          <w:rFonts w:ascii="Arial" w:hAnsi="Arial" w:cs="Arial"/>
          <w:sz w:val="24"/>
        </w:rPr>
        <w:t>- Creation/Modification of validated reports</w:t>
      </w:r>
      <w:r w:rsidR="009B7156" w:rsidRPr="007E7016">
        <w:rPr>
          <w:rFonts w:ascii="Arial" w:hAnsi="Arial" w:cs="Arial"/>
          <w:sz w:val="24"/>
        </w:rPr>
        <w:t xml:space="preserve"> which require a level 1 change</w:t>
      </w:r>
      <w:r w:rsidR="00E22003" w:rsidRPr="007E7016">
        <w:rPr>
          <w:rFonts w:ascii="Arial" w:hAnsi="Arial" w:cs="Arial"/>
          <w:sz w:val="24"/>
        </w:rPr>
        <w:t>.</w:t>
      </w:r>
      <w:r w:rsidR="00D84C1E" w:rsidRPr="007E7016">
        <w:rPr>
          <w:rFonts w:ascii="Arial" w:hAnsi="Arial" w:cs="Arial"/>
          <w:sz w:val="24"/>
        </w:rPr>
        <w:t xml:space="preserve"> The </w:t>
      </w:r>
      <w:r w:rsidR="00EC2CDA" w:rsidRPr="007E7016">
        <w:rPr>
          <w:rFonts w:ascii="Arial" w:hAnsi="Arial" w:cs="Arial"/>
          <w:sz w:val="24"/>
        </w:rPr>
        <w:t xml:space="preserve">overall level of the </w:t>
      </w:r>
      <w:r w:rsidR="00D84C1E" w:rsidRPr="007E7016">
        <w:rPr>
          <w:rFonts w:ascii="Arial" w:hAnsi="Arial" w:cs="Arial"/>
          <w:sz w:val="24"/>
        </w:rPr>
        <w:t xml:space="preserve">CR will default to a level 1 as it includes these </w:t>
      </w:r>
      <w:r w:rsidR="00EC2CDA" w:rsidRPr="007E7016">
        <w:rPr>
          <w:rFonts w:ascii="Arial" w:hAnsi="Arial" w:cs="Arial"/>
          <w:sz w:val="24"/>
        </w:rPr>
        <w:t xml:space="preserve">level 1 category </w:t>
      </w:r>
      <w:r w:rsidR="00D84C1E" w:rsidRPr="007E7016">
        <w:rPr>
          <w:rFonts w:ascii="Arial" w:hAnsi="Arial" w:cs="Arial"/>
          <w:sz w:val="24"/>
        </w:rPr>
        <w:t>changes.</w:t>
      </w:r>
    </w:p>
    <w:p w14:paraId="67B4B90A" w14:textId="77779DFA" w:rsidR="00672669" w:rsidRPr="007E7016" w:rsidRDefault="7D99E4FC" w:rsidP="00925851">
      <w:pPr>
        <w:pStyle w:val="BodyTextAll"/>
        <w:rPr>
          <w:rFonts w:ascii="Arial" w:hAnsi="Arial" w:cs="Arial"/>
          <w:sz w:val="24"/>
        </w:rPr>
      </w:pPr>
      <w:r w:rsidRPr="007E7016">
        <w:rPr>
          <w:rFonts w:ascii="Arial" w:hAnsi="Arial" w:cs="Arial"/>
          <w:sz w:val="24"/>
        </w:rPr>
        <w:t xml:space="preserve">This CR is to </w:t>
      </w:r>
      <w:r w:rsidR="002200B3" w:rsidRPr="007E7016">
        <w:rPr>
          <w:rFonts w:ascii="Arial" w:hAnsi="Arial" w:cs="Arial"/>
          <w:sz w:val="24"/>
        </w:rPr>
        <w:t>update the following</w:t>
      </w:r>
      <w:r w:rsidR="00AA2231" w:rsidRPr="007E7016">
        <w:rPr>
          <w:rFonts w:ascii="Arial" w:hAnsi="Arial" w:cs="Arial"/>
          <w:sz w:val="24"/>
        </w:rPr>
        <w:t xml:space="preserve"> </w:t>
      </w:r>
      <w:r w:rsidR="0080254C" w:rsidRPr="007E7016">
        <w:rPr>
          <w:rFonts w:ascii="Arial" w:hAnsi="Arial" w:cs="Arial"/>
          <w:sz w:val="24"/>
        </w:rPr>
        <w:t>items</w:t>
      </w:r>
      <w:r w:rsidR="1D3DA59B" w:rsidRPr="007E7016">
        <w:rPr>
          <w:rFonts w:ascii="Arial" w:hAnsi="Arial" w:cs="Arial"/>
          <w:sz w:val="24"/>
        </w:rPr>
        <w:t xml:space="preserve"> and</w:t>
      </w:r>
      <w:r w:rsidRPr="007E7016">
        <w:rPr>
          <w:rFonts w:ascii="Arial" w:hAnsi="Arial" w:cs="Arial"/>
          <w:sz w:val="24"/>
        </w:rPr>
        <w:t xml:space="preserve"> includes all validation activities required to verify and document</w:t>
      </w:r>
      <w:r w:rsidR="2150DE39" w:rsidRPr="007E7016">
        <w:rPr>
          <w:rFonts w:ascii="Arial" w:hAnsi="Arial" w:cs="Arial"/>
          <w:sz w:val="24"/>
        </w:rPr>
        <w:t xml:space="preserve"> the</w:t>
      </w:r>
      <w:r w:rsidRPr="007E7016">
        <w:rPr>
          <w:rFonts w:ascii="Arial" w:hAnsi="Arial" w:cs="Arial"/>
          <w:sz w:val="24"/>
        </w:rPr>
        <w:t xml:space="preserve"> proper </w:t>
      </w:r>
      <w:r w:rsidR="7148AB65" w:rsidRPr="007E7016">
        <w:rPr>
          <w:rFonts w:ascii="Arial" w:hAnsi="Arial" w:cs="Arial"/>
          <w:sz w:val="24"/>
        </w:rPr>
        <w:t>function</w:t>
      </w:r>
      <w:r w:rsidR="2150DE39" w:rsidRPr="007E7016">
        <w:rPr>
          <w:rFonts w:ascii="Arial" w:hAnsi="Arial" w:cs="Arial"/>
          <w:sz w:val="24"/>
        </w:rPr>
        <w:t xml:space="preserve"> of the </w:t>
      </w:r>
      <w:r w:rsidR="0C50D963" w:rsidRPr="007E7016">
        <w:rPr>
          <w:rFonts w:ascii="Arial" w:hAnsi="Arial" w:cs="Arial"/>
          <w:sz w:val="24"/>
        </w:rPr>
        <w:t>chan</w:t>
      </w:r>
      <w:r w:rsidR="735DCBEE" w:rsidRPr="007E7016">
        <w:rPr>
          <w:rFonts w:ascii="Arial" w:hAnsi="Arial" w:cs="Arial"/>
          <w:sz w:val="24"/>
        </w:rPr>
        <w:t>g</w:t>
      </w:r>
      <w:r w:rsidR="0C50D963" w:rsidRPr="007E7016">
        <w:rPr>
          <w:rFonts w:ascii="Arial" w:hAnsi="Arial" w:cs="Arial"/>
          <w:sz w:val="24"/>
        </w:rPr>
        <w:t>e</w:t>
      </w:r>
      <w:r w:rsidR="0080254C" w:rsidRPr="007E7016">
        <w:rPr>
          <w:rFonts w:ascii="Arial" w:hAnsi="Arial" w:cs="Arial"/>
          <w:sz w:val="24"/>
        </w:rPr>
        <w:t>s</w:t>
      </w:r>
      <w:r w:rsidRPr="007E7016">
        <w:rPr>
          <w:rFonts w:ascii="Arial" w:hAnsi="Arial" w:cs="Arial"/>
          <w:sz w:val="24"/>
        </w:rPr>
        <w:t>.</w:t>
      </w:r>
    </w:p>
    <w:p w14:paraId="450FF38C" w14:textId="19CEAF25" w:rsidR="00672669" w:rsidRPr="007E7016" w:rsidRDefault="00672669" w:rsidP="51EC5422">
      <w:pPr>
        <w:pStyle w:val="BodyTextAll"/>
        <w:rPr>
          <w:rFonts w:ascii="Arial" w:hAnsi="Arial" w:cs="Arial"/>
          <w:sz w:val="24"/>
        </w:rPr>
      </w:pPr>
      <w:r w:rsidRPr="007E7016">
        <w:rPr>
          <w:rFonts w:ascii="Arial" w:hAnsi="Arial" w:cs="Arial"/>
          <w:sz w:val="24"/>
        </w:rPr>
        <w:t>The following</w:t>
      </w:r>
      <w:r w:rsidR="002200B3" w:rsidRPr="007E7016">
        <w:rPr>
          <w:rFonts w:ascii="Arial" w:hAnsi="Arial" w:cs="Arial"/>
          <w:sz w:val="24"/>
        </w:rPr>
        <w:t xml:space="preserve"> </w:t>
      </w:r>
      <w:r w:rsidR="00636737" w:rsidRPr="007E7016">
        <w:rPr>
          <w:rFonts w:ascii="Arial" w:hAnsi="Arial" w:cs="Arial"/>
          <w:sz w:val="24"/>
        </w:rPr>
        <w:t>9</w:t>
      </w:r>
      <w:r w:rsidR="00784944" w:rsidRPr="007E7016">
        <w:rPr>
          <w:rFonts w:ascii="Arial" w:hAnsi="Arial" w:cs="Arial"/>
          <w:sz w:val="24"/>
        </w:rPr>
        <w:t xml:space="preserve"> </w:t>
      </w:r>
      <w:r w:rsidR="002200B3" w:rsidRPr="007E7016">
        <w:rPr>
          <w:rFonts w:ascii="Arial" w:hAnsi="Arial" w:cs="Arial"/>
          <w:sz w:val="24"/>
        </w:rPr>
        <w:t xml:space="preserve">changes </w:t>
      </w:r>
      <w:r w:rsidR="000F639E" w:rsidRPr="007E7016">
        <w:rPr>
          <w:rFonts w:ascii="Arial" w:hAnsi="Arial" w:cs="Arial"/>
          <w:sz w:val="24"/>
        </w:rPr>
        <w:t xml:space="preserve">are </w:t>
      </w:r>
      <w:r w:rsidRPr="007E7016">
        <w:rPr>
          <w:rFonts w:ascii="Arial" w:hAnsi="Arial" w:cs="Arial"/>
          <w:sz w:val="24"/>
        </w:rPr>
        <w:t>within the scope of this CR</w:t>
      </w:r>
      <w:r w:rsidR="000F639E" w:rsidRPr="007E7016">
        <w:rPr>
          <w:rFonts w:ascii="Arial" w:hAnsi="Arial" w:cs="Arial"/>
          <w:sz w:val="24"/>
        </w:rPr>
        <w:t>:</w:t>
      </w:r>
    </w:p>
    <w:p w14:paraId="3162A37D" w14:textId="3708CD23" w:rsidR="005E2ECC" w:rsidRPr="007E7016" w:rsidRDefault="0065165D" w:rsidP="005E2ECC">
      <w:pPr>
        <w:pStyle w:val="BodyTextAll"/>
        <w:numPr>
          <w:ilvl w:val="0"/>
          <w:numId w:val="6"/>
        </w:numPr>
        <w:spacing w:line="259" w:lineRule="auto"/>
        <w:rPr>
          <w:rFonts w:ascii="Arial" w:hAnsi="Arial" w:cs="Arial"/>
          <w:sz w:val="24"/>
        </w:rPr>
      </w:pPr>
      <w:r w:rsidRPr="007E7016">
        <w:rPr>
          <w:rFonts w:ascii="Arial" w:hAnsi="Arial" w:cs="Arial"/>
          <w:sz w:val="24"/>
        </w:rPr>
        <w:t>Audit Trail Report Logic Change</w:t>
      </w:r>
      <w:r w:rsidR="005E2ECC" w:rsidRPr="007E7016">
        <w:rPr>
          <w:rFonts w:ascii="Arial" w:hAnsi="Arial" w:cs="Arial"/>
          <w:sz w:val="24"/>
        </w:rPr>
        <w:t>:</w:t>
      </w:r>
    </w:p>
    <w:p w14:paraId="29825E28" w14:textId="3258E4E0" w:rsidR="009C2A3D" w:rsidRPr="007E7016" w:rsidRDefault="0065165D" w:rsidP="009C2A3D">
      <w:pPr>
        <w:pStyle w:val="BodyTextAll"/>
        <w:numPr>
          <w:ilvl w:val="1"/>
          <w:numId w:val="6"/>
        </w:numPr>
        <w:spacing w:line="259" w:lineRule="auto"/>
        <w:rPr>
          <w:rFonts w:ascii="Arial" w:hAnsi="Arial" w:cs="Arial"/>
          <w:sz w:val="24"/>
        </w:rPr>
      </w:pPr>
      <w:r w:rsidRPr="007E7016">
        <w:rPr>
          <w:rFonts w:ascii="Arial" w:hAnsi="Arial" w:cs="Arial"/>
          <w:sz w:val="24"/>
        </w:rPr>
        <w:t xml:space="preserve">Logic changes </w:t>
      </w:r>
      <w:r w:rsidR="7C4968BE" w:rsidRPr="007E7016">
        <w:rPr>
          <w:rFonts w:ascii="Arial" w:hAnsi="Arial" w:cs="Arial"/>
          <w:sz w:val="24"/>
        </w:rPr>
        <w:t>are</w:t>
      </w:r>
      <w:r w:rsidRPr="007E7016">
        <w:rPr>
          <w:rFonts w:ascii="Arial" w:hAnsi="Arial" w:cs="Arial"/>
          <w:sz w:val="24"/>
        </w:rPr>
        <w:t xml:space="preserve"> made to </w:t>
      </w:r>
      <w:r w:rsidR="002200B3" w:rsidRPr="007E7016">
        <w:rPr>
          <w:rFonts w:ascii="Arial" w:hAnsi="Arial" w:cs="Arial"/>
          <w:sz w:val="24"/>
        </w:rPr>
        <w:t>the Audit trail report</w:t>
      </w:r>
      <w:r w:rsidR="00DE625D" w:rsidRPr="007E7016">
        <w:rPr>
          <w:rFonts w:ascii="Arial" w:hAnsi="Arial" w:cs="Arial"/>
          <w:sz w:val="24"/>
        </w:rPr>
        <w:t>s</w:t>
      </w:r>
      <w:r w:rsidR="006C163E" w:rsidRPr="007E7016">
        <w:rPr>
          <w:rFonts w:ascii="Arial" w:hAnsi="Arial" w:cs="Arial"/>
          <w:sz w:val="24"/>
        </w:rPr>
        <w:t>. The report</w:t>
      </w:r>
      <w:r w:rsidR="00DE625D" w:rsidRPr="007E7016">
        <w:rPr>
          <w:rFonts w:ascii="Arial" w:hAnsi="Arial" w:cs="Arial"/>
          <w:sz w:val="24"/>
        </w:rPr>
        <w:t>s</w:t>
      </w:r>
      <w:r w:rsidR="006C163E" w:rsidRPr="007E7016">
        <w:rPr>
          <w:rFonts w:ascii="Arial" w:hAnsi="Arial" w:cs="Arial"/>
          <w:sz w:val="24"/>
        </w:rPr>
        <w:t xml:space="preserve"> will now </w:t>
      </w:r>
      <w:r w:rsidR="00DE625D" w:rsidRPr="007E7016">
        <w:rPr>
          <w:rFonts w:ascii="Arial" w:hAnsi="Arial" w:cs="Arial"/>
          <w:sz w:val="24"/>
        </w:rPr>
        <w:t>have</w:t>
      </w:r>
      <w:r w:rsidR="006C163E" w:rsidRPr="007E7016">
        <w:rPr>
          <w:rFonts w:ascii="Arial" w:hAnsi="Arial" w:cs="Arial"/>
          <w:sz w:val="24"/>
        </w:rPr>
        <w:t xml:space="preserve"> a note if the work order comment is greater than 3000 characters. This note prompts the reviewer to reference the work order tab itself</w:t>
      </w:r>
      <w:r w:rsidR="007E4176" w:rsidRPr="007E7016">
        <w:rPr>
          <w:rFonts w:ascii="Arial" w:hAnsi="Arial" w:cs="Arial"/>
          <w:sz w:val="24"/>
        </w:rPr>
        <w:t xml:space="preserve"> rather than the report entry as the </w:t>
      </w:r>
      <w:r w:rsidR="00210EC5" w:rsidRPr="007E7016">
        <w:rPr>
          <w:rFonts w:ascii="Arial" w:hAnsi="Arial" w:cs="Arial"/>
          <w:sz w:val="24"/>
        </w:rPr>
        <w:t xml:space="preserve">comment length is </w:t>
      </w:r>
      <w:r w:rsidR="335DB516" w:rsidRPr="007E7016">
        <w:rPr>
          <w:rFonts w:ascii="Arial" w:hAnsi="Arial" w:cs="Arial"/>
          <w:sz w:val="24"/>
        </w:rPr>
        <w:t>too</w:t>
      </w:r>
      <w:r w:rsidR="00210EC5" w:rsidRPr="007E7016">
        <w:rPr>
          <w:rFonts w:ascii="Arial" w:hAnsi="Arial" w:cs="Arial"/>
          <w:sz w:val="24"/>
        </w:rPr>
        <w:t xml:space="preserve"> long for the report </w:t>
      </w:r>
      <w:r w:rsidR="00594D94" w:rsidRPr="007E7016">
        <w:rPr>
          <w:rFonts w:ascii="Arial" w:hAnsi="Arial" w:cs="Arial"/>
          <w:sz w:val="24"/>
        </w:rPr>
        <w:t>field.</w:t>
      </w:r>
    </w:p>
    <w:p w14:paraId="5A5FDB38" w14:textId="2E6D3E42" w:rsidR="00DE625D" w:rsidRPr="007E7016" w:rsidRDefault="00DE625D" w:rsidP="009C2A3D">
      <w:pPr>
        <w:pStyle w:val="BodyTextAll"/>
        <w:numPr>
          <w:ilvl w:val="1"/>
          <w:numId w:val="6"/>
        </w:numPr>
        <w:spacing w:line="259" w:lineRule="auto"/>
        <w:rPr>
          <w:rFonts w:ascii="Arial" w:hAnsi="Arial" w:cs="Arial"/>
          <w:sz w:val="24"/>
        </w:rPr>
      </w:pPr>
      <w:r w:rsidRPr="007E7016">
        <w:rPr>
          <w:rFonts w:ascii="Arial" w:hAnsi="Arial" w:cs="Arial"/>
          <w:sz w:val="24"/>
        </w:rPr>
        <w:t>The following reports are affected by this change:</w:t>
      </w:r>
    </w:p>
    <w:p w14:paraId="5B2AF88F" w14:textId="47F1C9D3" w:rsidR="00DE625D" w:rsidRPr="007E7016" w:rsidRDefault="003C61CD" w:rsidP="00DE625D">
      <w:pPr>
        <w:pStyle w:val="BodyTextAll"/>
        <w:numPr>
          <w:ilvl w:val="2"/>
          <w:numId w:val="6"/>
        </w:numPr>
        <w:spacing w:line="259" w:lineRule="auto"/>
        <w:rPr>
          <w:rFonts w:ascii="Arial" w:hAnsi="Arial" w:cs="Arial"/>
          <w:sz w:val="24"/>
        </w:rPr>
      </w:pPr>
      <w:r w:rsidRPr="007E7016">
        <w:rPr>
          <w:rFonts w:ascii="Arial" w:hAnsi="Arial" w:cs="Arial"/>
          <w:sz w:val="24"/>
        </w:rPr>
        <w:t>audit trail review (WSJOBE) v1</w:t>
      </w:r>
    </w:p>
    <w:p w14:paraId="678DD4F7" w14:textId="15A9B8B2" w:rsidR="00F5010F" w:rsidRPr="007E7016" w:rsidRDefault="00F5010F" w:rsidP="00F5010F">
      <w:pPr>
        <w:pStyle w:val="BodyTextAll"/>
        <w:numPr>
          <w:ilvl w:val="2"/>
          <w:numId w:val="6"/>
        </w:numPr>
        <w:spacing w:line="259" w:lineRule="auto"/>
        <w:rPr>
          <w:rFonts w:ascii="Arial" w:hAnsi="Arial" w:cs="Arial"/>
          <w:sz w:val="24"/>
        </w:rPr>
      </w:pPr>
      <w:r w:rsidRPr="007E7016">
        <w:rPr>
          <w:rFonts w:ascii="Arial" w:hAnsi="Arial" w:cs="Arial"/>
          <w:sz w:val="24"/>
        </w:rPr>
        <w:t>audit trail review (WSJOB</w:t>
      </w:r>
      <w:r w:rsidR="005C1578" w:rsidRPr="007E7016">
        <w:rPr>
          <w:rFonts w:ascii="Arial" w:hAnsi="Arial" w:cs="Arial"/>
          <w:sz w:val="24"/>
        </w:rPr>
        <w:t>W</w:t>
      </w:r>
      <w:r w:rsidRPr="007E7016">
        <w:rPr>
          <w:rFonts w:ascii="Arial" w:hAnsi="Arial" w:cs="Arial"/>
          <w:sz w:val="24"/>
        </w:rPr>
        <w:t>) v1</w:t>
      </w:r>
    </w:p>
    <w:p w14:paraId="3722D1A4" w14:textId="422FC47F" w:rsidR="00F5010F" w:rsidRPr="007E7016" w:rsidRDefault="00F5010F" w:rsidP="00F5010F">
      <w:pPr>
        <w:pStyle w:val="BodyTextAll"/>
        <w:numPr>
          <w:ilvl w:val="2"/>
          <w:numId w:val="6"/>
        </w:numPr>
        <w:spacing w:line="259" w:lineRule="auto"/>
        <w:rPr>
          <w:rFonts w:ascii="Arial" w:hAnsi="Arial" w:cs="Arial"/>
          <w:sz w:val="24"/>
        </w:rPr>
      </w:pPr>
      <w:r w:rsidRPr="007E7016">
        <w:rPr>
          <w:rFonts w:ascii="Arial" w:hAnsi="Arial" w:cs="Arial"/>
          <w:sz w:val="24"/>
        </w:rPr>
        <w:t>audit trail review (WSJ</w:t>
      </w:r>
      <w:r w:rsidR="00580791" w:rsidRPr="007E7016">
        <w:rPr>
          <w:rFonts w:ascii="Arial" w:hAnsi="Arial" w:cs="Arial"/>
          <w:sz w:val="24"/>
        </w:rPr>
        <w:t>CRA</w:t>
      </w:r>
      <w:r w:rsidRPr="007E7016">
        <w:rPr>
          <w:rFonts w:ascii="Arial" w:hAnsi="Arial" w:cs="Arial"/>
          <w:sz w:val="24"/>
        </w:rPr>
        <w:t>) v1</w:t>
      </w:r>
    </w:p>
    <w:p w14:paraId="5EA4E5C5" w14:textId="04817E14" w:rsidR="00F5010F" w:rsidRPr="007E7016" w:rsidRDefault="00F5010F" w:rsidP="00C83184">
      <w:pPr>
        <w:pStyle w:val="BodyTextAll"/>
        <w:numPr>
          <w:ilvl w:val="2"/>
          <w:numId w:val="6"/>
        </w:numPr>
        <w:spacing w:line="259" w:lineRule="auto"/>
        <w:rPr>
          <w:rFonts w:ascii="Arial" w:hAnsi="Arial" w:cs="Arial"/>
          <w:sz w:val="24"/>
        </w:rPr>
      </w:pPr>
      <w:r w:rsidRPr="007E7016">
        <w:rPr>
          <w:rFonts w:ascii="Arial" w:hAnsi="Arial" w:cs="Arial"/>
          <w:sz w:val="24"/>
        </w:rPr>
        <w:t>audit trail review (WSJ</w:t>
      </w:r>
      <w:r w:rsidR="00580791" w:rsidRPr="007E7016">
        <w:rPr>
          <w:rFonts w:ascii="Arial" w:hAnsi="Arial" w:cs="Arial"/>
          <w:sz w:val="24"/>
        </w:rPr>
        <w:t>ACL</w:t>
      </w:r>
      <w:r w:rsidRPr="007E7016">
        <w:rPr>
          <w:rFonts w:ascii="Arial" w:hAnsi="Arial" w:cs="Arial"/>
          <w:sz w:val="24"/>
        </w:rPr>
        <w:t>) v1</w:t>
      </w:r>
    </w:p>
    <w:p w14:paraId="7D91172C" w14:textId="2748176A" w:rsidR="002200B3" w:rsidRPr="007E7016" w:rsidRDefault="30619383" w:rsidP="00C83184">
      <w:pPr>
        <w:pStyle w:val="BodyTextAll"/>
        <w:numPr>
          <w:ilvl w:val="0"/>
          <w:numId w:val="6"/>
        </w:numPr>
        <w:spacing w:line="259" w:lineRule="auto"/>
        <w:rPr>
          <w:rFonts w:ascii="Arial" w:hAnsi="Arial" w:cs="Arial"/>
          <w:sz w:val="24"/>
        </w:rPr>
      </w:pPr>
      <w:r w:rsidRPr="007E7016">
        <w:rPr>
          <w:rFonts w:ascii="Arial" w:hAnsi="Arial" w:cs="Arial"/>
          <w:sz w:val="24"/>
        </w:rPr>
        <w:t>Spelling fixes in Audit Trail</w:t>
      </w:r>
    </w:p>
    <w:p w14:paraId="1AC97C72" w14:textId="3E9900A9" w:rsidR="002200B3" w:rsidRPr="007E7016" w:rsidRDefault="07986E01" w:rsidP="00C83184">
      <w:pPr>
        <w:pStyle w:val="BodyTextAll"/>
        <w:numPr>
          <w:ilvl w:val="1"/>
          <w:numId w:val="6"/>
        </w:numPr>
        <w:spacing w:line="259" w:lineRule="auto"/>
        <w:rPr>
          <w:rFonts w:ascii="Arial" w:hAnsi="Arial" w:cs="Arial"/>
          <w:sz w:val="24"/>
        </w:rPr>
      </w:pPr>
      <w:r w:rsidRPr="007E7016">
        <w:rPr>
          <w:rFonts w:ascii="Arial" w:hAnsi="Arial" w:cs="Arial"/>
          <w:sz w:val="24"/>
        </w:rPr>
        <w:t>Edits to R5OBJECTS table to fix the following spelling:</w:t>
      </w:r>
    </w:p>
    <w:p w14:paraId="4F674C44" w14:textId="7D5E74B9" w:rsidR="002200B3" w:rsidRPr="007E7016" w:rsidRDefault="07986E01" w:rsidP="00C83184">
      <w:pPr>
        <w:pStyle w:val="BodyTextAll"/>
        <w:numPr>
          <w:ilvl w:val="2"/>
          <w:numId w:val="6"/>
        </w:numPr>
        <w:spacing w:line="259" w:lineRule="auto"/>
        <w:rPr>
          <w:rFonts w:ascii="Arial" w:hAnsi="Arial" w:cs="Arial"/>
          <w:sz w:val="24"/>
        </w:rPr>
      </w:pPr>
      <w:r w:rsidRPr="007E7016">
        <w:rPr>
          <w:rFonts w:ascii="Arial" w:hAnsi="Arial" w:cs="Arial"/>
          <w:sz w:val="24"/>
        </w:rPr>
        <w:t>From “Dorment End Date” to “Dormant End Date”</w:t>
      </w:r>
    </w:p>
    <w:p w14:paraId="7F1026D5" w14:textId="552A367C" w:rsidR="07986E01" w:rsidRPr="007E7016" w:rsidRDefault="07986E01" w:rsidP="3360DF7A">
      <w:pPr>
        <w:pStyle w:val="BodyTextAll"/>
        <w:numPr>
          <w:ilvl w:val="2"/>
          <w:numId w:val="6"/>
        </w:numPr>
        <w:spacing w:line="259" w:lineRule="auto"/>
        <w:rPr>
          <w:rFonts w:ascii="Arial" w:hAnsi="Arial" w:cs="Arial"/>
          <w:sz w:val="24"/>
        </w:rPr>
      </w:pPr>
      <w:r w:rsidRPr="007E7016">
        <w:rPr>
          <w:rFonts w:ascii="Arial" w:hAnsi="Arial" w:cs="Arial"/>
          <w:sz w:val="24"/>
        </w:rPr>
        <w:t>From “Reuse Dorment Date Range” to “Reuse Dormant Date Range”</w:t>
      </w:r>
    </w:p>
    <w:p w14:paraId="566F8434" w14:textId="4597502C" w:rsidR="07986E01" w:rsidRPr="007E7016" w:rsidRDefault="07986E01" w:rsidP="3360DF7A">
      <w:pPr>
        <w:pStyle w:val="BodyTextAll"/>
        <w:numPr>
          <w:ilvl w:val="1"/>
          <w:numId w:val="6"/>
        </w:numPr>
        <w:spacing w:line="259" w:lineRule="auto"/>
        <w:rPr>
          <w:rFonts w:ascii="Arial" w:hAnsi="Arial" w:cs="Arial"/>
          <w:sz w:val="24"/>
        </w:rPr>
      </w:pPr>
      <w:r w:rsidRPr="007E7016">
        <w:rPr>
          <w:rFonts w:ascii="Arial" w:hAnsi="Arial" w:cs="Arial"/>
          <w:sz w:val="24"/>
        </w:rPr>
        <w:t>Edits to R5PPMOBJECTS table to fix the following spelling:</w:t>
      </w:r>
    </w:p>
    <w:p w14:paraId="4DED0D83" w14:textId="3270198B" w:rsidR="07986E01" w:rsidRPr="007E7016" w:rsidRDefault="07986E01" w:rsidP="00C83184">
      <w:pPr>
        <w:pStyle w:val="BodyTextAll"/>
        <w:numPr>
          <w:ilvl w:val="2"/>
          <w:numId w:val="6"/>
        </w:numPr>
        <w:spacing w:line="259" w:lineRule="auto"/>
        <w:rPr>
          <w:rFonts w:ascii="Arial" w:hAnsi="Arial" w:cs="Arial"/>
          <w:sz w:val="24"/>
        </w:rPr>
      </w:pPr>
      <w:r w:rsidRPr="007E7016">
        <w:rPr>
          <w:rFonts w:ascii="Arial" w:hAnsi="Arial" w:cs="Arial"/>
          <w:sz w:val="24"/>
        </w:rPr>
        <w:t>From “Doement End Date” to “Dormant End Date”</w:t>
      </w:r>
    </w:p>
    <w:p w14:paraId="313D148D" w14:textId="532C6E9C" w:rsidR="07986E01" w:rsidRPr="007E7016" w:rsidRDefault="07986E01" w:rsidP="3360DF7A">
      <w:pPr>
        <w:pStyle w:val="BodyTextAll"/>
        <w:numPr>
          <w:ilvl w:val="2"/>
          <w:numId w:val="6"/>
        </w:numPr>
        <w:spacing w:line="259" w:lineRule="auto"/>
        <w:rPr>
          <w:rFonts w:ascii="Arial" w:hAnsi="Arial" w:cs="Arial"/>
          <w:sz w:val="24"/>
        </w:rPr>
      </w:pPr>
      <w:r w:rsidRPr="007E7016">
        <w:rPr>
          <w:rFonts w:ascii="Arial" w:hAnsi="Arial" w:cs="Arial"/>
          <w:sz w:val="24"/>
        </w:rPr>
        <w:t>From “Reuse Domant Date Range” to “Reuse Dormant Date Range”</w:t>
      </w:r>
    </w:p>
    <w:p w14:paraId="35B7543C" w14:textId="071D921E" w:rsidR="07986E01" w:rsidRPr="007E7016" w:rsidRDefault="07986E01" w:rsidP="00C83184">
      <w:pPr>
        <w:pStyle w:val="BodyTextAll"/>
        <w:numPr>
          <w:ilvl w:val="0"/>
          <w:numId w:val="6"/>
        </w:numPr>
        <w:spacing w:line="259" w:lineRule="auto"/>
        <w:rPr>
          <w:rFonts w:ascii="Arial" w:hAnsi="Arial" w:cs="Arial"/>
          <w:sz w:val="24"/>
        </w:rPr>
      </w:pPr>
      <w:r w:rsidRPr="007E7016">
        <w:rPr>
          <w:rFonts w:ascii="Arial" w:hAnsi="Arial" w:cs="Arial"/>
          <w:sz w:val="24"/>
        </w:rPr>
        <w:lastRenderedPageBreak/>
        <w:t xml:space="preserve">Logic changes made to Work Order Report </w:t>
      </w:r>
      <w:r w:rsidR="3504EF16" w:rsidRPr="007E7016">
        <w:rPr>
          <w:rFonts w:ascii="Arial" w:hAnsi="Arial" w:cs="Arial"/>
          <w:sz w:val="24"/>
        </w:rPr>
        <w:t>to change the pointed location at the Work Order and not at the object location</w:t>
      </w:r>
    </w:p>
    <w:p w14:paraId="478A6673" w14:textId="55DAEDA1" w:rsidR="3504EF16" w:rsidRPr="007E7016" w:rsidRDefault="3504EF16" w:rsidP="3360DF7A">
      <w:pPr>
        <w:pStyle w:val="BodyTextAll"/>
        <w:numPr>
          <w:ilvl w:val="0"/>
          <w:numId w:val="6"/>
        </w:numPr>
        <w:spacing w:line="259" w:lineRule="auto"/>
        <w:rPr>
          <w:rFonts w:ascii="Arial" w:hAnsi="Arial" w:cs="Arial"/>
          <w:sz w:val="24"/>
        </w:rPr>
      </w:pPr>
      <w:r w:rsidRPr="007E7016">
        <w:rPr>
          <w:rFonts w:ascii="Arial" w:hAnsi="Arial" w:cs="Arial"/>
          <w:sz w:val="24"/>
        </w:rPr>
        <w:t>Add Lots to display on the Calibration Standards Tab</w:t>
      </w:r>
    </w:p>
    <w:p w14:paraId="4B84B625" w14:textId="0DF32559" w:rsidR="3504EF16" w:rsidRPr="007E7016" w:rsidRDefault="3504EF16" w:rsidP="3360DF7A">
      <w:pPr>
        <w:pStyle w:val="BodyTextAll"/>
        <w:numPr>
          <w:ilvl w:val="0"/>
          <w:numId w:val="6"/>
        </w:numPr>
        <w:spacing w:line="259" w:lineRule="auto"/>
        <w:rPr>
          <w:rFonts w:ascii="Arial" w:hAnsi="Arial" w:cs="Arial"/>
          <w:sz w:val="24"/>
        </w:rPr>
      </w:pPr>
      <w:r w:rsidRPr="007E7016">
        <w:rPr>
          <w:rFonts w:ascii="Arial" w:hAnsi="Arial" w:cs="Arial"/>
          <w:sz w:val="24"/>
        </w:rPr>
        <w:t>Add visible field to display last login of a user</w:t>
      </w:r>
    </w:p>
    <w:p w14:paraId="6B943956" w14:textId="42C84325" w:rsidR="3504EF16" w:rsidRPr="007E7016" w:rsidRDefault="3504EF16" w:rsidP="3360DF7A">
      <w:pPr>
        <w:pStyle w:val="BodyTextAll"/>
        <w:numPr>
          <w:ilvl w:val="0"/>
          <w:numId w:val="6"/>
        </w:numPr>
        <w:spacing w:line="259" w:lineRule="auto"/>
        <w:rPr>
          <w:rFonts w:ascii="Arial" w:hAnsi="Arial" w:cs="Arial"/>
          <w:sz w:val="24"/>
        </w:rPr>
      </w:pPr>
      <w:r w:rsidRPr="007E7016">
        <w:rPr>
          <w:rFonts w:ascii="Arial" w:hAnsi="Arial" w:cs="Arial"/>
          <w:sz w:val="24"/>
        </w:rPr>
        <w:t>Remove logic that automatically makes a new user have an active license</w:t>
      </w:r>
    </w:p>
    <w:p w14:paraId="72FB0B98" w14:textId="13B7E021" w:rsidR="3504EF16" w:rsidRPr="007E7016" w:rsidRDefault="3504EF16" w:rsidP="3360DF7A">
      <w:pPr>
        <w:pStyle w:val="BodyTextAll"/>
        <w:numPr>
          <w:ilvl w:val="0"/>
          <w:numId w:val="6"/>
        </w:numPr>
        <w:spacing w:line="259" w:lineRule="auto"/>
        <w:rPr>
          <w:rFonts w:ascii="Arial" w:hAnsi="Arial" w:cs="Arial"/>
          <w:sz w:val="24"/>
        </w:rPr>
      </w:pPr>
      <w:r w:rsidRPr="007E7016">
        <w:rPr>
          <w:rFonts w:ascii="Arial" w:hAnsi="Arial" w:cs="Arial"/>
          <w:sz w:val="24"/>
        </w:rPr>
        <w:t>Change the View All Equip Update Requests screen</w:t>
      </w:r>
    </w:p>
    <w:p w14:paraId="58D23FEC" w14:textId="20D3B4C5" w:rsidR="3504EF16" w:rsidRPr="007E7016" w:rsidRDefault="3504EF16" w:rsidP="00C83184">
      <w:pPr>
        <w:pStyle w:val="BodyTextAll"/>
        <w:numPr>
          <w:ilvl w:val="1"/>
          <w:numId w:val="6"/>
        </w:numPr>
        <w:spacing w:line="259" w:lineRule="auto"/>
        <w:rPr>
          <w:rFonts w:ascii="Arial" w:hAnsi="Arial" w:cs="Arial"/>
          <w:sz w:val="24"/>
        </w:rPr>
      </w:pPr>
      <w:r w:rsidRPr="007E7016">
        <w:rPr>
          <w:rFonts w:ascii="Arial" w:hAnsi="Arial" w:cs="Arial"/>
          <w:sz w:val="24"/>
        </w:rPr>
        <w:t>Hide “QA Review”</w:t>
      </w:r>
    </w:p>
    <w:p w14:paraId="0A9569FF" w14:textId="5584C8E1" w:rsidR="3504EF16" w:rsidRPr="007E7016" w:rsidRDefault="3504EF16" w:rsidP="3360DF7A">
      <w:pPr>
        <w:pStyle w:val="BodyTextAll"/>
        <w:numPr>
          <w:ilvl w:val="1"/>
          <w:numId w:val="6"/>
        </w:numPr>
        <w:spacing w:line="259" w:lineRule="auto"/>
        <w:rPr>
          <w:rFonts w:ascii="Arial" w:hAnsi="Arial" w:cs="Arial"/>
          <w:sz w:val="24"/>
        </w:rPr>
      </w:pPr>
      <w:r w:rsidRPr="007E7016">
        <w:rPr>
          <w:rFonts w:ascii="Arial" w:hAnsi="Arial" w:cs="Arial"/>
          <w:sz w:val="24"/>
        </w:rPr>
        <w:t>Hide “QA Reviewer (if req.)”</w:t>
      </w:r>
    </w:p>
    <w:p w14:paraId="046CFFE6" w14:textId="7AA0FAC5" w:rsidR="3504EF16" w:rsidRPr="007E7016" w:rsidRDefault="00C07123" w:rsidP="00C83184">
      <w:pPr>
        <w:pStyle w:val="BodyTextAll"/>
        <w:numPr>
          <w:ilvl w:val="0"/>
          <w:numId w:val="6"/>
        </w:numPr>
        <w:spacing w:line="259" w:lineRule="auto"/>
        <w:rPr>
          <w:rFonts w:ascii="Arial" w:hAnsi="Arial" w:cs="Arial"/>
          <w:sz w:val="24"/>
        </w:rPr>
      </w:pPr>
      <w:r w:rsidRPr="007E7016">
        <w:rPr>
          <w:rFonts w:ascii="Arial" w:hAnsi="Arial" w:cs="Arial"/>
          <w:sz w:val="24"/>
        </w:rPr>
        <w:t xml:space="preserve">Hide the </w:t>
      </w:r>
      <w:r w:rsidR="00B21674" w:rsidRPr="007E7016">
        <w:rPr>
          <w:rFonts w:ascii="Arial" w:hAnsi="Arial" w:cs="Arial"/>
          <w:sz w:val="24"/>
        </w:rPr>
        <w:t>Administrative ECDB menus from users</w:t>
      </w:r>
      <w:r w:rsidR="3504EF16" w:rsidRPr="007E7016">
        <w:rPr>
          <w:rFonts w:ascii="Arial" w:hAnsi="Arial" w:cs="Arial"/>
          <w:sz w:val="24"/>
        </w:rPr>
        <w:t>:</w:t>
      </w:r>
    </w:p>
    <w:p w14:paraId="73934F72" w14:textId="77777777" w:rsidR="00B21674" w:rsidRPr="007E7016" w:rsidRDefault="3504EF16" w:rsidP="00B21674">
      <w:pPr>
        <w:pStyle w:val="BodyTextAll"/>
        <w:numPr>
          <w:ilvl w:val="1"/>
          <w:numId w:val="6"/>
        </w:numPr>
        <w:spacing w:line="259" w:lineRule="auto"/>
        <w:rPr>
          <w:rFonts w:ascii="Arial" w:hAnsi="Arial" w:cs="Arial"/>
          <w:sz w:val="24"/>
        </w:rPr>
      </w:pPr>
      <w:r w:rsidRPr="007E7016">
        <w:rPr>
          <w:rFonts w:ascii="Arial" w:hAnsi="Arial" w:cs="Arial"/>
          <w:sz w:val="24"/>
        </w:rPr>
        <w:t>For SME, PLNSCH, and QA accounts disable Attribute Types, Phases, Revision Control Status, Revision Control Status Authorizations, and Revision Control eRecords Setup</w:t>
      </w:r>
    </w:p>
    <w:p w14:paraId="5E1F5FF9" w14:textId="0D3CE113" w:rsidR="6022D2DA" w:rsidRPr="007E7016" w:rsidRDefault="6022D2DA" w:rsidP="51EC5422">
      <w:pPr>
        <w:pStyle w:val="BodyTextAll"/>
        <w:numPr>
          <w:ilvl w:val="1"/>
          <w:numId w:val="6"/>
        </w:numPr>
        <w:spacing w:line="259" w:lineRule="auto"/>
        <w:rPr>
          <w:rFonts w:ascii="Arial" w:hAnsi="Arial" w:cs="Arial"/>
          <w:sz w:val="24"/>
        </w:rPr>
      </w:pPr>
      <w:r w:rsidRPr="007E7016">
        <w:rPr>
          <w:rFonts w:ascii="Arial" w:hAnsi="Arial" w:cs="Arial"/>
          <w:sz w:val="24"/>
        </w:rPr>
        <w:t>For BUSADMIN accounts disable Revision Control Status, Revision Control Status Authorizations, and Revision Control eRecords Setup</w:t>
      </w:r>
    </w:p>
    <w:p w14:paraId="046C2B88" w14:textId="0A90A008" w:rsidR="55B9A079" w:rsidRPr="007E7016" w:rsidRDefault="55B9A079" w:rsidP="51EC5422">
      <w:pPr>
        <w:pStyle w:val="BodyTextAll"/>
        <w:numPr>
          <w:ilvl w:val="1"/>
          <w:numId w:val="6"/>
        </w:numPr>
        <w:spacing w:line="259" w:lineRule="auto"/>
        <w:rPr>
          <w:rFonts w:ascii="Arial" w:hAnsi="Arial" w:cs="Arial"/>
        </w:rPr>
      </w:pPr>
      <w:r w:rsidRPr="007E7016">
        <w:rPr>
          <w:rFonts w:ascii="Arial" w:hAnsi="Arial" w:cs="Arial"/>
          <w:sz w:val="24"/>
        </w:rPr>
        <w:t>For SME, PLNSCH, QA, and BUSADMIN users, provision access to the following ECDB reporting screens (</w:t>
      </w:r>
      <w:r w:rsidR="5EAEE4F1" w:rsidRPr="007E7016">
        <w:rPr>
          <w:rFonts w:ascii="Arial" w:hAnsi="Arial" w:cs="Arial"/>
          <w:sz w:val="24"/>
        </w:rPr>
        <w:t xml:space="preserve">reports </w:t>
      </w:r>
      <w:r w:rsidRPr="007E7016">
        <w:rPr>
          <w:rFonts w:ascii="Arial" w:hAnsi="Arial" w:cs="Arial"/>
          <w:sz w:val="24"/>
        </w:rPr>
        <w:t xml:space="preserve">validated </w:t>
      </w:r>
      <w:r w:rsidR="6286CD41" w:rsidRPr="007E7016">
        <w:rPr>
          <w:rFonts w:ascii="Arial" w:hAnsi="Arial" w:cs="Arial"/>
          <w:sz w:val="24"/>
        </w:rPr>
        <w:t>in CHG</w:t>
      </w:r>
      <w:r w:rsidR="002B3313">
        <w:rPr>
          <w:rFonts w:ascii="Arial" w:hAnsi="Arial" w:cs="Arial"/>
          <w:sz w:val="24"/>
        </w:rPr>
        <w:t>XXXXX</w:t>
      </w:r>
      <w:r w:rsidR="6286CD41" w:rsidRPr="007E7016">
        <w:rPr>
          <w:rFonts w:ascii="Arial" w:hAnsi="Arial" w:cs="Arial"/>
          <w:sz w:val="24"/>
        </w:rPr>
        <w:t>):</w:t>
      </w:r>
    </w:p>
    <w:p w14:paraId="184DA0A0" w14:textId="72A0F79A" w:rsidR="6286CD41" w:rsidRPr="007E7016" w:rsidRDefault="6286CD41" w:rsidP="51EC5422">
      <w:pPr>
        <w:pStyle w:val="BodyTextAll"/>
        <w:numPr>
          <w:ilvl w:val="2"/>
          <w:numId w:val="6"/>
        </w:numPr>
        <w:spacing w:line="259" w:lineRule="auto"/>
        <w:rPr>
          <w:rFonts w:ascii="Arial" w:hAnsi="Arial" w:cs="Arial"/>
          <w:sz w:val="24"/>
        </w:rPr>
      </w:pPr>
      <w:r w:rsidRPr="007E7016">
        <w:rPr>
          <w:rFonts w:ascii="Arial" w:hAnsi="Arial" w:cs="Arial"/>
          <w:sz w:val="24"/>
        </w:rPr>
        <w:t>Attributes on Equipment Report</w:t>
      </w:r>
    </w:p>
    <w:p w14:paraId="62A27311" w14:textId="5CE723E8" w:rsidR="6286CD41" w:rsidRPr="007E7016" w:rsidRDefault="6286CD41" w:rsidP="51EC5422">
      <w:pPr>
        <w:pStyle w:val="ListParagraph"/>
        <w:numPr>
          <w:ilvl w:val="2"/>
          <w:numId w:val="6"/>
        </w:numPr>
        <w:spacing w:after="120"/>
        <w:ind w:right="-20"/>
        <w:rPr>
          <w:rFonts w:ascii="Arial" w:hAnsi="Arial" w:cs="Arial"/>
          <w:sz w:val="24"/>
          <w:szCs w:val="24"/>
        </w:rPr>
      </w:pPr>
      <w:r w:rsidRPr="007E7016">
        <w:rPr>
          <w:rFonts w:ascii="Arial" w:hAnsi="Arial" w:cs="Arial"/>
          <w:sz w:val="24"/>
          <w:szCs w:val="24"/>
        </w:rPr>
        <w:t>Bill of Equipment Revision Report</w:t>
      </w:r>
    </w:p>
    <w:p w14:paraId="4B9C5B22" w14:textId="0B0F8F36" w:rsidR="6286CD41" w:rsidRPr="007E7016" w:rsidRDefault="6286CD41" w:rsidP="51EC5422">
      <w:pPr>
        <w:pStyle w:val="ListParagraph"/>
        <w:numPr>
          <w:ilvl w:val="2"/>
          <w:numId w:val="6"/>
        </w:numPr>
        <w:spacing w:after="120"/>
        <w:ind w:right="-20"/>
        <w:rPr>
          <w:rFonts w:ascii="Arial" w:hAnsi="Arial" w:cs="Arial"/>
          <w:sz w:val="24"/>
          <w:szCs w:val="24"/>
        </w:rPr>
      </w:pPr>
      <w:r w:rsidRPr="007E7016">
        <w:rPr>
          <w:rFonts w:ascii="Arial" w:hAnsi="Arial" w:cs="Arial"/>
          <w:sz w:val="24"/>
          <w:szCs w:val="24"/>
        </w:rPr>
        <w:t>Bill of Equipment Summary</w:t>
      </w:r>
    </w:p>
    <w:p w14:paraId="7D23856F" w14:textId="0A68D9B0" w:rsidR="6286CD41" w:rsidRPr="007E7016" w:rsidRDefault="6286CD41" w:rsidP="51EC5422">
      <w:pPr>
        <w:pStyle w:val="ListParagraph"/>
        <w:numPr>
          <w:ilvl w:val="2"/>
          <w:numId w:val="6"/>
        </w:numPr>
        <w:spacing w:after="120"/>
        <w:rPr>
          <w:rFonts w:ascii="Arial" w:hAnsi="Arial" w:cs="Arial"/>
          <w:sz w:val="24"/>
          <w:szCs w:val="24"/>
        </w:rPr>
      </w:pPr>
      <w:r w:rsidRPr="007E7016">
        <w:rPr>
          <w:rFonts w:ascii="Arial" w:hAnsi="Arial" w:cs="Arial"/>
          <w:sz w:val="24"/>
          <w:szCs w:val="24"/>
        </w:rPr>
        <w:t>Equipment Change (IEL) Report</w:t>
      </w:r>
    </w:p>
    <w:p w14:paraId="33FDBA3D" w14:textId="204F7C73" w:rsidR="209342D6" w:rsidRPr="007E7016" w:rsidRDefault="209342D6" w:rsidP="683693D6">
      <w:pPr>
        <w:pStyle w:val="BodyTextAll"/>
        <w:numPr>
          <w:ilvl w:val="0"/>
          <w:numId w:val="6"/>
        </w:numPr>
        <w:spacing w:line="259" w:lineRule="auto"/>
        <w:rPr>
          <w:rFonts w:ascii="Arial" w:hAnsi="Arial" w:cs="Arial"/>
          <w:szCs w:val="22"/>
        </w:rPr>
      </w:pPr>
      <w:r w:rsidRPr="007E7016">
        <w:rPr>
          <w:rFonts w:ascii="Arial" w:hAnsi="Arial" w:cs="Arial"/>
          <w:sz w:val="24"/>
        </w:rPr>
        <w:t>"Forgot Password” button</w:t>
      </w:r>
    </w:p>
    <w:p w14:paraId="6129DA93" w14:textId="444E0B99" w:rsidR="209342D6" w:rsidRPr="007E7016" w:rsidRDefault="209342D6" w:rsidP="51EC5422">
      <w:pPr>
        <w:pStyle w:val="BodyTextAll"/>
        <w:numPr>
          <w:ilvl w:val="1"/>
          <w:numId w:val="6"/>
        </w:numPr>
        <w:spacing w:line="259" w:lineRule="auto"/>
        <w:rPr>
          <w:rFonts w:ascii="Arial" w:hAnsi="Arial" w:cs="Arial"/>
          <w:sz w:val="24"/>
        </w:rPr>
      </w:pPr>
      <w:r w:rsidRPr="007E7016">
        <w:rPr>
          <w:rFonts w:ascii="Arial" w:hAnsi="Arial" w:cs="Arial"/>
          <w:sz w:val="24"/>
        </w:rPr>
        <w:t>Removing the “Forgot Password” button located below the “LOGIN” button</w:t>
      </w:r>
    </w:p>
    <w:p w14:paraId="39067860" w14:textId="5C94937B" w:rsidR="00594D94" w:rsidRDefault="006A367B" w:rsidP="00C135B1">
      <w:pPr>
        <w:pStyle w:val="BodyTextAll"/>
        <w:spacing w:line="259" w:lineRule="auto"/>
        <w:rPr>
          <w:rFonts w:ascii="Arial" w:hAnsi="Arial" w:cs="Arial"/>
          <w:sz w:val="24"/>
        </w:rPr>
      </w:pPr>
      <w:r w:rsidRPr="007E7016">
        <w:rPr>
          <w:rFonts w:ascii="Arial" w:hAnsi="Arial" w:cs="Arial"/>
          <w:sz w:val="24"/>
        </w:rPr>
        <w:t xml:space="preserve">After the successful completion of deliverables in section </w:t>
      </w:r>
      <w:r w:rsidR="00BA629E" w:rsidRPr="007E7016">
        <w:rPr>
          <w:rFonts w:ascii="Arial" w:hAnsi="Arial" w:cs="Arial"/>
          <w:sz w:val="24"/>
        </w:rPr>
        <w:t>12</w:t>
      </w:r>
      <w:r w:rsidRPr="007E7016">
        <w:rPr>
          <w:rFonts w:ascii="Arial" w:hAnsi="Arial" w:cs="Arial"/>
          <w:sz w:val="24"/>
        </w:rPr>
        <w:t xml:space="preserve">, </w:t>
      </w:r>
      <w:r w:rsidR="00032A21" w:rsidRPr="007E7016">
        <w:rPr>
          <w:rFonts w:ascii="Arial" w:hAnsi="Arial" w:cs="Arial"/>
          <w:sz w:val="24"/>
        </w:rPr>
        <w:t>combined Test/</w:t>
      </w:r>
      <w:r w:rsidRPr="007E7016">
        <w:rPr>
          <w:rFonts w:ascii="Arial" w:hAnsi="Arial" w:cs="Arial"/>
          <w:sz w:val="24"/>
        </w:rPr>
        <w:t xml:space="preserve">Validation Plan Report will be used to document that the fixes have been implemented successfully. </w:t>
      </w:r>
    </w:p>
    <w:p w14:paraId="3D68DBF4" w14:textId="77777777" w:rsidR="00C86D28" w:rsidRPr="007E7016" w:rsidRDefault="00C86D28" w:rsidP="00C86D28">
      <w:pPr>
        <w:pStyle w:val="Heading1"/>
        <w:numPr>
          <w:ilvl w:val="0"/>
          <w:numId w:val="2"/>
        </w:numPr>
        <w:rPr>
          <w:sz w:val="24"/>
          <w:szCs w:val="24"/>
        </w:rPr>
      </w:pPr>
      <w:bookmarkStart w:id="22" w:name="_Toc508101016"/>
      <w:bookmarkStart w:id="23" w:name="_Toc162531515"/>
      <w:r w:rsidRPr="007E7016">
        <w:rPr>
          <w:sz w:val="24"/>
          <w:szCs w:val="24"/>
        </w:rPr>
        <w:t>Purpose</w:t>
      </w:r>
      <w:bookmarkEnd w:id="22"/>
      <w:bookmarkEnd w:id="23"/>
    </w:p>
    <w:p w14:paraId="7ACAECAA" w14:textId="77777777" w:rsidR="00C86D28" w:rsidRPr="007E7016" w:rsidRDefault="00C86D28" w:rsidP="00C86D28">
      <w:pPr>
        <w:pStyle w:val="BodyTextAll"/>
        <w:rPr>
          <w:rFonts w:ascii="Arial" w:hAnsi="Arial" w:cs="Arial"/>
          <w:sz w:val="24"/>
        </w:rPr>
      </w:pPr>
      <w:r w:rsidRPr="007E7016">
        <w:rPr>
          <w:rFonts w:ascii="Arial" w:hAnsi="Arial" w:cs="Arial"/>
          <w:sz w:val="24"/>
        </w:rPr>
        <w:t>For the Computerized Maintenance Management System (CMMS) 2024 Bucket Change 1 (CHG</w:t>
      </w:r>
      <w:r>
        <w:rPr>
          <w:rFonts w:ascii="Arial" w:hAnsi="Arial" w:cs="Arial"/>
          <w:sz w:val="24"/>
        </w:rPr>
        <w:t>XXXXX</w:t>
      </w:r>
      <w:r w:rsidRPr="007E7016">
        <w:rPr>
          <w:rFonts w:ascii="Arial" w:hAnsi="Arial" w:cs="Arial"/>
          <w:sz w:val="24"/>
        </w:rPr>
        <w:t xml:space="preserve">), this combined Test &amp; Validation Plan describes the </w:t>
      </w:r>
      <w:r w:rsidRPr="007E7016">
        <w:rPr>
          <w:rFonts w:ascii="Arial" w:hAnsi="Arial" w:cs="Arial"/>
          <w:sz w:val="24"/>
        </w:rPr>
        <w:lastRenderedPageBreak/>
        <w:t xml:space="preserve">implementation strategy, including activities that will occur as part of the System Developmental Life Cycle (SDLC) updates. </w:t>
      </w:r>
    </w:p>
    <w:p w14:paraId="55E62B78" w14:textId="77777777" w:rsidR="00C86D28" w:rsidRPr="007E7016" w:rsidRDefault="00C86D28" w:rsidP="00C86D28">
      <w:pPr>
        <w:pStyle w:val="BodyTextAll"/>
        <w:rPr>
          <w:rFonts w:ascii="Arial" w:hAnsi="Arial" w:cs="Arial"/>
          <w:b/>
          <w:sz w:val="24"/>
        </w:rPr>
      </w:pPr>
      <w:r w:rsidRPr="007E7016">
        <w:rPr>
          <w:rFonts w:ascii="Arial" w:hAnsi="Arial" w:cs="Arial"/>
          <w:sz w:val="24"/>
        </w:rPr>
        <w:t>This plan is required to provide documented evidence that the Computerized Maintenance Management System (CMMS) will perform accurately and reliably as intended. In addition, project roles and release for use criteria are also included in this document.</w:t>
      </w:r>
    </w:p>
    <w:p w14:paraId="7A1E8237" w14:textId="77777777" w:rsidR="00C86D28" w:rsidRPr="007E7016" w:rsidRDefault="00C86D28" w:rsidP="00C86D28">
      <w:pPr>
        <w:pStyle w:val="Heading1"/>
        <w:rPr>
          <w:sz w:val="24"/>
          <w:szCs w:val="24"/>
        </w:rPr>
      </w:pPr>
      <w:bookmarkStart w:id="24" w:name="_Toc38406239"/>
      <w:bookmarkStart w:id="25" w:name="_Toc38406288"/>
      <w:bookmarkStart w:id="26" w:name="_Toc38406851"/>
      <w:bookmarkStart w:id="27" w:name="_Toc144374562"/>
      <w:bookmarkStart w:id="28" w:name="_Toc42988389"/>
      <w:bookmarkStart w:id="29" w:name="_Toc1111635565"/>
      <w:bookmarkStart w:id="30" w:name="_Toc162531516"/>
      <w:r w:rsidRPr="007E7016">
        <w:rPr>
          <w:sz w:val="24"/>
          <w:szCs w:val="24"/>
        </w:rPr>
        <w:t>Definitions, Acronyms, and Abbreviations</w:t>
      </w:r>
      <w:bookmarkEnd w:id="24"/>
      <w:bookmarkEnd w:id="25"/>
      <w:bookmarkEnd w:id="26"/>
      <w:bookmarkEnd w:id="27"/>
      <w:bookmarkEnd w:id="28"/>
      <w:bookmarkEnd w:id="29"/>
      <w:bookmarkEnd w:id="30"/>
    </w:p>
    <w:tbl>
      <w:tblPr>
        <w:tblW w:w="8997" w:type="dxa"/>
        <w:tblInd w:w="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2" w:type="dxa"/>
          <w:right w:w="72" w:type="dxa"/>
        </w:tblCellMar>
        <w:tblLook w:val="0000" w:firstRow="0" w:lastRow="0" w:firstColumn="0" w:lastColumn="0" w:noHBand="0" w:noVBand="0"/>
      </w:tblPr>
      <w:tblGrid>
        <w:gridCol w:w="3132"/>
        <w:gridCol w:w="5865"/>
      </w:tblGrid>
      <w:tr w:rsidR="00C86D28" w:rsidRPr="007E7016" w14:paraId="0E189EE6" w14:textId="77777777" w:rsidTr="00630A4F">
        <w:trPr>
          <w:tblHeader/>
        </w:trPr>
        <w:tc>
          <w:tcPr>
            <w:tcW w:w="3132" w:type="dxa"/>
            <w:shd w:val="clear" w:color="auto" w:fill="D9D9D9" w:themeFill="background1" w:themeFillShade="D9"/>
            <w:vAlign w:val="center"/>
          </w:tcPr>
          <w:p w14:paraId="7F768032" w14:textId="77777777" w:rsidR="00C86D28" w:rsidRPr="007E7016" w:rsidRDefault="00C86D28" w:rsidP="00630A4F">
            <w:pPr>
              <w:pStyle w:val="TableHeading"/>
              <w:rPr>
                <w:rFonts w:cs="Arial"/>
                <w:b/>
                <w:sz w:val="24"/>
              </w:rPr>
            </w:pPr>
            <w:r w:rsidRPr="007E7016">
              <w:rPr>
                <w:rFonts w:cs="Arial"/>
                <w:b/>
                <w:sz w:val="24"/>
              </w:rPr>
              <w:t>Term</w:t>
            </w:r>
          </w:p>
        </w:tc>
        <w:tc>
          <w:tcPr>
            <w:tcW w:w="5865" w:type="dxa"/>
            <w:shd w:val="clear" w:color="auto" w:fill="D9D9D9" w:themeFill="background1" w:themeFillShade="D9"/>
            <w:vAlign w:val="center"/>
          </w:tcPr>
          <w:p w14:paraId="00210710" w14:textId="77777777" w:rsidR="00C86D28" w:rsidRPr="007E7016" w:rsidRDefault="00C86D28" w:rsidP="00630A4F">
            <w:pPr>
              <w:pStyle w:val="TableHeading"/>
              <w:rPr>
                <w:rFonts w:cs="Arial"/>
                <w:b/>
                <w:sz w:val="24"/>
              </w:rPr>
            </w:pPr>
            <w:r w:rsidRPr="007E7016">
              <w:rPr>
                <w:rFonts w:cs="Arial"/>
                <w:b/>
                <w:sz w:val="24"/>
              </w:rPr>
              <w:t>Definition</w:t>
            </w:r>
          </w:p>
        </w:tc>
      </w:tr>
      <w:tr w:rsidR="00C86D28" w:rsidRPr="007E7016" w14:paraId="52B0E1AA" w14:textId="77777777" w:rsidTr="00630A4F">
        <w:trPr>
          <w:cantSplit/>
        </w:trPr>
        <w:tc>
          <w:tcPr>
            <w:tcW w:w="3132" w:type="dxa"/>
          </w:tcPr>
          <w:p w14:paraId="619485DE" w14:textId="77777777" w:rsidR="00C86D28" w:rsidRPr="007E7016" w:rsidRDefault="00C86D28" w:rsidP="00630A4F">
            <w:pPr>
              <w:pStyle w:val="TableText"/>
              <w:rPr>
                <w:rFonts w:ascii="Arial" w:hAnsi="Arial" w:cs="Arial"/>
                <w:sz w:val="24"/>
                <w:highlight w:val="yellow"/>
              </w:rPr>
            </w:pPr>
            <w:r w:rsidRPr="007E7016">
              <w:rPr>
                <w:rFonts w:ascii="Arial" w:hAnsi="Arial" w:cs="Arial"/>
                <w:sz w:val="24"/>
              </w:rPr>
              <w:t>CMMS</w:t>
            </w:r>
          </w:p>
        </w:tc>
        <w:tc>
          <w:tcPr>
            <w:tcW w:w="5865" w:type="dxa"/>
          </w:tcPr>
          <w:p w14:paraId="19E07338" w14:textId="77777777" w:rsidR="00C86D28" w:rsidRPr="007E7016" w:rsidRDefault="00C86D28" w:rsidP="00630A4F">
            <w:pPr>
              <w:pStyle w:val="TableText"/>
              <w:rPr>
                <w:rFonts w:ascii="Arial" w:hAnsi="Arial" w:cs="Arial"/>
                <w:sz w:val="24"/>
                <w:highlight w:val="yellow"/>
              </w:rPr>
            </w:pPr>
            <w:r w:rsidRPr="007E7016">
              <w:rPr>
                <w:rFonts w:ascii="Arial" w:hAnsi="Arial" w:cs="Arial"/>
                <w:sz w:val="24"/>
              </w:rPr>
              <w:t>Computerized Maintenance Management System (CMMS)</w:t>
            </w:r>
          </w:p>
        </w:tc>
      </w:tr>
    </w:tbl>
    <w:p w14:paraId="2F339869" w14:textId="77777777" w:rsidR="00C86D28" w:rsidRPr="007E7016" w:rsidRDefault="00C86D28" w:rsidP="00C135B1">
      <w:pPr>
        <w:pStyle w:val="BodyTextAll"/>
        <w:spacing w:line="259" w:lineRule="auto"/>
        <w:rPr>
          <w:rFonts w:ascii="Arial" w:hAnsi="Arial" w:cs="Arial"/>
          <w:sz w:val="24"/>
        </w:rPr>
      </w:pPr>
    </w:p>
    <w:p w14:paraId="40BD8E16" w14:textId="5ED56075" w:rsidR="00EE03CB" w:rsidRPr="007E7016" w:rsidRDefault="00EE03CB" w:rsidP="51EC5422">
      <w:pPr>
        <w:pStyle w:val="Heading2"/>
        <w:rPr>
          <w:sz w:val="24"/>
          <w:szCs w:val="24"/>
        </w:rPr>
      </w:pPr>
      <w:bookmarkStart w:id="31" w:name="_Toc148689723"/>
      <w:bookmarkStart w:id="32" w:name="_Toc1793405481"/>
      <w:bookmarkStart w:id="33" w:name="_Toc162531519"/>
      <w:bookmarkStart w:id="34" w:name="_Toc144374566"/>
      <w:bookmarkStart w:id="35" w:name="_Toc1796176122"/>
      <w:bookmarkEnd w:id="31"/>
      <w:r w:rsidRPr="007E7016">
        <w:rPr>
          <w:sz w:val="24"/>
          <w:szCs w:val="24"/>
        </w:rPr>
        <w:t>Risks and Assumptions</w:t>
      </w:r>
      <w:bookmarkEnd w:id="32"/>
      <w:bookmarkEnd w:id="33"/>
    </w:p>
    <w:p w14:paraId="326C4F6B" w14:textId="0D9BAAEC" w:rsidR="00F25A29" w:rsidRPr="007E7016" w:rsidRDefault="00F25A29" w:rsidP="00F25A29">
      <w:pPr>
        <w:pStyle w:val="BodyTextAll"/>
        <w:rPr>
          <w:rFonts w:ascii="Arial" w:hAnsi="Arial" w:cs="Arial"/>
          <w:sz w:val="24"/>
        </w:rPr>
      </w:pPr>
      <w:r w:rsidRPr="007E7016">
        <w:rPr>
          <w:rFonts w:ascii="Arial" w:hAnsi="Arial" w:cs="Arial"/>
          <w:b/>
          <w:sz w:val="24"/>
        </w:rPr>
        <w:t xml:space="preserve">Risk: </w:t>
      </w:r>
      <w:r w:rsidRPr="007E7016">
        <w:rPr>
          <w:rFonts w:ascii="Arial" w:hAnsi="Arial" w:cs="Arial"/>
          <w:sz w:val="24"/>
        </w:rPr>
        <w:t>Affected requirements have been identified and are included in the functional/operational testing</w:t>
      </w:r>
      <w:r w:rsidR="73060781" w:rsidRPr="007E7016">
        <w:rPr>
          <w:rFonts w:ascii="Arial" w:hAnsi="Arial" w:cs="Arial"/>
          <w:sz w:val="24"/>
        </w:rPr>
        <w:t xml:space="preserve"> scope.</w:t>
      </w:r>
      <w:r w:rsidRPr="007E7016">
        <w:rPr>
          <w:rFonts w:ascii="Arial" w:hAnsi="Arial" w:cs="Arial"/>
          <w:sz w:val="24"/>
        </w:rPr>
        <w:t xml:space="preserve"> </w:t>
      </w:r>
      <w:r w:rsidR="00EC07A9" w:rsidRPr="007E7016">
        <w:rPr>
          <w:rFonts w:ascii="Arial" w:hAnsi="Arial" w:cs="Arial"/>
          <w:sz w:val="24"/>
        </w:rPr>
        <w:t>See section 9.2 for details.</w:t>
      </w:r>
    </w:p>
    <w:p w14:paraId="7E910921" w14:textId="230AD97B" w:rsidR="004E2348" w:rsidRPr="007E7016" w:rsidRDefault="00F25A29" w:rsidP="00F25A29">
      <w:pPr>
        <w:pStyle w:val="BodyTextAll"/>
        <w:rPr>
          <w:rFonts w:ascii="Arial" w:hAnsi="Arial" w:cs="Arial"/>
          <w:sz w:val="24"/>
        </w:rPr>
      </w:pPr>
      <w:r w:rsidRPr="007E7016">
        <w:rPr>
          <w:rFonts w:ascii="Arial" w:hAnsi="Arial" w:cs="Arial"/>
          <w:b/>
          <w:bCs/>
          <w:sz w:val="24"/>
        </w:rPr>
        <w:t>Assumption</w:t>
      </w:r>
      <w:r w:rsidRPr="007E7016">
        <w:rPr>
          <w:rFonts w:ascii="Arial" w:hAnsi="Arial" w:cs="Arial"/>
          <w:sz w:val="24"/>
        </w:rPr>
        <w:t>: Validation and Production environments are equivalent</w:t>
      </w:r>
      <w:r w:rsidR="00EC07A9" w:rsidRPr="007E7016">
        <w:rPr>
          <w:rFonts w:ascii="Arial" w:hAnsi="Arial" w:cs="Arial"/>
          <w:sz w:val="24"/>
        </w:rPr>
        <w:t xml:space="preserve"> and current</w:t>
      </w:r>
      <w:r w:rsidRPr="007E7016">
        <w:rPr>
          <w:rFonts w:ascii="Arial" w:hAnsi="Arial" w:cs="Arial"/>
          <w:sz w:val="24"/>
        </w:rPr>
        <w:t xml:space="preserve"> with respect to basic functionality</w:t>
      </w:r>
      <w:r w:rsidR="00EC07A9" w:rsidRPr="007E7016">
        <w:rPr>
          <w:rFonts w:ascii="Arial" w:hAnsi="Arial" w:cs="Arial"/>
          <w:sz w:val="24"/>
        </w:rPr>
        <w:t xml:space="preserve"> and test data.</w:t>
      </w:r>
    </w:p>
    <w:p w14:paraId="4FDA82DB" w14:textId="05A25C5A" w:rsidR="00D3495F" w:rsidRPr="007E7016" w:rsidRDefault="00D3495F" w:rsidP="51EC5422">
      <w:pPr>
        <w:pStyle w:val="Heading2"/>
        <w:rPr>
          <w:sz w:val="24"/>
          <w:szCs w:val="24"/>
        </w:rPr>
      </w:pPr>
      <w:bookmarkStart w:id="36" w:name="_Toc1698389858"/>
      <w:bookmarkStart w:id="37" w:name="_Toc162531520"/>
      <w:r w:rsidRPr="007E7016">
        <w:rPr>
          <w:sz w:val="24"/>
          <w:szCs w:val="24"/>
        </w:rPr>
        <w:t>Out of Scope</w:t>
      </w:r>
      <w:bookmarkEnd w:id="34"/>
      <w:bookmarkEnd w:id="35"/>
      <w:bookmarkEnd w:id="36"/>
      <w:bookmarkEnd w:id="37"/>
    </w:p>
    <w:p w14:paraId="7B1253D9" w14:textId="330750D2" w:rsidR="004B5890" w:rsidRPr="007E7016" w:rsidRDefault="007C0ACB" w:rsidP="004B5890">
      <w:pPr>
        <w:pStyle w:val="BodyTextAll"/>
        <w:rPr>
          <w:rFonts w:ascii="Arial" w:hAnsi="Arial" w:cs="Arial"/>
          <w:sz w:val="24"/>
        </w:rPr>
      </w:pPr>
      <w:r w:rsidRPr="007E7016">
        <w:rPr>
          <w:rFonts w:ascii="Arial" w:hAnsi="Arial" w:cs="Arial"/>
          <w:sz w:val="24"/>
        </w:rPr>
        <w:t>All other system changes other than</w:t>
      </w:r>
      <w:r w:rsidR="00766D22" w:rsidRPr="007E7016">
        <w:rPr>
          <w:rFonts w:ascii="Arial" w:hAnsi="Arial" w:cs="Arial"/>
          <w:sz w:val="24"/>
        </w:rPr>
        <w:t xml:space="preserve"> </w:t>
      </w:r>
      <w:r w:rsidR="001E6BCA" w:rsidRPr="007E7016">
        <w:rPr>
          <w:rFonts w:ascii="Arial" w:hAnsi="Arial" w:cs="Arial"/>
          <w:sz w:val="24"/>
        </w:rPr>
        <w:t xml:space="preserve">those </w:t>
      </w:r>
      <w:r w:rsidR="00766D22" w:rsidRPr="007E7016">
        <w:rPr>
          <w:rFonts w:ascii="Arial" w:hAnsi="Arial" w:cs="Arial"/>
          <w:sz w:val="24"/>
        </w:rPr>
        <w:t xml:space="preserve">related to </w:t>
      </w:r>
      <w:r w:rsidR="00A51A8E" w:rsidRPr="007E7016">
        <w:rPr>
          <w:rFonts w:ascii="Arial" w:hAnsi="Arial" w:cs="Arial"/>
          <w:sz w:val="24"/>
        </w:rPr>
        <w:t xml:space="preserve">the </w:t>
      </w:r>
      <w:r w:rsidR="009F058D" w:rsidRPr="007E7016">
        <w:rPr>
          <w:rFonts w:ascii="Arial" w:hAnsi="Arial" w:cs="Arial"/>
          <w:sz w:val="24"/>
        </w:rPr>
        <w:t>functionality</w:t>
      </w:r>
      <w:r w:rsidR="00594D94" w:rsidRPr="007E7016">
        <w:rPr>
          <w:rFonts w:ascii="Arial" w:hAnsi="Arial" w:cs="Arial"/>
          <w:sz w:val="24"/>
        </w:rPr>
        <w:t xml:space="preserve"> impacted in step 3.1</w:t>
      </w:r>
      <w:r w:rsidR="00766D22" w:rsidRPr="007E7016">
        <w:rPr>
          <w:rFonts w:ascii="Arial" w:hAnsi="Arial" w:cs="Arial"/>
          <w:sz w:val="24"/>
        </w:rPr>
        <w:t>.</w:t>
      </w:r>
    </w:p>
    <w:p w14:paraId="437F0400" w14:textId="2FAB72BB" w:rsidR="00543280" w:rsidRPr="007E7016" w:rsidRDefault="00543280" w:rsidP="51EC5422">
      <w:pPr>
        <w:pStyle w:val="Heading1"/>
        <w:rPr>
          <w:sz w:val="24"/>
          <w:szCs w:val="24"/>
        </w:rPr>
      </w:pPr>
      <w:bookmarkStart w:id="38" w:name="_Toc46933890"/>
      <w:bookmarkStart w:id="39" w:name="_Toc15575356"/>
      <w:bookmarkStart w:id="40" w:name="_Toc15575357"/>
      <w:bookmarkStart w:id="41" w:name="_Toc15575358"/>
      <w:bookmarkStart w:id="42" w:name="_Toc38406242"/>
      <w:bookmarkStart w:id="43" w:name="_Toc38406291"/>
      <w:bookmarkStart w:id="44" w:name="_Toc38406854"/>
      <w:bookmarkStart w:id="45" w:name="_Toc144374567"/>
      <w:bookmarkStart w:id="46" w:name="_Toc183853085"/>
      <w:bookmarkStart w:id="47" w:name="_Toc393664348"/>
      <w:bookmarkStart w:id="48" w:name="_Toc162531521"/>
      <w:bookmarkEnd w:id="38"/>
      <w:bookmarkEnd w:id="39"/>
      <w:bookmarkEnd w:id="40"/>
      <w:bookmarkEnd w:id="41"/>
      <w:r w:rsidRPr="007E7016">
        <w:rPr>
          <w:sz w:val="24"/>
          <w:szCs w:val="24"/>
        </w:rPr>
        <w:t>System Overview</w:t>
      </w:r>
      <w:bookmarkEnd w:id="42"/>
      <w:bookmarkEnd w:id="43"/>
      <w:bookmarkEnd w:id="44"/>
      <w:bookmarkEnd w:id="45"/>
      <w:bookmarkEnd w:id="46"/>
      <w:bookmarkEnd w:id="47"/>
      <w:bookmarkEnd w:id="48"/>
    </w:p>
    <w:p w14:paraId="37E68BE5" w14:textId="77777777" w:rsidR="00A47B1D" w:rsidRPr="007E7016" w:rsidRDefault="00A47B1D" w:rsidP="51EC5422">
      <w:pPr>
        <w:pStyle w:val="Heading2"/>
        <w:rPr>
          <w:sz w:val="24"/>
          <w:szCs w:val="24"/>
        </w:rPr>
      </w:pPr>
      <w:bookmarkStart w:id="49" w:name="_Toc133829289"/>
      <w:bookmarkStart w:id="50" w:name="_Toc144374568"/>
      <w:bookmarkStart w:id="51" w:name="_Toc1010704670"/>
      <w:bookmarkStart w:id="52" w:name="_Toc903670448"/>
      <w:bookmarkStart w:id="53" w:name="_Toc162531522"/>
      <w:bookmarkStart w:id="54" w:name="_Toc38406246"/>
      <w:bookmarkStart w:id="55" w:name="_Toc38406295"/>
      <w:bookmarkStart w:id="56" w:name="_Toc38406858"/>
      <w:r w:rsidRPr="007E7016">
        <w:rPr>
          <w:sz w:val="24"/>
          <w:szCs w:val="24"/>
        </w:rPr>
        <w:t>System Description</w:t>
      </w:r>
      <w:bookmarkEnd w:id="49"/>
      <w:bookmarkEnd w:id="50"/>
      <w:bookmarkEnd w:id="51"/>
      <w:bookmarkEnd w:id="52"/>
      <w:bookmarkEnd w:id="53"/>
    </w:p>
    <w:p w14:paraId="50362CA5" w14:textId="686E8D07" w:rsidR="005E2ECC" w:rsidRPr="007E7016" w:rsidRDefault="005E2ECC" w:rsidP="005E2ECC">
      <w:pPr>
        <w:pStyle w:val="BodyTextAll"/>
        <w:rPr>
          <w:rFonts w:ascii="Arial" w:hAnsi="Arial" w:cs="Arial"/>
          <w:sz w:val="24"/>
        </w:rPr>
      </w:pPr>
      <w:r w:rsidRPr="007E7016">
        <w:rPr>
          <w:rFonts w:ascii="Arial" w:hAnsi="Arial" w:cs="Arial"/>
          <w:sz w:val="24"/>
        </w:rPr>
        <w:t>The Computerized Maintenance Management System (CMMS) is a GMP application that supports the Biogen maintenance and calibration processes</w:t>
      </w:r>
      <w:r w:rsidR="2B3CCFDA" w:rsidRPr="007E7016">
        <w:rPr>
          <w:rFonts w:ascii="Arial" w:hAnsi="Arial" w:cs="Arial"/>
          <w:sz w:val="24"/>
        </w:rPr>
        <w:t>.</w:t>
      </w:r>
      <w:r w:rsidRPr="007E7016">
        <w:rPr>
          <w:rFonts w:ascii="Arial" w:hAnsi="Arial" w:cs="Arial"/>
          <w:sz w:val="24"/>
        </w:rPr>
        <w:t xml:space="preserve"> CMMS is an HTML5 compatible application accessed through a web browser for all users.</w:t>
      </w:r>
    </w:p>
    <w:p w14:paraId="462D55CB" w14:textId="24C5B825" w:rsidR="00A47B1D" w:rsidRPr="007E7016" w:rsidRDefault="005E2ECC" w:rsidP="005E2ECC">
      <w:pPr>
        <w:pStyle w:val="BodyTextAll"/>
        <w:rPr>
          <w:rFonts w:ascii="Arial" w:hAnsi="Arial" w:cs="Arial"/>
          <w:bCs/>
          <w:iCs/>
          <w:sz w:val="24"/>
        </w:rPr>
      </w:pPr>
      <w:r w:rsidRPr="007E7016">
        <w:rPr>
          <w:rFonts w:ascii="Arial" w:hAnsi="Arial" w:cs="Arial"/>
          <w:sz w:val="24"/>
        </w:rPr>
        <w:t>The primary users of the CMMS are Facilities, Engineering, Manufacturing, Metrology, and Quality Assurance. The CMMS platform is accessible to all, but access is limited depending on the user group assigned. The CMMS platform is used to maintain equipment/instrument records, manage work and maintain spare parts. This includes all planned and unplanned work. The application is comprised of application servers, SQL databases, and Cognos advanced reporting servers.</w:t>
      </w:r>
    </w:p>
    <w:p w14:paraId="1BCEE622" w14:textId="21DEE9D9" w:rsidR="00CC67AE" w:rsidRPr="007E7016" w:rsidRDefault="00CC67AE" w:rsidP="51EC5422">
      <w:pPr>
        <w:pStyle w:val="Heading2"/>
        <w:rPr>
          <w:sz w:val="24"/>
          <w:szCs w:val="24"/>
        </w:rPr>
      </w:pPr>
      <w:bookmarkStart w:id="57" w:name="_Toc19196288"/>
      <w:bookmarkStart w:id="58" w:name="_Toc19277303"/>
      <w:bookmarkStart w:id="59" w:name="_Toc19277624"/>
      <w:bookmarkStart w:id="60" w:name="_Toc19277864"/>
      <w:bookmarkStart w:id="61" w:name="_Toc19278027"/>
      <w:bookmarkStart w:id="62" w:name="_Toc19278190"/>
      <w:bookmarkStart w:id="63" w:name="_Toc19278798"/>
      <w:bookmarkStart w:id="64" w:name="_Toc19283177"/>
      <w:bookmarkStart w:id="65" w:name="_Toc19283694"/>
      <w:bookmarkStart w:id="66" w:name="_Toc19283857"/>
      <w:bookmarkStart w:id="67" w:name="_Toc19285853"/>
      <w:bookmarkStart w:id="68" w:name="_Toc144374569"/>
      <w:bookmarkStart w:id="69" w:name="_Toc1523053987"/>
      <w:bookmarkStart w:id="70" w:name="_Toc997446837"/>
      <w:bookmarkStart w:id="71" w:name="_Toc162531523"/>
      <w:bookmarkStart w:id="72" w:name="_Toc133829294"/>
      <w:bookmarkEnd w:id="57"/>
      <w:bookmarkEnd w:id="58"/>
      <w:bookmarkEnd w:id="59"/>
      <w:bookmarkEnd w:id="60"/>
      <w:bookmarkEnd w:id="61"/>
      <w:bookmarkEnd w:id="62"/>
      <w:bookmarkEnd w:id="63"/>
      <w:bookmarkEnd w:id="64"/>
      <w:bookmarkEnd w:id="65"/>
      <w:bookmarkEnd w:id="66"/>
      <w:bookmarkEnd w:id="67"/>
      <w:r w:rsidRPr="007E7016">
        <w:rPr>
          <w:sz w:val="24"/>
          <w:szCs w:val="24"/>
        </w:rPr>
        <w:lastRenderedPageBreak/>
        <w:t>Environments</w:t>
      </w:r>
      <w:bookmarkEnd w:id="68"/>
      <w:bookmarkEnd w:id="69"/>
      <w:bookmarkEnd w:id="70"/>
      <w:bookmarkEnd w:id="71"/>
    </w:p>
    <w:p w14:paraId="08F396E4" w14:textId="11BACDFE" w:rsidR="009F058D" w:rsidRPr="007E7016" w:rsidRDefault="76B4C935" w:rsidP="51EC5422">
      <w:pPr>
        <w:pStyle w:val="BodyTextAll"/>
        <w:spacing w:after="0"/>
        <w:rPr>
          <w:rFonts w:ascii="Arial" w:hAnsi="Arial" w:cs="Arial"/>
          <w:sz w:val="24"/>
        </w:rPr>
      </w:pPr>
      <w:r w:rsidRPr="007E7016">
        <w:rPr>
          <w:rFonts w:ascii="Arial" w:hAnsi="Arial" w:cs="Arial"/>
          <w:sz w:val="24"/>
        </w:rPr>
        <w:t>See section 8.</w:t>
      </w:r>
      <w:r w:rsidR="002A5836" w:rsidRPr="007E7016">
        <w:rPr>
          <w:rFonts w:ascii="Arial" w:hAnsi="Arial" w:cs="Arial"/>
          <w:sz w:val="24"/>
        </w:rPr>
        <w:t>7</w:t>
      </w:r>
      <w:r w:rsidRPr="007E7016">
        <w:rPr>
          <w:rFonts w:ascii="Arial" w:hAnsi="Arial" w:cs="Arial"/>
          <w:sz w:val="24"/>
        </w:rPr>
        <w:t xml:space="preserve"> for details.</w:t>
      </w:r>
      <w:bookmarkStart w:id="73" w:name="_Toc144374571"/>
      <w:bookmarkStart w:id="74" w:name="_Toc1773349682"/>
      <w:bookmarkEnd w:id="72"/>
    </w:p>
    <w:p w14:paraId="0BF796BB" w14:textId="6EA3474F" w:rsidR="00456B43" w:rsidRPr="007E7016" w:rsidRDefault="004A6FBB" w:rsidP="51EC5422">
      <w:pPr>
        <w:pStyle w:val="Heading1"/>
        <w:rPr>
          <w:sz w:val="24"/>
          <w:szCs w:val="24"/>
        </w:rPr>
      </w:pPr>
      <w:bookmarkStart w:id="75" w:name="_Toc774222888"/>
      <w:bookmarkStart w:id="76" w:name="_Toc162531524"/>
      <w:r w:rsidRPr="007E7016">
        <w:rPr>
          <w:sz w:val="24"/>
          <w:szCs w:val="24"/>
        </w:rPr>
        <w:t>Validation Approach</w:t>
      </w:r>
      <w:bookmarkEnd w:id="54"/>
      <w:bookmarkEnd w:id="55"/>
      <w:bookmarkEnd w:id="56"/>
      <w:bookmarkEnd w:id="73"/>
      <w:bookmarkEnd w:id="74"/>
      <w:bookmarkEnd w:id="75"/>
      <w:bookmarkEnd w:id="76"/>
    </w:p>
    <w:p w14:paraId="63C05932" w14:textId="77777777" w:rsidR="00F250BD" w:rsidRPr="007E7016" w:rsidRDefault="00F250BD" w:rsidP="51EC5422">
      <w:pPr>
        <w:pStyle w:val="Heading2"/>
        <w:rPr>
          <w:sz w:val="24"/>
          <w:szCs w:val="24"/>
        </w:rPr>
      </w:pPr>
      <w:bookmarkStart w:id="77" w:name="_Toc133829297"/>
      <w:bookmarkStart w:id="78" w:name="_Toc144374572"/>
      <w:bookmarkStart w:id="79" w:name="_Toc738401861"/>
      <w:bookmarkStart w:id="80" w:name="_Toc1291724471"/>
      <w:bookmarkStart w:id="81" w:name="_Toc162531525"/>
      <w:r w:rsidRPr="007E7016">
        <w:rPr>
          <w:sz w:val="24"/>
          <w:szCs w:val="24"/>
        </w:rPr>
        <w:t>Overall Approach</w:t>
      </w:r>
      <w:bookmarkEnd w:id="77"/>
      <w:bookmarkEnd w:id="78"/>
      <w:bookmarkEnd w:id="79"/>
      <w:bookmarkEnd w:id="80"/>
      <w:bookmarkEnd w:id="81"/>
    </w:p>
    <w:p w14:paraId="565713DD" w14:textId="13B9D434" w:rsidR="005F3152" w:rsidRPr="007E7016" w:rsidRDefault="00F250BD" w:rsidP="00D43FEA">
      <w:pPr>
        <w:pStyle w:val="NORMALTEXT"/>
        <w:ind w:left="360"/>
        <w:rPr>
          <w:rFonts w:ascii="Arial" w:hAnsi="Arial"/>
          <w:color w:val="FF0000"/>
          <w:sz w:val="24"/>
          <w:szCs w:val="24"/>
        </w:rPr>
      </w:pPr>
      <w:bookmarkStart w:id="82" w:name="_Hlk46238082"/>
      <w:r w:rsidRPr="007E7016">
        <w:rPr>
          <w:rFonts w:ascii="Arial" w:hAnsi="Arial"/>
          <w:sz w:val="24"/>
          <w:szCs w:val="24"/>
        </w:rPr>
        <w:t xml:space="preserve">This </w:t>
      </w:r>
      <w:r w:rsidR="006621FF">
        <w:rPr>
          <w:rFonts w:ascii="Arial" w:hAnsi="Arial"/>
          <w:sz w:val="24"/>
          <w:szCs w:val="24"/>
        </w:rPr>
        <w:t>change</w:t>
      </w:r>
      <w:r w:rsidRPr="007E7016">
        <w:rPr>
          <w:rFonts w:ascii="Arial" w:hAnsi="Arial"/>
          <w:sz w:val="24"/>
          <w:szCs w:val="24"/>
        </w:rPr>
        <w:t xml:space="preserve"> is classified as a </w:t>
      </w:r>
      <w:r w:rsidR="7611FD78" w:rsidRPr="007E7016">
        <w:rPr>
          <w:rFonts w:ascii="Arial" w:hAnsi="Arial"/>
          <w:sz w:val="24"/>
          <w:szCs w:val="24"/>
        </w:rPr>
        <w:t>l</w:t>
      </w:r>
      <w:r w:rsidRPr="007E7016">
        <w:rPr>
          <w:rFonts w:ascii="Arial" w:hAnsi="Arial"/>
          <w:sz w:val="24"/>
          <w:szCs w:val="24"/>
        </w:rPr>
        <w:t xml:space="preserve">evel 1 change per </w:t>
      </w:r>
      <w:r w:rsidR="56DAE3A9" w:rsidRPr="007E7016">
        <w:rPr>
          <w:rFonts w:ascii="Arial" w:hAnsi="Arial"/>
          <w:sz w:val="24"/>
          <w:szCs w:val="24"/>
        </w:rPr>
        <w:t xml:space="preserve">Administration and </w:t>
      </w:r>
      <w:r w:rsidR="005E2ECC" w:rsidRPr="007E7016">
        <w:rPr>
          <w:rFonts w:ascii="Arial" w:hAnsi="Arial"/>
          <w:sz w:val="24"/>
          <w:szCs w:val="24"/>
        </w:rPr>
        <w:t xml:space="preserve">Management </w:t>
      </w:r>
      <w:r w:rsidR="56DAE3A9" w:rsidRPr="007E7016">
        <w:rPr>
          <w:rFonts w:ascii="Arial" w:hAnsi="Arial"/>
          <w:sz w:val="24"/>
          <w:szCs w:val="24"/>
        </w:rPr>
        <w:t>of the Computerized Maintenance Management System (CMMS)</w:t>
      </w:r>
      <w:r w:rsidR="005E2ECC" w:rsidRPr="007E7016">
        <w:rPr>
          <w:rFonts w:ascii="Arial" w:hAnsi="Arial"/>
          <w:sz w:val="24"/>
          <w:szCs w:val="24"/>
        </w:rPr>
        <w:t xml:space="preserve"> PRCD-</w:t>
      </w:r>
      <w:r w:rsidR="002B3313">
        <w:rPr>
          <w:rFonts w:ascii="Arial" w:hAnsi="Arial"/>
          <w:sz w:val="24"/>
        </w:rPr>
        <w:t>XXXXX</w:t>
      </w:r>
      <w:r w:rsidRPr="007E7016">
        <w:rPr>
          <w:rFonts w:ascii="Arial" w:hAnsi="Arial"/>
          <w:sz w:val="24"/>
          <w:szCs w:val="24"/>
        </w:rPr>
        <w:t>, and a Normal change per PRCD-</w:t>
      </w:r>
      <w:r w:rsidR="002B3313">
        <w:rPr>
          <w:rFonts w:ascii="Arial" w:hAnsi="Arial"/>
          <w:sz w:val="24"/>
        </w:rPr>
        <w:t>XXXXX</w:t>
      </w:r>
      <w:r w:rsidRPr="007E7016">
        <w:rPr>
          <w:rFonts w:ascii="Arial" w:hAnsi="Arial"/>
          <w:sz w:val="24"/>
          <w:szCs w:val="24"/>
        </w:rPr>
        <w:t xml:space="preserve">, Managing Changes to IT Systems. </w:t>
      </w:r>
    </w:p>
    <w:p w14:paraId="14AC0C99" w14:textId="2CA6C85D" w:rsidR="00B850EF" w:rsidRPr="007E7016" w:rsidRDefault="00F250BD" w:rsidP="00D43FEA">
      <w:pPr>
        <w:pStyle w:val="NORMALTEXT"/>
        <w:ind w:left="360"/>
        <w:rPr>
          <w:rFonts w:ascii="Arial" w:hAnsi="Arial"/>
          <w:color w:val="FF0000"/>
          <w:sz w:val="24"/>
          <w:szCs w:val="24"/>
        </w:rPr>
      </w:pPr>
      <w:r w:rsidRPr="007E7016">
        <w:rPr>
          <w:rFonts w:ascii="Arial" w:hAnsi="Arial"/>
          <w:sz w:val="24"/>
          <w:szCs w:val="24"/>
        </w:rPr>
        <w:t xml:space="preserve">The </w:t>
      </w:r>
      <w:r w:rsidR="005F3152" w:rsidRPr="007E7016">
        <w:rPr>
          <w:rFonts w:ascii="Arial" w:hAnsi="Arial"/>
          <w:sz w:val="24"/>
          <w:szCs w:val="24"/>
        </w:rPr>
        <w:t xml:space="preserve">change </w:t>
      </w:r>
      <w:r w:rsidRPr="007E7016">
        <w:rPr>
          <w:rFonts w:ascii="Arial" w:hAnsi="Arial"/>
          <w:sz w:val="24"/>
          <w:szCs w:val="24"/>
        </w:rPr>
        <w:t>will be validated according to the process defined in PRCD-</w:t>
      </w:r>
      <w:r w:rsidR="002B3313">
        <w:rPr>
          <w:rFonts w:ascii="Arial" w:hAnsi="Arial"/>
          <w:sz w:val="24"/>
        </w:rPr>
        <w:t>XXXXX</w:t>
      </w:r>
      <w:r w:rsidRPr="007E7016">
        <w:rPr>
          <w:rFonts w:ascii="Arial" w:hAnsi="Arial"/>
          <w:sz w:val="24"/>
          <w:szCs w:val="24"/>
        </w:rPr>
        <w:t xml:space="preserve">, </w:t>
      </w:r>
      <w:r w:rsidR="33B44B18" w:rsidRPr="007E7016">
        <w:rPr>
          <w:rFonts w:ascii="Arial" w:hAnsi="Arial"/>
          <w:sz w:val="24"/>
          <w:szCs w:val="24"/>
        </w:rPr>
        <w:t>Validating</w:t>
      </w:r>
      <w:r w:rsidR="006F5A88" w:rsidRPr="007E7016">
        <w:rPr>
          <w:rFonts w:ascii="Arial" w:hAnsi="Arial"/>
          <w:sz w:val="24"/>
          <w:szCs w:val="24"/>
        </w:rPr>
        <w:t xml:space="preserve"> IT Computerized Systems</w:t>
      </w:r>
      <w:r w:rsidR="009F058D" w:rsidRPr="007E7016">
        <w:rPr>
          <w:rFonts w:ascii="Arial" w:hAnsi="Arial"/>
          <w:sz w:val="24"/>
          <w:szCs w:val="24"/>
        </w:rPr>
        <w:t xml:space="preserve"> v</w:t>
      </w:r>
      <w:r w:rsidR="6C979491" w:rsidRPr="007E7016">
        <w:rPr>
          <w:rFonts w:ascii="Arial" w:hAnsi="Arial"/>
          <w:sz w:val="24"/>
          <w:szCs w:val="24"/>
        </w:rPr>
        <w:t>13.0</w:t>
      </w:r>
      <w:r w:rsidRPr="007E7016">
        <w:rPr>
          <w:rFonts w:ascii="Arial" w:hAnsi="Arial"/>
          <w:sz w:val="24"/>
          <w:szCs w:val="24"/>
        </w:rPr>
        <w:t>. The change request will be managed according to PRCD-</w:t>
      </w:r>
      <w:r w:rsidR="002B3313">
        <w:rPr>
          <w:rFonts w:ascii="Arial" w:hAnsi="Arial"/>
          <w:sz w:val="24"/>
        </w:rPr>
        <w:t>XXXXX</w:t>
      </w:r>
      <w:r w:rsidRPr="007E7016">
        <w:rPr>
          <w:rFonts w:ascii="Arial" w:hAnsi="Arial"/>
          <w:sz w:val="24"/>
          <w:szCs w:val="24"/>
        </w:rPr>
        <w:t xml:space="preserve">. </w:t>
      </w:r>
      <w:r w:rsidR="00774E28" w:rsidRPr="007E7016">
        <w:rPr>
          <w:rFonts w:ascii="Arial" w:hAnsi="Arial"/>
          <w:sz w:val="24"/>
          <w:szCs w:val="24"/>
        </w:rPr>
        <w:t xml:space="preserve">New testing </w:t>
      </w:r>
      <w:r w:rsidR="004C53AA" w:rsidRPr="007E7016">
        <w:rPr>
          <w:rFonts w:ascii="Arial" w:hAnsi="Arial"/>
          <w:sz w:val="24"/>
          <w:szCs w:val="24"/>
        </w:rPr>
        <w:t xml:space="preserve">has been </w:t>
      </w:r>
      <w:r w:rsidRPr="007E7016">
        <w:rPr>
          <w:rFonts w:ascii="Arial" w:hAnsi="Arial"/>
          <w:sz w:val="24"/>
          <w:szCs w:val="24"/>
        </w:rPr>
        <w:t xml:space="preserve">developed and </w:t>
      </w:r>
      <w:r w:rsidR="004C53AA" w:rsidRPr="007E7016">
        <w:rPr>
          <w:rFonts w:ascii="Arial" w:hAnsi="Arial"/>
          <w:sz w:val="24"/>
          <w:szCs w:val="24"/>
        </w:rPr>
        <w:t xml:space="preserve">will be </w:t>
      </w:r>
      <w:r w:rsidRPr="007E7016">
        <w:rPr>
          <w:rFonts w:ascii="Arial" w:hAnsi="Arial"/>
          <w:sz w:val="24"/>
          <w:szCs w:val="24"/>
        </w:rPr>
        <w:t xml:space="preserve">executed based on required configuration </w:t>
      </w:r>
      <w:r w:rsidR="31AD99C8" w:rsidRPr="007E7016">
        <w:rPr>
          <w:rFonts w:ascii="Arial" w:hAnsi="Arial"/>
          <w:sz w:val="24"/>
          <w:szCs w:val="24"/>
        </w:rPr>
        <w:t>changes</w:t>
      </w:r>
      <w:r w:rsidR="008D3D43" w:rsidRPr="007E7016">
        <w:rPr>
          <w:rFonts w:ascii="Arial" w:hAnsi="Arial"/>
          <w:sz w:val="24"/>
          <w:szCs w:val="24"/>
        </w:rPr>
        <w:t xml:space="preserve"> </w:t>
      </w:r>
      <w:r w:rsidR="33B44B18" w:rsidRPr="007E7016">
        <w:rPr>
          <w:rFonts w:ascii="Arial" w:hAnsi="Arial"/>
          <w:sz w:val="24"/>
          <w:szCs w:val="24"/>
        </w:rPr>
        <w:t>and</w:t>
      </w:r>
      <w:r w:rsidR="006F5A88" w:rsidRPr="007E7016">
        <w:rPr>
          <w:rFonts w:ascii="Arial" w:hAnsi="Arial"/>
          <w:sz w:val="24"/>
          <w:szCs w:val="24"/>
        </w:rPr>
        <w:t xml:space="preserve"> required testing per PRCD-</w:t>
      </w:r>
      <w:r w:rsidR="002B3313">
        <w:rPr>
          <w:rFonts w:ascii="Arial" w:hAnsi="Arial"/>
          <w:sz w:val="24"/>
        </w:rPr>
        <w:t>XXXXX</w:t>
      </w:r>
      <w:r w:rsidR="006F5A88" w:rsidRPr="007E7016">
        <w:rPr>
          <w:rFonts w:ascii="Arial" w:hAnsi="Arial"/>
          <w:sz w:val="24"/>
          <w:szCs w:val="24"/>
        </w:rPr>
        <w:t>, Computerized Systems Risk Management</w:t>
      </w:r>
      <w:r w:rsidR="00F2413F" w:rsidRPr="007E7016">
        <w:rPr>
          <w:rFonts w:ascii="Arial" w:hAnsi="Arial"/>
          <w:sz w:val="24"/>
          <w:szCs w:val="24"/>
        </w:rPr>
        <w:t xml:space="preserve"> v</w:t>
      </w:r>
      <w:r w:rsidR="58EC1CC2" w:rsidRPr="007E7016">
        <w:rPr>
          <w:rFonts w:ascii="Arial" w:hAnsi="Arial"/>
          <w:sz w:val="24"/>
          <w:szCs w:val="24"/>
        </w:rPr>
        <w:t>8.0</w:t>
      </w:r>
      <w:r w:rsidRPr="007E7016">
        <w:rPr>
          <w:rFonts w:ascii="Arial" w:hAnsi="Arial"/>
          <w:sz w:val="24"/>
          <w:szCs w:val="24"/>
        </w:rPr>
        <w:t xml:space="preserve">. </w:t>
      </w:r>
    </w:p>
    <w:p w14:paraId="652ACBF2" w14:textId="3965E26C" w:rsidR="00F250BD" w:rsidRPr="007E7016" w:rsidRDefault="00F250BD" w:rsidP="00D43FEA">
      <w:pPr>
        <w:pStyle w:val="NORMALTEXT"/>
        <w:ind w:left="360"/>
        <w:rPr>
          <w:rFonts w:ascii="Arial" w:hAnsi="Arial"/>
          <w:sz w:val="24"/>
          <w:szCs w:val="24"/>
        </w:rPr>
      </w:pPr>
      <w:r w:rsidRPr="007E7016">
        <w:rPr>
          <w:rFonts w:ascii="Arial" w:hAnsi="Arial"/>
          <w:sz w:val="24"/>
          <w:szCs w:val="24"/>
        </w:rPr>
        <w:t xml:space="preserve">Testing activities will be outlined specifically in </w:t>
      </w:r>
      <w:r w:rsidR="004D65E1" w:rsidRPr="007E7016">
        <w:rPr>
          <w:rFonts w:ascii="Arial" w:hAnsi="Arial"/>
          <w:sz w:val="24"/>
          <w:szCs w:val="24"/>
        </w:rPr>
        <w:t>sections 7,</w:t>
      </w:r>
      <w:r w:rsidR="004C53AA" w:rsidRPr="007E7016">
        <w:rPr>
          <w:rFonts w:ascii="Arial" w:hAnsi="Arial"/>
          <w:sz w:val="24"/>
          <w:szCs w:val="24"/>
        </w:rPr>
        <w:t xml:space="preserve"> </w:t>
      </w:r>
      <w:r w:rsidR="004D65E1" w:rsidRPr="007E7016">
        <w:rPr>
          <w:rFonts w:ascii="Arial" w:hAnsi="Arial"/>
          <w:sz w:val="24"/>
          <w:szCs w:val="24"/>
        </w:rPr>
        <w:t>8</w:t>
      </w:r>
      <w:r w:rsidR="00761921" w:rsidRPr="007E7016">
        <w:rPr>
          <w:rFonts w:ascii="Arial" w:hAnsi="Arial"/>
          <w:sz w:val="24"/>
          <w:szCs w:val="24"/>
        </w:rPr>
        <w:t xml:space="preserve">, and </w:t>
      </w:r>
      <w:r w:rsidR="004D65E1" w:rsidRPr="007E7016">
        <w:rPr>
          <w:rFonts w:ascii="Arial" w:hAnsi="Arial"/>
          <w:sz w:val="24"/>
          <w:szCs w:val="24"/>
        </w:rPr>
        <w:t>9</w:t>
      </w:r>
      <w:r w:rsidR="00761921" w:rsidRPr="007E7016">
        <w:rPr>
          <w:rFonts w:ascii="Arial" w:hAnsi="Arial"/>
          <w:sz w:val="24"/>
          <w:szCs w:val="24"/>
        </w:rPr>
        <w:t xml:space="preserve"> </w:t>
      </w:r>
      <w:r w:rsidR="004D65E1" w:rsidRPr="007E7016">
        <w:rPr>
          <w:rFonts w:ascii="Arial" w:hAnsi="Arial"/>
          <w:sz w:val="24"/>
          <w:szCs w:val="24"/>
        </w:rPr>
        <w:t>of this document</w:t>
      </w:r>
      <w:r w:rsidRPr="007E7016">
        <w:rPr>
          <w:rFonts w:ascii="Arial" w:hAnsi="Arial"/>
          <w:sz w:val="24"/>
          <w:szCs w:val="24"/>
        </w:rPr>
        <w:t>.</w:t>
      </w:r>
    </w:p>
    <w:p w14:paraId="70BB976E" w14:textId="2A194D8F" w:rsidR="00126964" w:rsidRPr="007E7016" w:rsidRDefault="00126964" w:rsidP="00D43FEA">
      <w:pPr>
        <w:pStyle w:val="NORMALTEXT"/>
        <w:ind w:left="360"/>
        <w:rPr>
          <w:rFonts w:ascii="Arial" w:hAnsi="Arial"/>
          <w:sz w:val="24"/>
          <w:szCs w:val="24"/>
        </w:rPr>
      </w:pPr>
      <w:r w:rsidRPr="007E7016">
        <w:rPr>
          <w:rFonts w:ascii="Arial" w:hAnsi="Arial"/>
          <w:sz w:val="24"/>
          <w:szCs w:val="24"/>
        </w:rPr>
        <w:t>Please see section 12 for a list of deliverables associated with this project.</w:t>
      </w:r>
    </w:p>
    <w:p w14:paraId="35DEFBA0" w14:textId="588B182F" w:rsidR="00F250BD" w:rsidRPr="007E7016" w:rsidRDefault="00F250BD" w:rsidP="51EC5422">
      <w:pPr>
        <w:pStyle w:val="Heading2"/>
        <w:rPr>
          <w:sz w:val="24"/>
          <w:szCs w:val="24"/>
        </w:rPr>
      </w:pPr>
      <w:bookmarkStart w:id="83" w:name="_Toc133829298"/>
      <w:bookmarkStart w:id="84" w:name="_Toc144374573"/>
      <w:bookmarkStart w:id="85" w:name="_Toc503458474"/>
      <w:bookmarkStart w:id="86" w:name="_Toc1624141932"/>
      <w:bookmarkStart w:id="87" w:name="_Toc162531526"/>
      <w:bookmarkEnd w:id="82"/>
      <w:r w:rsidRPr="007E7016">
        <w:rPr>
          <w:sz w:val="24"/>
          <w:szCs w:val="24"/>
        </w:rPr>
        <w:t>Vendor Documentation</w:t>
      </w:r>
      <w:bookmarkStart w:id="88" w:name="_Toc38406251"/>
      <w:bookmarkStart w:id="89" w:name="_Toc38406300"/>
      <w:bookmarkStart w:id="90" w:name="_Toc38406863"/>
      <w:bookmarkEnd w:id="83"/>
      <w:bookmarkEnd w:id="84"/>
      <w:bookmarkEnd w:id="85"/>
      <w:bookmarkEnd w:id="86"/>
      <w:bookmarkEnd w:id="87"/>
    </w:p>
    <w:p w14:paraId="4667F481" w14:textId="24352DF6" w:rsidR="00F250BD" w:rsidRPr="007E7016" w:rsidRDefault="00676B07" w:rsidP="00F250BD">
      <w:pPr>
        <w:pStyle w:val="NORMALTEXT"/>
        <w:jc w:val="both"/>
        <w:rPr>
          <w:rFonts w:ascii="Arial" w:hAnsi="Arial"/>
          <w:sz w:val="24"/>
          <w:szCs w:val="24"/>
        </w:rPr>
      </w:pPr>
      <w:r w:rsidRPr="007E7016">
        <w:rPr>
          <w:rFonts w:ascii="Arial" w:hAnsi="Arial"/>
          <w:sz w:val="24"/>
          <w:szCs w:val="24"/>
        </w:rPr>
        <w:t>N/A</w:t>
      </w:r>
      <w:r w:rsidR="00F16EF1" w:rsidRPr="007E7016">
        <w:rPr>
          <w:rFonts w:ascii="Arial" w:hAnsi="Arial"/>
          <w:sz w:val="24"/>
          <w:szCs w:val="24"/>
        </w:rPr>
        <w:t xml:space="preserve"> – No vendor documentation is being utilized for this change.</w:t>
      </w:r>
    </w:p>
    <w:p w14:paraId="1D1BC85D" w14:textId="77777777" w:rsidR="00F250BD" w:rsidRPr="007E7016" w:rsidRDefault="00F250BD" w:rsidP="51EC5422">
      <w:pPr>
        <w:pStyle w:val="Heading2"/>
        <w:rPr>
          <w:sz w:val="24"/>
          <w:szCs w:val="24"/>
        </w:rPr>
      </w:pPr>
      <w:bookmarkStart w:id="91" w:name="_Toc133829299"/>
      <w:bookmarkStart w:id="92" w:name="_Toc144374574"/>
      <w:bookmarkStart w:id="93" w:name="_Toc776662591"/>
      <w:bookmarkStart w:id="94" w:name="_Toc616519834"/>
      <w:bookmarkStart w:id="95" w:name="_Toc162531527"/>
      <w:r w:rsidRPr="007E7016">
        <w:rPr>
          <w:sz w:val="24"/>
          <w:szCs w:val="24"/>
        </w:rPr>
        <w:t>Document Structure</w:t>
      </w:r>
      <w:bookmarkEnd w:id="91"/>
      <w:bookmarkEnd w:id="92"/>
      <w:bookmarkEnd w:id="93"/>
      <w:bookmarkEnd w:id="94"/>
      <w:bookmarkEnd w:id="95"/>
    </w:p>
    <w:p w14:paraId="0192CB4B" w14:textId="7D42FEA9" w:rsidR="00F250BD" w:rsidRPr="007E7016" w:rsidRDefault="00AD3CC6" w:rsidP="007A1CAF">
      <w:pPr>
        <w:pStyle w:val="NORMALTEXT"/>
        <w:rPr>
          <w:rFonts w:ascii="Arial" w:hAnsi="Arial"/>
          <w:sz w:val="24"/>
          <w:szCs w:val="24"/>
        </w:rPr>
      </w:pPr>
      <w:r w:rsidRPr="007E7016">
        <w:rPr>
          <w:rFonts w:ascii="Arial" w:hAnsi="Arial"/>
          <w:sz w:val="24"/>
          <w:szCs w:val="24"/>
        </w:rPr>
        <w:t>CMMS</w:t>
      </w:r>
      <w:r w:rsidR="00F250BD" w:rsidRPr="007E7016">
        <w:rPr>
          <w:rFonts w:ascii="Arial" w:hAnsi="Arial"/>
          <w:sz w:val="24"/>
          <w:szCs w:val="24"/>
        </w:rPr>
        <w:t xml:space="preserve"> SDLC documentation is controlled in MYCIMS and has the full suite of application SDLC documentation.</w:t>
      </w:r>
    </w:p>
    <w:p w14:paraId="778DBD22" w14:textId="77777777" w:rsidR="00F250BD" w:rsidRPr="007E7016" w:rsidRDefault="00F250BD" w:rsidP="51EC5422">
      <w:pPr>
        <w:pStyle w:val="Heading2"/>
        <w:rPr>
          <w:sz w:val="24"/>
          <w:szCs w:val="24"/>
        </w:rPr>
      </w:pPr>
      <w:bookmarkStart w:id="96" w:name="_Toc133829300"/>
      <w:bookmarkStart w:id="97" w:name="_Toc144374575"/>
      <w:bookmarkStart w:id="98" w:name="_Toc459011685"/>
      <w:bookmarkStart w:id="99" w:name="_Toc1828757235"/>
      <w:bookmarkStart w:id="100" w:name="_Toc162531528"/>
      <w:r w:rsidRPr="007E7016">
        <w:rPr>
          <w:sz w:val="24"/>
          <w:szCs w:val="24"/>
        </w:rPr>
        <w:t>Document Management</w:t>
      </w:r>
      <w:bookmarkEnd w:id="96"/>
      <w:bookmarkEnd w:id="97"/>
      <w:bookmarkEnd w:id="98"/>
      <w:bookmarkEnd w:id="99"/>
      <w:bookmarkEnd w:id="100"/>
    </w:p>
    <w:p w14:paraId="105AE928" w14:textId="77777777" w:rsidR="007A1CAF" w:rsidRPr="007E7016" w:rsidRDefault="00F250BD" w:rsidP="00F250BD">
      <w:pPr>
        <w:pStyle w:val="NORMALTEXT"/>
        <w:rPr>
          <w:rFonts w:ascii="Arial" w:hAnsi="Arial"/>
          <w:sz w:val="24"/>
          <w:szCs w:val="24"/>
        </w:rPr>
      </w:pPr>
      <w:r w:rsidRPr="007E7016">
        <w:rPr>
          <w:rFonts w:ascii="Arial" w:hAnsi="Arial"/>
          <w:sz w:val="24"/>
          <w:szCs w:val="24"/>
        </w:rPr>
        <w:t xml:space="preserve">SDLC documents are managed in MyCIMS unless otherwise noted.  </w:t>
      </w:r>
    </w:p>
    <w:p w14:paraId="3CDD606A" w14:textId="2419E45F" w:rsidR="00774E28" w:rsidRPr="007E7016" w:rsidRDefault="00F250BD" w:rsidP="00F250BD">
      <w:pPr>
        <w:pStyle w:val="NORMALTEXT"/>
        <w:rPr>
          <w:rFonts w:ascii="Arial" w:hAnsi="Arial"/>
          <w:sz w:val="24"/>
          <w:szCs w:val="24"/>
        </w:rPr>
      </w:pPr>
      <w:r w:rsidRPr="007E7016">
        <w:rPr>
          <w:rFonts w:ascii="Arial" w:hAnsi="Arial"/>
          <w:sz w:val="24"/>
          <w:szCs w:val="24"/>
        </w:rPr>
        <w:t xml:space="preserve">Testing and defects are managed in ALM unless otherwise noted. </w:t>
      </w:r>
    </w:p>
    <w:p w14:paraId="139DA6BC" w14:textId="5545E925" w:rsidR="00F250BD" w:rsidRPr="007E7016" w:rsidRDefault="00F250BD" w:rsidP="440ACE45">
      <w:pPr>
        <w:pStyle w:val="NORMALTEXT"/>
        <w:rPr>
          <w:rFonts w:ascii="Arial" w:hAnsi="Arial"/>
          <w:sz w:val="24"/>
          <w:szCs w:val="24"/>
        </w:rPr>
      </w:pPr>
      <w:r w:rsidRPr="007E7016">
        <w:rPr>
          <w:rFonts w:ascii="Arial" w:hAnsi="Arial"/>
          <w:sz w:val="24"/>
          <w:szCs w:val="24"/>
        </w:rPr>
        <w:t xml:space="preserve">All project related testing </w:t>
      </w:r>
      <w:r w:rsidR="009A4125" w:rsidRPr="007E7016">
        <w:rPr>
          <w:rFonts w:ascii="Arial" w:hAnsi="Arial"/>
          <w:sz w:val="24"/>
          <w:szCs w:val="24"/>
        </w:rPr>
        <w:t xml:space="preserve">in ALM </w:t>
      </w:r>
      <w:r w:rsidRPr="007E7016">
        <w:rPr>
          <w:rFonts w:ascii="Arial" w:hAnsi="Arial"/>
          <w:sz w:val="24"/>
          <w:szCs w:val="24"/>
        </w:rPr>
        <w:t>is located in the “POIT” domain with project name “</w:t>
      </w:r>
      <w:r w:rsidR="00D72BA4" w:rsidRPr="007E7016">
        <w:rPr>
          <w:rFonts w:ascii="Arial" w:hAnsi="Arial"/>
          <w:sz w:val="24"/>
          <w:szCs w:val="24"/>
        </w:rPr>
        <w:t>CMMS</w:t>
      </w:r>
      <w:r w:rsidRPr="007E7016">
        <w:rPr>
          <w:rFonts w:ascii="Arial" w:hAnsi="Arial"/>
          <w:sz w:val="24"/>
          <w:szCs w:val="24"/>
        </w:rPr>
        <w:t>”.</w:t>
      </w:r>
    </w:p>
    <w:p w14:paraId="2212302C" w14:textId="38A527F0" w:rsidR="00F250BD" w:rsidRPr="007E7016" w:rsidRDefault="00F250BD" w:rsidP="51EC5422">
      <w:pPr>
        <w:pStyle w:val="Heading2"/>
        <w:rPr>
          <w:b w:val="0"/>
          <w:bCs w:val="0"/>
          <w:sz w:val="24"/>
          <w:szCs w:val="24"/>
        </w:rPr>
      </w:pPr>
      <w:bookmarkStart w:id="101" w:name="_Toc2122305103"/>
      <w:bookmarkStart w:id="102" w:name="_Toc162531529"/>
      <w:r w:rsidRPr="007E7016">
        <w:rPr>
          <w:sz w:val="24"/>
          <w:szCs w:val="24"/>
        </w:rPr>
        <w:t>Document</w:t>
      </w:r>
      <w:r w:rsidRPr="007E7016">
        <w:rPr>
          <w:b w:val="0"/>
          <w:bCs w:val="0"/>
          <w:sz w:val="24"/>
          <w:szCs w:val="24"/>
        </w:rPr>
        <w:t xml:space="preserve"> </w:t>
      </w:r>
      <w:r w:rsidRPr="007E7016">
        <w:rPr>
          <w:sz w:val="24"/>
          <w:szCs w:val="24"/>
        </w:rPr>
        <w:t>Locations</w:t>
      </w:r>
      <w:r w:rsidRPr="007E7016">
        <w:rPr>
          <w:b w:val="0"/>
          <w:bCs w:val="0"/>
          <w:sz w:val="24"/>
          <w:szCs w:val="24"/>
        </w:rPr>
        <w:t>:</w:t>
      </w:r>
      <w:bookmarkEnd w:id="101"/>
      <w:bookmarkEnd w:id="102"/>
    </w:p>
    <w:p w14:paraId="2ECED277" w14:textId="268405F7" w:rsidR="00F250BD" w:rsidRPr="007E7016" w:rsidRDefault="00F250BD" w:rsidP="00F250BD">
      <w:pPr>
        <w:pStyle w:val="NORMALTEXT"/>
        <w:rPr>
          <w:rFonts w:ascii="Arial" w:hAnsi="Arial"/>
          <w:sz w:val="24"/>
          <w:szCs w:val="24"/>
        </w:rPr>
      </w:pPr>
      <w:r w:rsidRPr="007E7016">
        <w:rPr>
          <w:rFonts w:ascii="Arial" w:hAnsi="Arial"/>
          <w:sz w:val="24"/>
          <w:szCs w:val="24"/>
        </w:rPr>
        <w:t>Department Controlled/ Information Technology/ IT Capital Projects/</w:t>
      </w:r>
      <w:r w:rsidR="00AF09D1" w:rsidRPr="007E7016">
        <w:rPr>
          <w:rFonts w:ascii="Arial" w:hAnsi="Arial"/>
          <w:sz w:val="24"/>
          <w:szCs w:val="24"/>
        </w:rPr>
        <w:t>CMMS(Infor11)</w:t>
      </w:r>
    </w:p>
    <w:p w14:paraId="2006D6F5" w14:textId="77777777" w:rsidR="00F250BD" w:rsidRPr="007E7016" w:rsidRDefault="00F250BD" w:rsidP="51EC5422">
      <w:pPr>
        <w:pStyle w:val="Heading2"/>
        <w:rPr>
          <w:sz w:val="24"/>
          <w:szCs w:val="24"/>
        </w:rPr>
      </w:pPr>
      <w:bookmarkStart w:id="103" w:name="_Toc133829301"/>
      <w:bookmarkStart w:id="104" w:name="_Toc144374576"/>
      <w:bookmarkStart w:id="105" w:name="_Toc1135894486"/>
      <w:bookmarkStart w:id="106" w:name="_Toc1933400133"/>
      <w:bookmarkStart w:id="107" w:name="_Toc162531530"/>
      <w:r w:rsidRPr="007E7016">
        <w:rPr>
          <w:sz w:val="24"/>
          <w:szCs w:val="24"/>
        </w:rPr>
        <w:lastRenderedPageBreak/>
        <w:t>Data Migration</w:t>
      </w:r>
      <w:bookmarkEnd w:id="103"/>
      <w:bookmarkEnd w:id="104"/>
      <w:bookmarkEnd w:id="105"/>
      <w:bookmarkEnd w:id="106"/>
      <w:bookmarkEnd w:id="107"/>
    </w:p>
    <w:p w14:paraId="41714328" w14:textId="7FA6879F" w:rsidR="00F250BD" w:rsidRPr="007E7016" w:rsidRDefault="007A1CAF" w:rsidP="00BA629E">
      <w:pPr>
        <w:pStyle w:val="NORMALTEXT"/>
        <w:rPr>
          <w:rFonts w:ascii="Arial" w:hAnsi="Arial"/>
          <w:sz w:val="24"/>
          <w:szCs w:val="24"/>
        </w:rPr>
      </w:pPr>
      <w:r w:rsidRPr="007E7016">
        <w:rPr>
          <w:rFonts w:ascii="Arial" w:hAnsi="Arial"/>
          <w:sz w:val="24"/>
          <w:szCs w:val="24"/>
        </w:rPr>
        <w:t xml:space="preserve">N/A - </w:t>
      </w:r>
      <w:r w:rsidR="00F250BD" w:rsidRPr="007E7016">
        <w:rPr>
          <w:rFonts w:ascii="Arial" w:hAnsi="Arial"/>
          <w:sz w:val="24"/>
          <w:szCs w:val="24"/>
        </w:rPr>
        <w:t>Data migration activities will not be conducted as part of this effort.</w:t>
      </w:r>
    </w:p>
    <w:p w14:paraId="0BF796BE" w14:textId="37776153" w:rsidR="00CC01AD" w:rsidRPr="007E7016" w:rsidRDefault="00CC01AD" w:rsidP="51EC5422">
      <w:pPr>
        <w:pStyle w:val="Heading1"/>
        <w:rPr>
          <w:sz w:val="24"/>
          <w:szCs w:val="24"/>
        </w:rPr>
      </w:pPr>
      <w:bookmarkStart w:id="108" w:name="_Toc144374577"/>
      <w:bookmarkStart w:id="109" w:name="_Toc1548172426"/>
      <w:bookmarkStart w:id="110" w:name="_Toc499818587"/>
      <w:bookmarkStart w:id="111" w:name="_Toc162531531"/>
      <w:r w:rsidRPr="007E7016">
        <w:rPr>
          <w:sz w:val="24"/>
          <w:szCs w:val="24"/>
        </w:rPr>
        <w:t>Roles</w:t>
      </w:r>
      <w:bookmarkEnd w:id="88"/>
      <w:bookmarkEnd w:id="89"/>
      <w:bookmarkEnd w:id="90"/>
      <w:bookmarkEnd w:id="108"/>
      <w:bookmarkEnd w:id="109"/>
      <w:bookmarkEnd w:id="110"/>
      <w:bookmarkEnd w:id="111"/>
    </w:p>
    <w:p w14:paraId="0BF796BF" w14:textId="744A46A9" w:rsidR="00CC01AD" w:rsidRPr="007E7016" w:rsidRDefault="00CC01AD" w:rsidP="00D2406E">
      <w:pPr>
        <w:pStyle w:val="BodyTextAll"/>
        <w:keepNext/>
        <w:rPr>
          <w:rFonts w:ascii="Arial" w:hAnsi="Arial" w:cs="Arial"/>
          <w:sz w:val="24"/>
        </w:rPr>
      </w:pPr>
      <w:r w:rsidRPr="007E7016">
        <w:rPr>
          <w:rFonts w:ascii="Arial" w:hAnsi="Arial" w:cs="Arial"/>
          <w:sz w:val="24"/>
        </w:rPr>
        <w:t>The following roles have been identified for this project: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2" w:type="dxa"/>
          <w:right w:w="72" w:type="dxa"/>
        </w:tblCellMar>
        <w:tblLook w:val="0000" w:firstRow="0" w:lastRow="0" w:firstColumn="0" w:lastColumn="0" w:noHBand="0" w:noVBand="0"/>
      </w:tblPr>
      <w:tblGrid>
        <w:gridCol w:w="4497"/>
      </w:tblGrid>
      <w:tr w:rsidR="00C40567" w:rsidRPr="007E7016" w14:paraId="0BF796C2" w14:textId="77777777" w:rsidTr="440ACE45">
        <w:trPr>
          <w:cantSplit/>
          <w:tblHeader/>
          <w:jc w:val="center"/>
        </w:trPr>
        <w:tc>
          <w:tcPr>
            <w:tcW w:w="4497" w:type="dxa"/>
            <w:shd w:val="clear" w:color="auto" w:fill="D9D9D9" w:themeFill="background1" w:themeFillShade="D9"/>
            <w:vAlign w:val="center"/>
          </w:tcPr>
          <w:p w14:paraId="0BF796C0" w14:textId="77777777" w:rsidR="00C6750B" w:rsidRPr="007E7016" w:rsidRDefault="00C6750B" w:rsidP="007173BC">
            <w:pPr>
              <w:pStyle w:val="TableHeading"/>
              <w:rPr>
                <w:rFonts w:cs="Arial"/>
                <w:b/>
                <w:sz w:val="24"/>
              </w:rPr>
            </w:pPr>
            <w:r w:rsidRPr="007E7016">
              <w:rPr>
                <w:rFonts w:cs="Arial"/>
                <w:b/>
                <w:sz w:val="24"/>
              </w:rPr>
              <w:t>Role</w:t>
            </w:r>
          </w:p>
        </w:tc>
      </w:tr>
      <w:tr w:rsidR="00C40567" w:rsidRPr="007E7016" w14:paraId="0BF796C5" w14:textId="77777777" w:rsidTr="440ACE45">
        <w:trPr>
          <w:cantSplit/>
          <w:jc w:val="center"/>
        </w:trPr>
        <w:tc>
          <w:tcPr>
            <w:tcW w:w="4497" w:type="dxa"/>
          </w:tcPr>
          <w:p w14:paraId="0BF796C3" w14:textId="6CC23EAD" w:rsidR="00C6750B" w:rsidRPr="007E7016" w:rsidRDefault="00D56780" w:rsidP="007173BC">
            <w:pPr>
              <w:pStyle w:val="TableText"/>
              <w:rPr>
                <w:rFonts w:ascii="Arial" w:hAnsi="Arial" w:cs="Arial"/>
                <w:iCs/>
                <w:sz w:val="24"/>
              </w:rPr>
            </w:pPr>
            <w:r w:rsidRPr="007E7016">
              <w:rPr>
                <w:rFonts w:ascii="Arial" w:hAnsi="Arial" w:cs="Arial"/>
                <w:iCs/>
                <w:sz w:val="24"/>
              </w:rPr>
              <w:t>System Owner</w:t>
            </w:r>
          </w:p>
        </w:tc>
      </w:tr>
      <w:tr w:rsidR="00C40567" w:rsidRPr="007E7016" w14:paraId="0BF796C8" w14:textId="77777777" w:rsidTr="440ACE45">
        <w:trPr>
          <w:cantSplit/>
          <w:jc w:val="center"/>
        </w:trPr>
        <w:tc>
          <w:tcPr>
            <w:tcW w:w="4497" w:type="dxa"/>
          </w:tcPr>
          <w:p w14:paraId="0BF796C6" w14:textId="5CEB44F4" w:rsidR="00C6750B" w:rsidRPr="007E7016" w:rsidRDefault="00AF09D1" w:rsidP="007173BC">
            <w:pPr>
              <w:pStyle w:val="TableText"/>
              <w:rPr>
                <w:rFonts w:ascii="Arial" w:hAnsi="Arial" w:cs="Arial"/>
                <w:iCs/>
                <w:sz w:val="24"/>
              </w:rPr>
            </w:pPr>
            <w:r w:rsidRPr="007E7016">
              <w:rPr>
                <w:rFonts w:ascii="Arial" w:hAnsi="Arial" w:cs="Arial"/>
                <w:iCs/>
                <w:sz w:val="24"/>
              </w:rPr>
              <w:t>Testing Lead</w:t>
            </w:r>
          </w:p>
        </w:tc>
      </w:tr>
      <w:tr w:rsidR="00C40567" w:rsidRPr="007E7016" w14:paraId="0BF796CB" w14:textId="77777777" w:rsidTr="440ACE45">
        <w:trPr>
          <w:cantSplit/>
          <w:jc w:val="center"/>
        </w:trPr>
        <w:tc>
          <w:tcPr>
            <w:tcW w:w="4497" w:type="dxa"/>
          </w:tcPr>
          <w:p w14:paraId="0BF796C9" w14:textId="5FA2A00B" w:rsidR="00C6750B" w:rsidRPr="007E7016" w:rsidRDefault="00C21764" w:rsidP="005121B5">
            <w:pPr>
              <w:pStyle w:val="TableText"/>
              <w:rPr>
                <w:rFonts w:ascii="Arial" w:hAnsi="Arial" w:cs="Arial"/>
                <w:iCs/>
                <w:sz w:val="24"/>
              </w:rPr>
            </w:pPr>
            <w:r w:rsidRPr="007E7016">
              <w:rPr>
                <w:rFonts w:ascii="Arial" w:hAnsi="Arial" w:cs="Arial"/>
                <w:iCs/>
                <w:sz w:val="24"/>
              </w:rPr>
              <w:t>IT Quality</w:t>
            </w:r>
            <w:r w:rsidR="00D56780" w:rsidRPr="007E7016">
              <w:rPr>
                <w:rFonts w:ascii="Arial" w:hAnsi="Arial" w:cs="Arial"/>
                <w:iCs/>
                <w:sz w:val="24"/>
              </w:rPr>
              <w:t xml:space="preserve"> </w:t>
            </w:r>
          </w:p>
        </w:tc>
      </w:tr>
      <w:tr w:rsidR="00C6750B" w:rsidRPr="007E7016" w14:paraId="0BF796D7" w14:textId="77777777" w:rsidTr="440ACE45">
        <w:trPr>
          <w:cantSplit/>
          <w:jc w:val="center"/>
        </w:trPr>
        <w:tc>
          <w:tcPr>
            <w:tcW w:w="4497" w:type="dxa"/>
          </w:tcPr>
          <w:p w14:paraId="0BF796D5" w14:textId="34DFA41A" w:rsidR="00C6750B" w:rsidRPr="007E7016" w:rsidRDefault="00AF09D1" w:rsidP="005121B5">
            <w:pPr>
              <w:pStyle w:val="TableText"/>
              <w:rPr>
                <w:rFonts w:ascii="Arial" w:hAnsi="Arial" w:cs="Arial"/>
                <w:iCs/>
                <w:sz w:val="24"/>
              </w:rPr>
            </w:pPr>
            <w:r w:rsidRPr="007E7016">
              <w:rPr>
                <w:rFonts w:ascii="Arial" w:hAnsi="Arial" w:cs="Arial"/>
                <w:iCs/>
                <w:sz w:val="24"/>
              </w:rPr>
              <w:t>Business Analyst</w:t>
            </w:r>
          </w:p>
        </w:tc>
      </w:tr>
      <w:tr w:rsidR="00AF09D1" w:rsidRPr="007E7016" w14:paraId="1233C149" w14:textId="77777777" w:rsidTr="440ACE45">
        <w:trPr>
          <w:cantSplit/>
          <w:jc w:val="center"/>
        </w:trPr>
        <w:tc>
          <w:tcPr>
            <w:tcW w:w="4497" w:type="dxa"/>
          </w:tcPr>
          <w:p w14:paraId="66A63B09" w14:textId="4387B0DE" w:rsidR="00AF09D1" w:rsidRPr="007E7016" w:rsidRDefault="5D415E99" w:rsidP="4D91E8B5">
            <w:pPr>
              <w:pStyle w:val="TableText"/>
              <w:rPr>
                <w:rFonts w:ascii="Arial" w:hAnsi="Arial" w:cs="Arial"/>
                <w:sz w:val="24"/>
              </w:rPr>
            </w:pPr>
            <w:r w:rsidRPr="007E7016">
              <w:rPr>
                <w:rFonts w:ascii="Arial" w:hAnsi="Arial" w:cs="Arial"/>
                <w:sz w:val="24"/>
              </w:rPr>
              <w:t xml:space="preserve">Business </w:t>
            </w:r>
            <w:r w:rsidR="7E012731" w:rsidRPr="007E7016">
              <w:rPr>
                <w:rFonts w:ascii="Arial" w:hAnsi="Arial" w:cs="Arial"/>
                <w:sz w:val="24"/>
              </w:rPr>
              <w:t xml:space="preserve">Process </w:t>
            </w:r>
            <w:r w:rsidRPr="007E7016">
              <w:rPr>
                <w:rFonts w:ascii="Arial" w:hAnsi="Arial" w:cs="Arial"/>
                <w:sz w:val="24"/>
              </w:rPr>
              <w:t>Owner (BPO)</w:t>
            </w:r>
          </w:p>
        </w:tc>
      </w:tr>
      <w:tr w:rsidR="00AF09D1" w:rsidRPr="007E7016" w14:paraId="0F5C96EF" w14:textId="77777777" w:rsidTr="440ACE45">
        <w:trPr>
          <w:cantSplit/>
          <w:jc w:val="center"/>
        </w:trPr>
        <w:tc>
          <w:tcPr>
            <w:tcW w:w="4497" w:type="dxa"/>
          </w:tcPr>
          <w:p w14:paraId="73D00BAB" w14:textId="14B838DC" w:rsidR="00AF09D1" w:rsidRPr="007E7016" w:rsidRDefault="00AF09D1" w:rsidP="005121B5">
            <w:pPr>
              <w:pStyle w:val="TableText"/>
              <w:rPr>
                <w:rFonts w:ascii="Arial" w:hAnsi="Arial" w:cs="Arial"/>
                <w:iCs/>
                <w:sz w:val="24"/>
              </w:rPr>
            </w:pPr>
            <w:r w:rsidRPr="007E7016">
              <w:rPr>
                <w:rFonts w:ascii="Arial" w:hAnsi="Arial" w:cs="Arial"/>
                <w:iCs/>
                <w:sz w:val="24"/>
              </w:rPr>
              <w:t>Functional Lead</w:t>
            </w:r>
          </w:p>
        </w:tc>
      </w:tr>
      <w:bookmarkEnd w:id="3"/>
    </w:tbl>
    <w:p w14:paraId="0BF796DB" w14:textId="77777777" w:rsidR="00300F6F" w:rsidRPr="007E7016" w:rsidRDefault="00300F6F" w:rsidP="00524F2D">
      <w:pPr>
        <w:pStyle w:val="BodyTextAll"/>
        <w:keepNext/>
        <w:ind w:left="0"/>
        <w:rPr>
          <w:rFonts w:ascii="Arial" w:hAnsi="Arial" w:cs="Arial"/>
          <w:sz w:val="24"/>
        </w:rPr>
      </w:pPr>
    </w:p>
    <w:p w14:paraId="0478F1DA" w14:textId="4A3DE722" w:rsidR="00DD2167" w:rsidRPr="007E7016" w:rsidRDefault="005170F4">
      <w:pPr>
        <w:spacing w:after="0"/>
        <w:ind w:left="0"/>
        <w:rPr>
          <w:rFonts w:ascii="Arial" w:hAnsi="Arial"/>
          <w:sz w:val="24"/>
          <w:szCs w:val="24"/>
        </w:rPr>
      </w:pPr>
      <w:r w:rsidRPr="007E7016">
        <w:rPr>
          <w:rFonts w:ascii="Arial" w:hAnsi="Arial"/>
          <w:sz w:val="24"/>
        </w:rPr>
        <w:t xml:space="preserve">The </w:t>
      </w:r>
      <w:r w:rsidR="00300F6F" w:rsidRPr="007E7016">
        <w:rPr>
          <w:rFonts w:ascii="Arial" w:hAnsi="Arial"/>
          <w:sz w:val="24"/>
        </w:rPr>
        <w:t xml:space="preserve">specific </w:t>
      </w:r>
      <w:r w:rsidRPr="007E7016">
        <w:rPr>
          <w:rFonts w:ascii="Arial" w:hAnsi="Arial"/>
          <w:sz w:val="24"/>
        </w:rPr>
        <w:t xml:space="preserve">roles identified </w:t>
      </w:r>
      <w:r w:rsidR="00944CD7" w:rsidRPr="007E7016">
        <w:rPr>
          <w:rFonts w:ascii="Arial" w:hAnsi="Arial"/>
          <w:sz w:val="24"/>
        </w:rPr>
        <w:t xml:space="preserve">in the validation effort </w:t>
      </w:r>
      <w:r w:rsidRPr="007E7016">
        <w:rPr>
          <w:rFonts w:ascii="Arial" w:hAnsi="Arial"/>
          <w:sz w:val="24"/>
        </w:rPr>
        <w:t>are not necessarily the final approvers of this plan</w:t>
      </w:r>
      <w:r w:rsidR="00300F6F" w:rsidRPr="007E7016">
        <w:rPr>
          <w:rFonts w:ascii="Arial" w:hAnsi="Arial"/>
          <w:sz w:val="24"/>
        </w:rPr>
        <w:t>.</w:t>
      </w:r>
      <w:bookmarkStart w:id="112" w:name="_Toc144374578"/>
      <w:bookmarkStart w:id="113" w:name="_Toc2074973761"/>
    </w:p>
    <w:p w14:paraId="1FFCEE49" w14:textId="2FDE769B" w:rsidR="00BA629E" w:rsidRPr="007E7016" w:rsidRDefault="00BA629E" w:rsidP="51EC5422">
      <w:pPr>
        <w:pStyle w:val="Heading1"/>
        <w:rPr>
          <w:sz w:val="24"/>
          <w:szCs w:val="24"/>
        </w:rPr>
      </w:pPr>
      <w:bookmarkStart w:id="114" w:name="_Toc1875859874"/>
      <w:bookmarkStart w:id="115" w:name="_Toc162531532"/>
      <w:r w:rsidRPr="007E7016">
        <w:rPr>
          <w:sz w:val="24"/>
          <w:szCs w:val="24"/>
        </w:rPr>
        <w:t>Testing Overview</w:t>
      </w:r>
      <w:bookmarkEnd w:id="112"/>
      <w:bookmarkEnd w:id="113"/>
      <w:bookmarkEnd w:id="114"/>
      <w:bookmarkEnd w:id="115"/>
    </w:p>
    <w:p w14:paraId="454E26CF" w14:textId="3AEBCCD9" w:rsidR="00BA629E" w:rsidRPr="007E7016" w:rsidRDefault="00BA629E" w:rsidP="51EC5422">
      <w:pPr>
        <w:pStyle w:val="Heading2"/>
        <w:rPr>
          <w:sz w:val="24"/>
          <w:szCs w:val="24"/>
        </w:rPr>
      </w:pPr>
      <w:bookmarkStart w:id="116" w:name="_Toc144374579"/>
      <w:bookmarkStart w:id="117" w:name="_Toc2021625190"/>
      <w:bookmarkStart w:id="118" w:name="_Toc1211688123"/>
      <w:bookmarkStart w:id="119" w:name="_Toc162531533"/>
      <w:r w:rsidRPr="007E7016">
        <w:rPr>
          <w:sz w:val="24"/>
          <w:szCs w:val="24"/>
        </w:rPr>
        <w:t>Testing Scope</w:t>
      </w:r>
      <w:bookmarkEnd w:id="116"/>
      <w:bookmarkEnd w:id="117"/>
      <w:bookmarkEnd w:id="118"/>
      <w:bookmarkEnd w:id="119"/>
    </w:p>
    <w:p w14:paraId="6233A731" w14:textId="77777777" w:rsidR="00BA629E" w:rsidRPr="007E7016" w:rsidRDefault="00BA629E" w:rsidP="00BA629E">
      <w:pPr>
        <w:pStyle w:val="BodyTextAll"/>
        <w:rPr>
          <w:rFonts w:ascii="Arial" w:hAnsi="Arial" w:cs="Arial"/>
          <w:sz w:val="24"/>
        </w:rPr>
      </w:pPr>
      <w:r w:rsidRPr="007E7016">
        <w:rPr>
          <w:rFonts w:ascii="Arial" w:hAnsi="Arial" w:cs="Arial"/>
          <w:sz w:val="24"/>
        </w:rPr>
        <w:t>This testing effort will include the following:</w:t>
      </w:r>
    </w:p>
    <w:p w14:paraId="72A1F464" w14:textId="77777777" w:rsidR="00BA629E" w:rsidRPr="007E7016" w:rsidRDefault="00BA629E" w:rsidP="00A440CD">
      <w:pPr>
        <w:pStyle w:val="BodyTextAll"/>
        <w:numPr>
          <w:ilvl w:val="0"/>
          <w:numId w:val="3"/>
        </w:numPr>
        <w:rPr>
          <w:rFonts w:ascii="Arial" w:hAnsi="Arial" w:cs="Arial"/>
          <w:sz w:val="24"/>
        </w:rPr>
      </w:pPr>
      <w:r w:rsidRPr="007E7016">
        <w:rPr>
          <w:rFonts w:ascii="Arial" w:hAnsi="Arial" w:cs="Arial"/>
          <w:sz w:val="24"/>
        </w:rPr>
        <w:t xml:space="preserve">Installation Qualification (IQ) – Installation and configuration will be performed </w:t>
      </w:r>
    </w:p>
    <w:p w14:paraId="4A298841" w14:textId="3C6200B8" w:rsidR="00BA629E" w:rsidRPr="007E7016" w:rsidRDefault="00BA629E" w:rsidP="51EC5422">
      <w:pPr>
        <w:pStyle w:val="BodyTextAll"/>
        <w:numPr>
          <w:ilvl w:val="0"/>
          <w:numId w:val="3"/>
        </w:numPr>
        <w:rPr>
          <w:rFonts w:ascii="Arial" w:hAnsi="Arial" w:cs="Arial"/>
          <w:sz w:val="24"/>
        </w:rPr>
      </w:pPr>
      <w:r w:rsidRPr="007E7016">
        <w:rPr>
          <w:rFonts w:ascii="Arial" w:hAnsi="Arial" w:cs="Arial"/>
          <w:sz w:val="24"/>
        </w:rPr>
        <w:t xml:space="preserve">Operational Qualification (OQ) – Functional verification of the </w:t>
      </w:r>
      <w:r w:rsidR="009C2A3D" w:rsidRPr="007E7016">
        <w:rPr>
          <w:rFonts w:ascii="Arial" w:hAnsi="Arial" w:cs="Arial"/>
          <w:sz w:val="24"/>
        </w:rPr>
        <w:t>updates</w:t>
      </w:r>
    </w:p>
    <w:p w14:paraId="212F0770" w14:textId="55CBCD93" w:rsidR="006C0CB6" w:rsidRPr="007E7016" w:rsidRDefault="006C0CB6" w:rsidP="51EC5422">
      <w:pPr>
        <w:pStyle w:val="BodyTextAll"/>
        <w:numPr>
          <w:ilvl w:val="0"/>
          <w:numId w:val="3"/>
        </w:numPr>
        <w:rPr>
          <w:rFonts w:ascii="Arial" w:hAnsi="Arial" w:cs="Arial"/>
          <w:sz w:val="24"/>
        </w:rPr>
      </w:pPr>
      <w:r w:rsidRPr="007E7016">
        <w:rPr>
          <w:rFonts w:ascii="Arial" w:hAnsi="Arial" w:cs="Arial"/>
          <w:sz w:val="24"/>
        </w:rPr>
        <w:t>User Acceptance Testing (UAT</w:t>
      </w:r>
      <w:r w:rsidR="008D1E03" w:rsidRPr="007E7016">
        <w:rPr>
          <w:rFonts w:ascii="Arial" w:hAnsi="Arial" w:cs="Arial"/>
          <w:sz w:val="24"/>
        </w:rPr>
        <w:t>) – User verification of the updates</w:t>
      </w:r>
    </w:p>
    <w:p w14:paraId="365CFD0E" w14:textId="77777777" w:rsidR="00BA629E" w:rsidRPr="007E7016" w:rsidRDefault="00BA629E" w:rsidP="51EC5422">
      <w:pPr>
        <w:pStyle w:val="Heading2"/>
        <w:rPr>
          <w:sz w:val="24"/>
          <w:szCs w:val="24"/>
        </w:rPr>
      </w:pPr>
      <w:bookmarkStart w:id="120" w:name="_Toc144374580"/>
      <w:bookmarkStart w:id="121" w:name="_Toc780374999"/>
      <w:bookmarkStart w:id="122" w:name="_Toc1176324221"/>
      <w:bookmarkStart w:id="123" w:name="_Toc162531534"/>
      <w:r w:rsidRPr="007E7016">
        <w:rPr>
          <w:sz w:val="24"/>
          <w:szCs w:val="24"/>
        </w:rPr>
        <w:t>Risks and Assumptions</w:t>
      </w:r>
      <w:bookmarkEnd w:id="120"/>
      <w:bookmarkEnd w:id="121"/>
      <w:bookmarkEnd w:id="122"/>
      <w:bookmarkEnd w:id="123"/>
    </w:p>
    <w:p w14:paraId="2864DAF4" w14:textId="77777777" w:rsidR="00BA629E" w:rsidRPr="007E7016" w:rsidRDefault="00BA629E" w:rsidP="00BA629E">
      <w:pPr>
        <w:pStyle w:val="BodyTextAll"/>
        <w:rPr>
          <w:rFonts w:ascii="Arial" w:hAnsi="Arial" w:cs="Arial"/>
          <w:sz w:val="24"/>
        </w:rPr>
      </w:pPr>
      <w:r w:rsidRPr="007E7016">
        <w:rPr>
          <w:rFonts w:ascii="Arial" w:hAnsi="Arial" w:cs="Arial"/>
          <w:b/>
          <w:bCs/>
          <w:sz w:val="24"/>
        </w:rPr>
        <w:t>Risk:</w:t>
      </w:r>
      <w:r w:rsidRPr="007E7016">
        <w:rPr>
          <w:rFonts w:ascii="Arial" w:hAnsi="Arial" w:cs="Arial"/>
          <w:sz w:val="24"/>
        </w:rPr>
        <w:t xml:space="preserve"> Affected requirements have been identified and are to be included in the scope of the functional/operational testing</w:t>
      </w:r>
    </w:p>
    <w:p w14:paraId="40308673" w14:textId="52DE6080" w:rsidR="00BA629E" w:rsidRPr="007E7016" w:rsidRDefault="00BA629E" w:rsidP="00BA629E">
      <w:pPr>
        <w:pStyle w:val="BodyTextAll"/>
        <w:rPr>
          <w:rFonts w:ascii="Arial" w:hAnsi="Arial" w:cs="Arial"/>
          <w:sz w:val="24"/>
        </w:rPr>
      </w:pPr>
      <w:r w:rsidRPr="007E7016">
        <w:rPr>
          <w:rFonts w:ascii="Arial" w:hAnsi="Arial" w:cs="Arial"/>
          <w:sz w:val="24"/>
        </w:rPr>
        <w:t>The change has been determined to be Medium Risk</w:t>
      </w:r>
      <w:r w:rsidRPr="007E7016">
        <w:rPr>
          <w:rFonts w:ascii="Arial" w:hAnsi="Arial" w:cs="Arial"/>
          <w:color w:val="FF0000"/>
          <w:sz w:val="24"/>
        </w:rPr>
        <w:t xml:space="preserve"> </w:t>
      </w:r>
      <w:r w:rsidRPr="007E7016">
        <w:rPr>
          <w:rFonts w:ascii="Arial" w:hAnsi="Arial" w:cs="Arial"/>
          <w:sz w:val="24"/>
        </w:rPr>
        <w:t>per PRCD-</w:t>
      </w:r>
      <w:r w:rsidR="002B3313">
        <w:rPr>
          <w:rFonts w:ascii="Arial" w:hAnsi="Arial" w:cs="Arial"/>
          <w:sz w:val="24"/>
        </w:rPr>
        <w:t>XXXXX</w:t>
      </w:r>
      <w:r w:rsidRPr="007E7016">
        <w:rPr>
          <w:rFonts w:ascii="Arial" w:hAnsi="Arial" w:cs="Arial"/>
          <w:sz w:val="24"/>
        </w:rPr>
        <w:t>, Computerized System Risk Assessment</w:t>
      </w:r>
      <w:r w:rsidR="3E90CBB4" w:rsidRPr="007E7016">
        <w:rPr>
          <w:rFonts w:ascii="Arial" w:hAnsi="Arial" w:cs="Arial"/>
          <w:sz w:val="24"/>
        </w:rPr>
        <w:t xml:space="preserve"> v8.0</w:t>
      </w:r>
      <w:r w:rsidR="57FDC43D" w:rsidRPr="007E7016">
        <w:rPr>
          <w:rFonts w:ascii="Arial" w:hAnsi="Arial" w:cs="Arial"/>
          <w:sz w:val="24"/>
        </w:rPr>
        <w:t xml:space="preserve">. </w:t>
      </w:r>
    </w:p>
    <w:p w14:paraId="20A2D261" w14:textId="77777777" w:rsidR="00BA629E" w:rsidRPr="007E7016" w:rsidRDefault="00BA629E" w:rsidP="00BA629E">
      <w:pPr>
        <w:pStyle w:val="BodyTextAll"/>
        <w:rPr>
          <w:rFonts w:ascii="Arial" w:hAnsi="Arial" w:cs="Arial"/>
          <w:sz w:val="24"/>
        </w:rPr>
      </w:pPr>
      <w:r w:rsidRPr="007E7016">
        <w:rPr>
          <w:rFonts w:ascii="Arial" w:hAnsi="Arial" w:cs="Arial"/>
          <w:b/>
          <w:bCs/>
          <w:sz w:val="24"/>
        </w:rPr>
        <w:t>Assumption</w:t>
      </w:r>
      <w:r w:rsidRPr="007E7016">
        <w:rPr>
          <w:rFonts w:ascii="Arial" w:hAnsi="Arial" w:cs="Arial"/>
          <w:sz w:val="24"/>
        </w:rPr>
        <w:t>: Validation and Production environments are equivalent with respect to basic functionality.</w:t>
      </w:r>
    </w:p>
    <w:p w14:paraId="216D9C98" w14:textId="77777777" w:rsidR="00BA629E" w:rsidRPr="007E7016" w:rsidRDefault="00BA629E" w:rsidP="51EC5422">
      <w:pPr>
        <w:pStyle w:val="Heading2"/>
        <w:rPr>
          <w:sz w:val="24"/>
          <w:szCs w:val="24"/>
        </w:rPr>
      </w:pPr>
      <w:bookmarkStart w:id="124" w:name="_Toc144374581"/>
      <w:bookmarkStart w:id="125" w:name="_Toc725784367"/>
      <w:bookmarkStart w:id="126" w:name="_Toc1221065356"/>
      <w:bookmarkStart w:id="127" w:name="_Toc162531535"/>
      <w:r w:rsidRPr="007E7016">
        <w:rPr>
          <w:sz w:val="24"/>
          <w:szCs w:val="24"/>
        </w:rPr>
        <w:t>Out of Scope</w:t>
      </w:r>
      <w:bookmarkEnd w:id="124"/>
      <w:bookmarkEnd w:id="125"/>
      <w:bookmarkEnd w:id="126"/>
      <w:bookmarkEnd w:id="127"/>
    </w:p>
    <w:p w14:paraId="051D4665" w14:textId="77777777" w:rsidR="00BA629E" w:rsidRPr="007E7016" w:rsidRDefault="00BA629E" w:rsidP="00A440CD">
      <w:pPr>
        <w:pStyle w:val="BodyTextAll"/>
        <w:numPr>
          <w:ilvl w:val="0"/>
          <w:numId w:val="12"/>
        </w:numPr>
        <w:rPr>
          <w:rStyle w:val="BodyTextAllChar"/>
          <w:rFonts w:ascii="Arial" w:hAnsi="Arial" w:cs="Arial"/>
          <w:sz w:val="24"/>
        </w:rPr>
      </w:pPr>
      <w:r w:rsidRPr="007E7016">
        <w:rPr>
          <w:rFonts w:ascii="Arial" w:hAnsi="Arial" w:cs="Arial"/>
          <w:sz w:val="24"/>
        </w:rPr>
        <w:t>n/a</w:t>
      </w:r>
    </w:p>
    <w:p w14:paraId="4F2235A1" w14:textId="29D831A1" w:rsidR="00BA629E" w:rsidRPr="007E7016" w:rsidRDefault="00BA629E" w:rsidP="51EC5422">
      <w:pPr>
        <w:pStyle w:val="Heading1"/>
        <w:rPr>
          <w:b w:val="0"/>
          <w:bCs w:val="0"/>
          <w:sz w:val="24"/>
          <w:szCs w:val="24"/>
        </w:rPr>
      </w:pPr>
      <w:bookmarkStart w:id="128" w:name="_Toc144374582"/>
      <w:bookmarkStart w:id="129" w:name="_Toc1325251504"/>
      <w:bookmarkStart w:id="130" w:name="_Toc477049392"/>
      <w:bookmarkStart w:id="131" w:name="_Toc162531536"/>
      <w:r w:rsidRPr="007E7016">
        <w:rPr>
          <w:rStyle w:val="Heading1Char"/>
          <w:b/>
          <w:bCs/>
          <w:sz w:val="24"/>
          <w:szCs w:val="24"/>
        </w:rPr>
        <w:lastRenderedPageBreak/>
        <w:t>Test Strategy</w:t>
      </w:r>
      <w:bookmarkEnd w:id="128"/>
      <w:bookmarkEnd w:id="129"/>
      <w:bookmarkEnd w:id="130"/>
      <w:bookmarkEnd w:id="131"/>
    </w:p>
    <w:p w14:paraId="6E705061" w14:textId="77777777" w:rsidR="00BA629E" w:rsidRPr="007E7016" w:rsidRDefault="00BA629E" w:rsidP="51EC5422">
      <w:pPr>
        <w:pStyle w:val="Heading2"/>
        <w:rPr>
          <w:sz w:val="24"/>
          <w:szCs w:val="24"/>
        </w:rPr>
      </w:pPr>
      <w:bookmarkStart w:id="132" w:name="_Toc144374583"/>
      <w:bookmarkStart w:id="133" w:name="_Toc456493784"/>
      <w:bookmarkStart w:id="134" w:name="_Toc780809874"/>
      <w:bookmarkStart w:id="135" w:name="_Toc162531537"/>
      <w:r w:rsidRPr="007E7016">
        <w:rPr>
          <w:sz w:val="24"/>
          <w:szCs w:val="24"/>
        </w:rPr>
        <w:t>Test Outline</w:t>
      </w:r>
      <w:bookmarkEnd w:id="132"/>
      <w:bookmarkEnd w:id="133"/>
      <w:bookmarkEnd w:id="134"/>
      <w:bookmarkEnd w:id="135"/>
    </w:p>
    <w:p w14:paraId="3EC8F947" w14:textId="1435457B" w:rsidR="00EF1EDC" w:rsidRPr="007E7016" w:rsidRDefault="00BA629E" w:rsidP="00EF1EDC">
      <w:pPr>
        <w:pStyle w:val="BodyTextAll"/>
        <w:spacing w:after="0"/>
        <w:rPr>
          <w:rFonts w:ascii="Arial" w:hAnsi="Arial" w:cs="Arial"/>
          <w:sz w:val="24"/>
        </w:rPr>
      </w:pPr>
      <w:r w:rsidRPr="007E7016">
        <w:rPr>
          <w:rFonts w:ascii="Arial" w:hAnsi="Arial" w:cs="Arial"/>
          <w:sz w:val="24"/>
        </w:rPr>
        <w:t xml:space="preserve">Testing shall be conducted using the electronic test management tool ALM VERA under the Domain: POIT and Project: </w:t>
      </w:r>
      <w:r w:rsidR="00D72BA4" w:rsidRPr="007E7016">
        <w:rPr>
          <w:rFonts w:ascii="Arial" w:hAnsi="Arial" w:cs="Arial"/>
          <w:sz w:val="24"/>
        </w:rPr>
        <w:t>CMMS</w:t>
      </w:r>
      <w:r w:rsidRPr="007E7016">
        <w:rPr>
          <w:rFonts w:ascii="Arial" w:hAnsi="Arial" w:cs="Arial"/>
          <w:sz w:val="24"/>
        </w:rPr>
        <w:t>. All test executions and any defects will be maintained in ALM VERA, per PRCD-</w:t>
      </w:r>
      <w:r w:rsidR="002B3313">
        <w:rPr>
          <w:rFonts w:ascii="Arial" w:hAnsi="Arial" w:cs="Arial"/>
          <w:sz w:val="24"/>
        </w:rPr>
        <w:t>XXXXX</w:t>
      </w:r>
      <w:r w:rsidRPr="007E7016">
        <w:rPr>
          <w:rFonts w:ascii="Arial" w:hAnsi="Arial" w:cs="Arial"/>
          <w:sz w:val="24"/>
        </w:rPr>
        <w:t>, IT Test Incident Reporting (TIR)</w:t>
      </w:r>
      <w:r w:rsidR="31963C91" w:rsidRPr="007E7016">
        <w:rPr>
          <w:rFonts w:ascii="Arial" w:hAnsi="Arial" w:cs="Arial"/>
          <w:sz w:val="24"/>
        </w:rPr>
        <w:t xml:space="preserve"> v11.0</w:t>
      </w:r>
      <w:r w:rsidRPr="007E7016">
        <w:rPr>
          <w:rFonts w:ascii="Arial" w:hAnsi="Arial" w:cs="Arial"/>
          <w:sz w:val="24"/>
        </w:rPr>
        <w:t>.</w:t>
      </w:r>
      <w:r w:rsidR="00753AFA" w:rsidRPr="007E7016">
        <w:rPr>
          <w:rFonts w:ascii="Arial" w:hAnsi="Arial" w:cs="Arial"/>
          <w:sz w:val="24"/>
        </w:rPr>
        <w:t xml:space="preserve"> </w:t>
      </w:r>
    </w:p>
    <w:p w14:paraId="65C892D8" w14:textId="3407CE8B" w:rsidR="00BA629E" w:rsidRPr="007E7016" w:rsidRDefault="00753AFA" w:rsidP="00EF1EDC">
      <w:pPr>
        <w:pStyle w:val="BodyTextAll"/>
        <w:spacing w:after="0"/>
        <w:rPr>
          <w:rFonts w:ascii="Arial" w:hAnsi="Arial" w:cs="Arial"/>
          <w:sz w:val="24"/>
        </w:rPr>
      </w:pPr>
      <w:r w:rsidRPr="007E7016">
        <w:rPr>
          <w:rFonts w:ascii="Arial" w:hAnsi="Arial" w:cs="Arial"/>
          <w:sz w:val="24"/>
        </w:rPr>
        <w:t>Testers will use approved test scripts, governed by test instructions, and supported by customized data sets, to interact with the system and to record results.</w:t>
      </w:r>
    </w:p>
    <w:p w14:paraId="75A69EF1" w14:textId="77777777" w:rsidR="00753AFA" w:rsidRPr="007E7016" w:rsidRDefault="00753AFA" w:rsidP="4D88A9EF">
      <w:pPr>
        <w:pStyle w:val="BodyTextAll"/>
        <w:spacing w:after="0"/>
        <w:ind w:left="0"/>
        <w:rPr>
          <w:rFonts w:ascii="Arial" w:hAnsi="Arial" w:cs="Arial"/>
          <w:sz w:val="24"/>
        </w:rPr>
      </w:pPr>
    </w:p>
    <w:p w14:paraId="5AB6612D" w14:textId="54DD1A9B" w:rsidR="00BA629E" w:rsidRPr="007E7016" w:rsidRDefault="007A1342" w:rsidP="00A440CD">
      <w:pPr>
        <w:pStyle w:val="BodyTextAll"/>
        <w:numPr>
          <w:ilvl w:val="0"/>
          <w:numId w:val="4"/>
        </w:numPr>
        <w:rPr>
          <w:rFonts w:ascii="Arial" w:hAnsi="Arial" w:cs="Arial"/>
          <w:sz w:val="24"/>
        </w:rPr>
      </w:pPr>
      <w:r w:rsidRPr="007E7016">
        <w:rPr>
          <w:rFonts w:ascii="Arial" w:hAnsi="Arial" w:cs="Arial"/>
          <w:sz w:val="24"/>
        </w:rPr>
        <w:t xml:space="preserve">IQ script will be executed </w:t>
      </w:r>
      <w:r w:rsidR="003A4452" w:rsidRPr="007E7016">
        <w:rPr>
          <w:rFonts w:ascii="Arial" w:hAnsi="Arial" w:cs="Arial"/>
          <w:sz w:val="24"/>
        </w:rPr>
        <w:t xml:space="preserve">in ALM </w:t>
      </w:r>
      <w:r w:rsidR="000B2639" w:rsidRPr="007E7016">
        <w:rPr>
          <w:rFonts w:ascii="Arial" w:hAnsi="Arial" w:cs="Arial"/>
          <w:sz w:val="24"/>
        </w:rPr>
        <w:t xml:space="preserve">for the Validation environment </w:t>
      </w:r>
    </w:p>
    <w:p w14:paraId="21BAED17" w14:textId="6ABBC91D" w:rsidR="00BA629E" w:rsidRPr="007E7016" w:rsidRDefault="00BA629E" w:rsidP="00A440CD">
      <w:pPr>
        <w:pStyle w:val="BodyTextAll"/>
        <w:numPr>
          <w:ilvl w:val="0"/>
          <w:numId w:val="4"/>
        </w:numPr>
        <w:rPr>
          <w:rFonts w:ascii="Arial" w:hAnsi="Arial" w:cs="Arial"/>
          <w:sz w:val="24"/>
        </w:rPr>
      </w:pPr>
      <w:r w:rsidRPr="007E7016">
        <w:rPr>
          <w:rFonts w:ascii="Arial" w:hAnsi="Arial" w:cs="Arial"/>
          <w:sz w:val="24"/>
        </w:rPr>
        <w:t xml:space="preserve">Operational </w:t>
      </w:r>
      <w:r w:rsidR="00AA544F" w:rsidRPr="007E7016">
        <w:rPr>
          <w:rFonts w:ascii="Arial" w:hAnsi="Arial" w:cs="Arial"/>
          <w:sz w:val="24"/>
        </w:rPr>
        <w:t xml:space="preserve">testing </w:t>
      </w:r>
      <w:r w:rsidRPr="007E7016">
        <w:rPr>
          <w:rFonts w:ascii="Arial" w:hAnsi="Arial" w:cs="Arial"/>
          <w:sz w:val="24"/>
        </w:rPr>
        <w:t xml:space="preserve">will be conducted in the Validation </w:t>
      </w:r>
      <w:r w:rsidR="00BB6687" w:rsidRPr="007E7016">
        <w:rPr>
          <w:rFonts w:ascii="Arial" w:hAnsi="Arial" w:cs="Arial"/>
          <w:sz w:val="24"/>
        </w:rPr>
        <w:t xml:space="preserve">environment of the </w:t>
      </w:r>
      <w:r w:rsidRPr="007E7016">
        <w:rPr>
          <w:rFonts w:ascii="Arial" w:hAnsi="Arial" w:cs="Arial"/>
          <w:sz w:val="24"/>
        </w:rPr>
        <w:t>application.</w:t>
      </w:r>
    </w:p>
    <w:p w14:paraId="2957F944" w14:textId="6954308B" w:rsidR="2C45306F" w:rsidRPr="007E7016" w:rsidRDefault="2C45306F" w:rsidP="51EC5422">
      <w:pPr>
        <w:pStyle w:val="BodyTextAll"/>
        <w:numPr>
          <w:ilvl w:val="0"/>
          <w:numId w:val="4"/>
        </w:numPr>
        <w:rPr>
          <w:rFonts w:ascii="Arial" w:hAnsi="Arial" w:cs="Arial"/>
          <w:sz w:val="24"/>
        </w:rPr>
      </w:pPr>
      <w:r w:rsidRPr="007E7016">
        <w:rPr>
          <w:rFonts w:ascii="Arial" w:hAnsi="Arial" w:cs="Arial"/>
          <w:sz w:val="24"/>
        </w:rPr>
        <w:t>User Acceptance testing will be conducted in the Validation environment of the application.</w:t>
      </w:r>
    </w:p>
    <w:p w14:paraId="1B265ADB" w14:textId="39D38BD6" w:rsidR="00BA629E" w:rsidRPr="007E7016" w:rsidRDefault="00BA629E" w:rsidP="00A440CD">
      <w:pPr>
        <w:pStyle w:val="BodyTextAll"/>
        <w:numPr>
          <w:ilvl w:val="0"/>
          <w:numId w:val="4"/>
        </w:numPr>
        <w:rPr>
          <w:rFonts w:ascii="Arial" w:hAnsi="Arial" w:cs="Arial"/>
          <w:sz w:val="24"/>
        </w:rPr>
      </w:pPr>
      <w:r w:rsidRPr="007E7016">
        <w:rPr>
          <w:rFonts w:ascii="Arial" w:hAnsi="Arial" w:cs="Arial"/>
          <w:sz w:val="24"/>
        </w:rPr>
        <w:t xml:space="preserve">Production activities will be scheduled with the Change Request upon approval of all </w:t>
      </w:r>
      <w:r w:rsidR="214937ED" w:rsidRPr="007E7016">
        <w:rPr>
          <w:rFonts w:ascii="Arial" w:hAnsi="Arial" w:cs="Arial"/>
          <w:sz w:val="24"/>
        </w:rPr>
        <w:t>v</w:t>
      </w:r>
      <w:r w:rsidR="57FDC43D" w:rsidRPr="007E7016">
        <w:rPr>
          <w:rFonts w:ascii="Arial" w:hAnsi="Arial" w:cs="Arial"/>
          <w:sz w:val="24"/>
        </w:rPr>
        <w:t>alidation</w:t>
      </w:r>
      <w:r w:rsidRPr="007E7016">
        <w:rPr>
          <w:rFonts w:ascii="Arial" w:hAnsi="Arial" w:cs="Arial"/>
          <w:sz w:val="24"/>
        </w:rPr>
        <w:t xml:space="preserve"> deliverables.</w:t>
      </w:r>
    </w:p>
    <w:p w14:paraId="560F0998" w14:textId="60CEC8D3" w:rsidR="00BA629E" w:rsidRPr="007E7016" w:rsidRDefault="00BA629E" w:rsidP="51EC5422">
      <w:pPr>
        <w:pStyle w:val="Heading2"/>
        <w:rPr>
          <w:sz w:val="24"/>
          <w:szCs w:val="24"/>
        </w:rPr>
      </w:pPr>
      <w:bookmarkStart w:id="136" w:name="_Toc144374584"/>
      <w:bookmarkStart w:id="137" w:name="_Toc1055739331"/>
      <w:bookmarkStart w:id="138" w:name="_Toc412835891"/>
      <w:bookmarkStart w:id="139" w:name="_Toc162531538"/>
      <w:r w:rsidRPr="007E7016">
        <w:rPr>
          <w:sz w:val="24"/>
          <w:szCs w:val="24"/>
        </w:rPr>
        <w:t>Vendor Testing</w:t>
      </w:r>
      <w:bookmarkEnd w:id="136"/>
      <w:bookmarkEnd w:id="137"/>
      <w:bookmarkEnd w:id="138"/>
      <w:bookmarkEnd w:id="139"/>
    </w:p>
    <w:p w14:paraId="31E97AAD" w14:textId="0888818F" w:rsidR="007A1342" w:rsidRPr="007E7016" w:rsidRDefault="007A1342" w:rsidP="007A1342">
      <w:pPr>
        <w:pStyle w:val="BodyTextAll"/>
        <w:rPr>
          <w:rFonts w:ascii="Arial" w:hAnsi="Arial" w:cs="Arial"/>
          <w:sz w:val="24"/>
        </w:rPr>
      </w:pPr>
      <w:r w:rsidRPr="007E7016">
        <w:rPr>
          <w:rFonts w:ascii="Arial" w:hAnsi="Arial" w:cs="Arial"/>
          <w:sz w:val="24"/>
        </w:rPr>
        <w:t>N/A – vendor testing is not in scope</w:t>
      </w:r>
    </w:p>
    <w:p w14:paraId="25144B35" w14:textId="77777777" w:rsidR="00BA629E" w:rsidRPr="007E7016" w:rsidRDefault="00BA629E" w:rsidP="51EC5422">
      <w:pPr>
        <w:pStyle w:val="Heading2"/>
        <w:rPr>
          <w:sz w:val="24"/>
          <w:szCs w:val="24"/>
        </w:rPr>
      </w:pPr>
      <w:bookmarkStart w:id="140" w:name="_Toc144374585"/>
      <w:bookmarkStart w:id="141" w:name="_Toc304313003"/>
      <w:bookmarkStart w:id="142" w:name="_Toc1247990128"/>
      <w:bookmarkStart w:id="143" w:name="_Toc162531539"/>
      <w:r w:rsidRPr="007E7016">
        <w:rPr>
          <w:sz w:val="24"/>
          <w:szCs w:val="24"/>
        </w:rPr>
        <w:t>Integration Testing</w:t>
      </w:r>
      <w:bookmarkEnd w:id="140"/>
      <w:bookmarkEnd w:id="141"/>
      <w:bookmarkEnd w:id="142"/>
      <w:bookmarkEnd w:id="143"/>
    </w:p>
    <w:p w14:paraId="2EFD068E" w14:textId="659795FE" w:rsidR="00CF0C9D" w:rsidRPr="007E7016" w:rsidRDefault="00CF0C9D" w:rsidP="00CF0C9D">
      <w:pPr>
        <w:pStyle w:val="BodyTextAll"/>
        <w:rPr>
          <w:rFonts w:ascii="Arial" w:hAnsi="Arial" w:cs="Arial"/>
          <w:sz w:val="24"/>
        </w:rPr>
      </w:pPr>
      <w:bookmarkStart w:id="144" w:name="_Toc144374586"/>
      <w:bookmarkStart w:id="145" w:name="_Toc669267389"/>
      <w:r w:rsidRPr="007E7016">
        <w:rPr>
          <w:rFonts w:ascii="Arial" w:hAnsi="Arial" w:cs="Arial"/>
          <w:sz w:val="24"/>
        </w:rPr>
        <w:t>N/A – integration testing is not in scope</w:t>
      </w:r>
    </w:p>
    <w:p w14:paraId="11DDB11F" w14:textId="77777777" w:rsidR="00BA629E" w:rsidRPr="007E7016" w:rsidRDefault="00BA629E" w:rsidP="51EC5422">
      <w:pPr>
        <w:pStyle w:val="Heading2"/>
        <w:rPr>
          <w:sz w:val="24"/>
          <w:szCs w:val="24"/>
        </w:rPr>
      </w:pPr>
      <w:bookmarkStart w:id="146" w:name="_Toc923546845"/>
      <w:bookmarkStart w:id="147" w:name="_Toc162531540"/>
      <w:r w:rsidRPr="007E7016">
        <w:rPr>
          <w:sz w:val="24"/>
          <w:szCs w:val="24"/>
        </w:rPr>
        <w:t>Regression Testing</w:t>
      </w:r>
      <w:bookmarkEnd w:id="144"/>
      <w:bookmarkEnd w:id="145"/>
      <w:bookmarkEnd w:id="146"/>
      <w:bookmarkEnd w:id="147"/>
    </w:p>
    <w:p w14:paraId="00E0B8C6" w14:textId="411F4948" w:rsidR="00BA629E" w:rsidRPr="007E7016" w:rsidRDefault="547F7887" w:rsidP="00BA629E">
      <w:pPr>
        <w:pStyle w:val="BodyTextAll"/>
        <w:rPr>
          <w:rFonts w:ascii="Arial" w:hAnsi="Arial" w:cs="Arial"/>
          <w:sz w:val="24"/>
        </w:rPr>
      </w:pPr>
      <w:r w:rsidRPr="007E7016">
        <w:rPr>
          <w:rFonts w:ascii="Arial" w:hAnsi="Arial" w:cs="Arial"/>
          <w:sz w:val="24"/>
        </w:rPr>
        <w:t>N/A - Operational Testing will confirm and verify system functionality</w:t>
      </w:r>
      <w:r w:rsidR="147646DE" w:rsidRPr="007E7016">
        <w:rPr>
          <w:rFonts w:ascii="Arial" w:hAnsi="Arial" w:cs="Arial"/>
          <w:sz w:val="24"/>
        </w:rPr>
        <w:t xml:space="preserve">. </w:t>
      </w:r>
      <w:r w:rsidR="00B06510" w:rsidRPr="007E7016">
        <w:rPr>
          <w:rFonts w:ascii="Arial" w:hAnsi="Arial" w:cs="Arial"/>
          <w:sz w:val="24"/>
        </w:rPr>
        <w:t>Separate r</w:t>
      </w:r>
      <w:r w:rsidR="6EEDA66B" w:rsidRPr="007E7016">
        <w:rPr>
          <w:rFonts w:ascii="Arial" w:hAnsi="Arial" w:cs="Arial"/>
          <w:sz w:val="24"/>
        </w:rPr>
        <w:t>egression testing is not require</w:t>
      </w:r>
      <w:r w:rsidR="19CA8CE1" w:rsidRPr="007E7016">
        <w:rPr>
          <w:rFonts w:ascii="Arial" w:hAnsi="Arial" w:cs="Arial"/>
          <w:sz w:val="24"/>
        </w:rPr>
        <w:t>d as the functional testing captures the full business process and the full scope of the configuration objects affected by IQ.</w:t>
      </w:r>
    </w:p>
    <w:p w14:paraId="481D347C" w14:textId="77777777" w:rsidR="00BA629E" w:rsidRPr="007E7016" w:rsidRDefault="00BA629E" w:rsidP="51EC5422">
      <w:pPr>
        <w:pStyle w:val="Heading2"/>
        <w:rPr>
          <w:sz w:val="24"/>
          <w:szCs w:val="24"/>
        </w:rPr>
      </w:pPr>
      <w:bookmarkStart w:id="148" w:name="_Toc144374587"/>
      <w:bookmarkStart w:id="149" w:name="_Toc1245908344"/>
      <w:bookmarkStart w:id="150" w:name="_Toc1465566349"/>
      <w:bookmarkStart w:id="151" w:name="_Toc162531541"/>
      <w:r w:rsidRPr="007E7016">
        <w:rPr>
          <w:sz w:val="24"/>
          <w:szCs w:val="24"/>
        </w:rPr>
        <w:t>Backup and Restore</w:t>
      </w:r>
      <w:bookmarkEnd w:id="148"/>
      <w:bookmarkEnd w:id="149"/>
      <w:bookmarkEnd w:id="150"/>
      <w:bookmarkEnd w:id="151"/>
    </w:p>
    <w:p w14:paraId="23734780" w14:textId="77777777" w:rsidR="00BA629E" w:rsidRPr="007E7016" w:rsidRDefault="00BA629E" w:rsidP="00BA629E">
      <w:pPr>
        <w:pStyle w:val="BodyTextAll"/>
        <w:rPr>
          <w:rFonts w:ascii="Arial" w:hAnsi="Arial" w:cs="Arial"/>
          <w:sz w:val="24"/>
        </w:rPr>
      </w:pPr>
      <w:r w:rsidRPr="007E7016">
        <w:rPr>
          <w:rFonts w:ascii="Arial" w:hAnsi="Arial" w:cs="Arial"/>
          <w:sz w:val="24"/>
        </w:rPr>
        <w:t>N/A – Backup and restore testing is not in scope</w:t>
      </w:r>
    </w:p>
    <w:p w14:paraId="188ABF43" w14:textId="77777777" w:rsidR="00BA629E" w:rsidRPr="007E7016" w:rsidRDefault="00BA629E" w:rsidP="51EC5422">
      <w:pPr>
        <w:pStyle w:val="Heading2"/>
        <w:rPr>
          <w:sz w:val="24"/>
          <w:szCs w:val="24"/>
        </w:rPr>
      </w:pPr>
      <w:bookmarkStart w:id="152" w:name="_Toc144374588"/>
      <w:bookmarkStart w:id="153" w:name="_Toc1575911244"/>
      <w:bookmarkStart w:id="154" w:name="_Toc271145259"/>
      <w:bookmarkStart w:id="155" w:name="_Toc162531542"/>
      <w:r w:rsidRPr="007E7016">
        <w:rPr>
          <w:sz w:val="24"/>
          <w:szCs w:val="24"/>
        </w:rPr>
        <w:t>Data Migration Testing</w:t>
      </w:r>
      <w:bookmarkEnd w:id="152"/>
      <w:bookmarkEnd w:id="153"/>
      <w:bookmarkEnd w:id="154"/>
      <w:bookmarkEnd w:id="155"/>
    </w:p>
    <w:p w14:paraId="1DD824F0" w14:textId="77777777" w:rsidR="00BA629E" w:rsidRPr="007E7016" w:rsidRDefault="00BA629E" w:rsidP="00BA629E">
      <w:pPr>
        <w:pStyle w:val="BodyTextAll"/>
        <w:rPr>
          <w:rFonts w:ascii="Arial" w:hAnsi="Arial" w:cs="Arial"/>
          <w:sz w:val="24"/>
        </w:rPr>
      </w:pPr>
      <w:r w:rsidRPr="007E7016">
        <w:rPr>
          <w:rFonts w:ascii="Arial" w:hAnsi="Arial" w:cs="Arial"/>
          <w:sz w:val="24"/>
        </w:rPr>
        <w:t>N/A – Data Migration and testing is not in scope</w:t>
      </w:r>
    </w:p>
    <w:p w14:paraId="080DDC7D" w14:textId="58DA8DD8" w:rsidR="00BA629E" w:rsidRPr="007E7016" w:rsidRDefault="00BA629E" w:rsidP="51EC5422">
      <w:pPr>
        <w:pStyle w:val="Heading2"/>
        <w:rPr>
          <w:sz w:val="24"/>
          <w:szCs w:val="24"/>
        </w:rPr>
      </w:pPr>
      <w:bookmarkStart w:id="156" w:name="_Toc144374589"/>
      <w:bookmarkStart w:id="157" w:name="_Toc1710376287"/>
      <w:bookmarkStart w:id="158" w:name="_Toc1516137695"/>
      <w:bookmarkStart w:id="159" w:name="_Toc162531543"/>
      <w:r w:rsidRPr="007E7016">
        <w:rPr>
          <w:sz w:val="24"/>
          <w:szCs w:val="24"/>
        </w:rPr>
        <w:lastRenderedPageBreak/>
        <w:t>Environments</w:t>
      </w:r>
      <w:bookmarkEnd w:id="156"/>
      <w:bookmarkEnd w:id="157"/>
      <w:bookmarkEnd w:id="158"/>
      <w:bookmarkEnd w:id="159"/>
    </w:p>
    <w:p w14:paraId="7A29759E" w14:textId="147C2E3E" w:rsidR="00BA629E" w:rsidRPr="007E7016" w:rsidRDefault="00BA629E" w:rsidP="51EC5422">
      <w:pPr>
        <w:pStyle w:val="Heading3"/>
        <w:rPr>
          <w:sz w:val="24"/>
          <w:szCs w:val="24"/>
        </w:rPr>
      </w:pPr>
      <w:bookmarkStart w:id="160" w:name="_Toc8616417"/>
      <w:bookmarkStart w:id="161" w:name="_Toc162531544"/>
      <w:r w:rsidRPr="007E7016">
        <w:rPr>
          <w:sz w:val="24"/>
          <w:szCs w:val="24"/>
        </w:rPr>
        <w:t>Development (non-controlled):</w:t>
      </w:r>
      <w:bookmarkEnd w:id="160"/>
      <w:bookmarkEnd w:id="161"/>
    </w:p>
    <w:p w14:paraId="23923259" w14:textId="5D50EE11" w:rsidR="00BA629E" w:rsidRPr="007E7016" w:rsidRDefault="003C3A5E" w:rsidP="00BA629E">
      <w:pPr>
        <w:pStyle w:val="BodyTextAll"/>
        <w:ind w:left="1080"/>
        <w:rPr>
          <w:rFonts w:ascii="Arial" w:hAnsi="Arial" w:cs="Arial"/>
          <w:sz w:val="24"/>
        </w:rPr>
      </w:pPr>
      <w:r w:rsidRPr="007E7016">
        <w:rPr>
          <w:rFonts w:ascii="Arial" w:hAnsi="Arial" w:cs="Arial"/>
          <w:sz w:val="24"/>
        </w:rPr>
        <w:t>Used for prototyping. Hardware and software in this environment are not maintained in a controlled state</w:t>
      </w:r>
      <w:r w:rsidR="00BA629E" w:rsidRPr="007E7016">
        <w:rPr>
          <w:rFonts w:ascii="Arial" w:hAnsi="Arial" w:cs="Arial"/>
          <w:sz w:val="24"/>
        </w:rPr>
        <w:t>.</w:t>
      </w:r>
    </w:p>
    <w:p w14:paraId="3AA2553A" w14:textId="7E56DBF3" w:rsidR="00BA629E" w:rsidRPr="007E7016" w:rsidRDefault="00BA629E" w:rsidP="51EC5422">
      <w:pPr>
        <w:pStyle w:val="Heading3"/>
        <w:rPr>
          <w:sz w:val="24"/>
          <w:szCs w:val="24"/>
        </w:rPr>
      </w:pPr>
      <w:bookmarkStart w:id="162" w:name="_Toc710924056"/>
      <w:bookmarkStart w:id="163" w:name="_Toc162531545"/>
      <w:r w:rsidRPr="007E7016">
        <w:rPr>
          <w:sz w:val="24"/>
          <w:szCs w:val="24"/>
        </w:rPr>
        <w:t>Validation (controlled):</w:t>
      </w:r>
      <w:bookmarkEnd w:id="162"/>
      <w:bookmarkEnd w:id="163"/>
    </w:p>
    <w:p w14:paraId="00AC6432" w14:textId="651B5F94" w:rsidR="00BA629E" w:rsidRPr="007E7016" w:rsidRDefault="003C3A5E" w:rsidP="00BA629E">
      <w:pPr>
        <w:pStyle w:val="BodyTextAll"/>
        <w:ind w:left="1080"/>
        <w:rPr>
          <w:rFonts w:ascii="Arial" w:hAnsi="Arial" w:cs="Arial"/>
          <w:sz w:val="24"/>
        </w:rPr>
      </w:pPr>
      <w:r w:rsidRPr="007E7016">
        <w:rPr>
          <w:rFonts w:ascii="Arial" w:hAnsi="Arial" w:cs="Arial"/>
          <w:sz w:val="24"/>
        </w:rPr>
        <w:t>A Pre-Production environment used for formal testing. The hardware and software in this environment are maintained in a controlled state. Formal deployment of Operational Qualification testing for this change will occur in this environment</w:t>
      </w:r>
      <w:r w:rsidR="00BA629E" w:rsidRPr="007E7016">
        <w:rPr>
          <w:rFonts w:ascii="Arial" w:hAnsi="Arial" w:cs="Arial"/>
          <w:sz w:val="24"/>
        </w:rPr>
        <w:t xml:space="preserve">.  </w:t>
      </w:r>
    </w:p>
    <w:p w14:paraId="708C88A2" w14:textId="0AB8097D" w:rsidR="00BA629E" w:rsidRPr="007E7016" w:rsidRDefault="00BA629E" w:rsidP="51EC5422">
      <w:pPr>
        <w:pStyle w:val="Heading3"/>
        <w:rPr>
          <w:sz w:val="24"/>
          <w:szCs w:val="24"/>
        </w:rPr>
      </w:pPr>
      <w:bookmarkStart w:id="164" w:name="_Toc2019689703"/>
      <w:bookmarkStart w:id="165" w:name="_Toc162531546"/>
      <w:r w:rsidRPr="007E7016">
        <w:rPr>
          <w:sz w:val="24"/>
          <w:szCs w:val="24"/>
        </w:rPr>
        <w:t>Production (controlled):</w:t>
      </w:r>
      <w:bookmarkEnd w:id="164"/>
      <w:bookmarkEnd w:id="165"/>
    </w:p>
    <w:p w14:paraId="258A7646" w14:textId="6CCBFCA6" w:rsidR="00830710" w:rsidRPr="007E7016" w:rsidRDefault="003C3A5E" w:rsidP="00AD3CC6">
      <w:pPr>
        <w:pStyle w:val="BodyTextAll"/>
        <w:ind w:left="1080"/>
        <w:rPr>
          <w:rFonts w:ascii="Arial" w:hAnsi="Arial" w:cs="Arial"/>
          <w:sz w:val="24"/>
        </w:rPr>
      </w:pPr>
      <w:r w:rsidRPr="007E7016">
        <w:rPr>
          <w:rFonts w:ascii="Arial" w:hAnsi="Arial" w:cs="Arial"/>
          <w:sz w:val="24"/>
        </w:rPr>
        <w:t>The Production environment is for operational use. The hardware and software in this environment are maintained in a controlled state</w:t>
      </w:r>
      <w:r w:rsidR="00BA629E" w:rsidRPr="007E7016">
        <w:rPr>
          <w:rFonts w:ascii="Arial" w:hAnsi="Arial" w:cs="Arial"/>
          <w:sz w:val="24"/>
        </w:rPr>
        <w:t>.</w:t>
      </w:r>
      <w:bookmarkStart w:id="166" w:name="_Toc144374590"/>
      <w:bookmarkStart w:id="167" w:name="_Toc269682066"/>
    </w:p>
    <w:p w14:paraId="173025CF" w14:textId="19B3E5FA" w:rsidR="00BA629E" w:rsidRPr="007E7016" w:rsidRDefault="00BA629E" w:rsidP="51EC5422">
      <w:pPr>
        <w:pStyle w:val="Heading1"/>
        <w:rPr>
          <w:sz w:val="24"/>
          <w:szCs w:val="24"/>
        </w:rPr>
      </w:pPr>
      <w:bookmarkStart w:id="168" w:name="_Toc545880053"/>
      <w:bookmarkStart w:id="169" w:name="_Toc162531547"/>
      <w:r w:rsidRPr="007E7016">
        <w:rPr>
          <w:sz w:val="24"/>
          <w:szCs w:val="24"/>
        </w:rPr>
        <w:t>Testing</w:t>
      </w:r>
      <w:bookmarkEnd w:id="166"/>
      <w:bookmarkEnd w:id="167"/>
      <w:bookmarkEnd w:id="168"/>
      <w:bookmarkEnd w:id="169"/>
    </w:p>
    <w:p w14:paraId="2D272C00" w14:textId="77777777" w:rsidR="00BA629E" w:rsidRPr="007E7016" w:rsidRDefault="00BA629E" w:rsidP="51EC5422">
      <w:pPr>
        <w:pStyle w:val="Heading2"/>
        <w:rPr>
          <w:sz w:val="24"/>
          <w:szCs w:val="24"/>
        </w:rPr>
      </w:pPr>
      <w:bookmarkStart w:id="170" w:name="_Toc122503518"/>
      <w:bookmarkStart w:id="171" w:name="_Toc144374591"/>
      <w:bookmarkStart w:id="172" w:name="_Toc669678777"/>
      <w:bookmarkStart w:id="173" w:name="_Toc1479549767"/>
      <w:bookmarkStart w:id="174" w:name="_Toc162531548"/>
      <w:r w:rsidRPr="007E7016">
        <w:rPr>
          <w:sz w:val="24"/>
          <w:szCs w:val="24"/>
        </w:rPr>
        <w:t>Installation Qualification</w:t>
      </w:r>
      <w:bookmarkEnd w:id="170"/>
      <w:bookmarkEnd w:id="171"/>
      <w:bookmarkEnd w:id="172"/>
      <w:bookmarkEnd w:id="173"/>
      <w:bookmarkEnd w:id="174"/>
    </w:p>
    <w:p w14:paraId="52CFBF82" w14:textId="77777777" w:rsidR="00BA629E" w:rsidRPr="007E7016" w:rsidRDefault="00BA629E" w:rsidP="51EC5422">
      <w:pPr>
        <w:pStyle w:val="Heading3"/>
        <w:rPr>
          <w:sz w:val="24"/>
          <w:szCs w:val="24"/>
        </w:rPr>
      </w:pPr>
      <w:bookmarkStart w:id="175" w:name="_Toc122503519"/>
      <w:bookmarkStart w:id="176" w:name="_Toc144374592"/>
      <w:bookmarkStart w:id="177" w:name="_Toc58653316"/>
      <w:bookmarkStart w:id="178" w:name="_Toc748957841"/>
      <w:bookmarkStart w:id="179" w:name="_Toc162531549"/>
      <w:r w:rsidRPr="007E7016">
        <w:rPr>
          <w:sz w:val="24"/>
          <w:szCs w:val="24"/>
        </w:rPr>
        <w:t>Purpose and Scope</w:t>
      </w:r>
      <w:bookmarkEnd w:id="175"/>
      <w:bookmarkEnd w:id="176"/>
      <w:bookmarkEnd w:id="177"/>
      <w:bookmarkEnd w:id="178"/>
      <w:bookmarkEnd w:id="179"/>
    </w:p>
    <w:p w14:paraId="499A0D19" w14:textId="43D8EB21" w:rsidR="00327F57" w:rsidRPr="007E7016" w:rsidRDefault="26E11552" w:rsidP="00BA629E">
      <w:pPr>
        <w:pStyle w:val="BodyTextAll"/>
        <w:rPr>
          <w:rFonts w:ascii="Arial" w:hAnsi="Arial" w:cs="Arial"/>
          <w:sz w:val="24"/>
        </w:rPr>
      </w:pPr>
      <w:r w:rsidRPr="007E7016">
        <w:rPr>
          <w:rFonts w:ascii="Arial" w:hAnsi="Arial" w:cs="Arial"/>
          <w:sz w:val="24"/>
        </w:rPr>
        <w:t xml:space="preserve">IQ will be performed to add the </w:t>
      </w:r>
      <w:r w:rsidR="00CF0C9D" w:rsidRPr="007E7016">
        <w:rPr>
          <w:rFonts w:ascii="Arial" w:hAnsi="Arial" w:cs="Arial"/>
          <w:sz w:val="24"/>
        </w:rPr>
        <w:t>required</w:t>
      </w:r>
      <w:r w:rsidR="527DDD0E" w:rsidRPr="007E7016">
        <w:rPr>
          <w:rFonts w:ascii="Arial" w:hAnsi="Arial" w:cs="Arial"/>
          <w:sz w:val="24"/>
        </w:rPr>
        <w:t xml:space="preserve"> </w:t>
      </w:r>
      <w:r w:rsidR="00CF0C9D" w:rsidRPr="007E7016">
        <w:rPr>
          <w:rFonts w:ascii="Arial" w:hAnsi="Arial" w:cs="Arial"/>
          <w:sz w:val="24"/>
        </w:rPr>
        <w:t>functional updates</w:t>
      </w:r>
      <w:r w:rsidRPr="007E7016">
        <w:rPr>
          <w:rFonts w:ascii="Arial" w:hAnsi="Arial" w:cs="Arial"/>
          <w:sz w:val="24"/>
        </w:rPr>
        <w:t>.</w:t>
      </w:r>
      <w:r w:rsidR="03386DFF" w:rsidRPr="007E7016">
        <w:rPr>
          <w:rFonts w:ascii="Arial" w:hAnsi="Arial" w:cs="Arial"/>
          <w:sz w:val="24"/>
        </w:rPr>
        <w:t xml:space="preserve"> </w:t>
      </w:r>
      <w:r w:rsidR="547F7887" w:rsidRPr="007E7016">
        <w:rPr>
          <w:rFonts w:ascii="Arial" w:hAnsi="Arial" w:cs="Arial"/>
          <w:sz w:val="24"/>
        </w:rPr>
        <w:t>IQ activities will be performed in the Validation</w:t>
      </w:r>
      <w:r w:rsidR="0055573E" w:rsidRPr="007E7016">
        <w:rPr>
          <w:rFonts w:ascii="Arial" w:hAnsi="Arial" w:cs="Arial"/>
          <w:sz w:val="24"/>
        </w:rPr>
        <w:t xml:space="preserve"> environment</w:t>
      </w:r>
      <w:r w:rsidR="547F7887" w:rsidRPr="007E7016">
        <w:rPr>
          <w:rFonts w:ascii="Arial" w:hAnsi="Arial" w:cs="Arial"/>
          <w:sz w:val="24"/>
        </w:rPr>
        <w:t xml:space="preserve"> </w:t>
      </w:r>
      <w:r w:rsidR="0BD1C134" w:rsidRPr="007E7016">
        <w:rPr>
          <w:rFonts w:ascii="Arial" w:hAnsi="Arial" w:cs="Arial"/>
          <w:sz w:val="24"/>
        </w:rPr>
        <w:t>and</w:t>
      </w:r>
      <w:r w:rsidR="00B06510" w:rsidRPr="007E7016">
        <w:rPr>
          <w:rFonts w:ascii="Arial" w:hAnsi="Arial" w:cs="Arial"/>
          <w:sz w:val="24"/>
        </w:rPr>
        <w:t xml:space="preserve">, following completion of successful </w:t>
      </w:r>
      <w:r w:rsidR="590978BA" w:rsidRPr="007E7016">
        <w:rPr>
          <w:rFonts w:ascii="Arial" w:hAnsi="Arial" w:cs="Arial"/>
          <w:sz w:val="24"/>
        </w:rPr>
        <w:t>testing, Production</w:t>
      </w:r>
      <w:r w:rsidR="0BD1C134" w:rsidRPr="007E7016">
        <w:rPr>
          <w:rFonts w:ascii="Arial" w:hAnsi="Arial" w:cs="Arial"/>
          <w:sz w:val="24"/>
        </w:rPr>
        <w:t xml:space="preserve"> </w:t>
      </w:r>
      <w:r w:rsidR="547F7887" w:rsidRPr="007E7016">
        <w:rPr>
          <w:rFonts w:ascii="Arial" w:hAnsi="Arial" w:cs="Arial"/>
          <w:sz w:val="24"/>
        </w:rPr>
        <w:t>environmen</w:t>
      </w:r>
      <w:r w:rsidR="00973187" w:rsidRPr="007E7016">
        <w:rPr>
          <w:rFonts w:ascii="Arial" w:hAnsi="Arial" w:cs="Arial"/>
          <w:sz w:val="24"/>
        </w:rPr>
        <w:t>t</w:t>
      </w:r>
      <w:r w:rsidR="547F7887" w:rsidRPr="007E7016">
        <w:rPr>
          <w:rFonts w:ascii="Arial" w:hAnsi="Arial" w:cs="Arial"/>
          <w:sz w:val="24"/>
        </w:rPr>
        <w:t>.</w:t>
      </w:r>
      <w:r w:rsidR="47FC7769" w:rsidRPr="007E7016">
        <w:rPr>
          <w:rFonts w:ascii="Arial" w:hAnsi="Arial" w:cs="Arial"/>
          <w:sz w:val="24"/>
        </w:rPr>
        <w:t xml:space="preserve"> </w:t>
      </w:r>
    </w:p>
    <w:p w14:paraId="4E074C04" w14:textId="1239AC77" w:rsidR="00F2278B" w:rsidRPr="007E7016" w:rsidRDefault="00F2278B" w:rsidP="00BA629E">
      <w:pPr>
        <w:pStyle w:val="BodyTextAll"/>
        <w:rPr>
          <w:rFonts w:ascii="Arial" w:hAnsi="Arial" w:cs="Arial"/>
          <w:sz w:val="24"/>
        </w:rPr>
      </w:pPr>
      <w:r w:rsidRPr="007E7016">
        <w:rPr>
          <w:rFonts w:ascii="Arial" w:hAnsi="Arial" w:cs="Arial"/>
          <w:sz w:val="24"/>
        </w:rPr>
        <w:t>See section 15 for test script details.</w:t>
      </w:r>
    </w:p>
    <w:p w14:paraId="39866597" w14:textId="743205EF" w:rsidR="00F2278B" w:rsidRPr="007E7016" w:rsidRDefault="007A1342" w:rsidP="00BA629E">
      <w:pPr>
        <w:pStyle w:val="BodyTextAll"/>
        <w:rPr>
          <w:rFonts w:ascii="Arial" w:hAnsi="Arial" w:cs="Arial"/>
          <w:sz w:val="24"/>
        </w:rPr>
      </w:pPr>
      <w:r w:rsidRPr="007E7016">
        <w:rPr>
          <w:rFonts w:ascii="Arial" w:hAnsi="Arial" w:cs="Arial"/>
          <w:b/>
          <w:bCs/>
          <w:sz w:val="24"/>
        </w:rPr>
        <w:t>Domain</w:t>
      </w:r>
      <w:r w:rsidRPr="007E7016">
        <w:rPr>
          <w:rFonts w:ascii="Arial" w:hAnsi="Arial" w:cs="Arial"/>
          <w:sz w:val="24"/>
        </w:rPr>
        <w:t>: POIT</w:t>
      </w:r>
    </w:p>
    <w:p w14:paraId="06F2D152" w14:textId="19519E9D" w:rsidR="00BA629E" w:rsidRPr="007E7016" w:rsidRDefault="007A1342" w:rsidP="544DCC8C">
      <w:pPr>
        <w:pStyle w:val="BodyTextAll"/>
        <w:rPr>
          <w:rFonts w:ascii="Arial" w:hAnsi="Arial" w:cs="Arial"/>
          <w:color w:val="FF0000"/>
          <w:sz w:val="24"/>
        </w:rPr>
      </w:pPr>
      <w:r w:rsidRPr="007E7016">
        <w:rPr>
          <w:rFonts w:ascii="Arial" w:hAnsi="Arial" w:cs="Arial"/>
          <w:b/>
          <w:bCs/>
          <w:sz w:val="24"/>
        </w:rPr>
        <w:t>Project</w:t>
      </w:r>
      <w:r w:rsidRPr="007E7016">
        <w:rPr>
          <w:rFonts w:ascii="Arial" w:hAnsi="Arial" w:cs="Arial"/>
          <w:sz w:val="24"/>
        </w:rPr>
        <w:t xml:space="preserve">: </w:t>
      </w:r>
      <w:r w:rsidR="00D72BA4" w:rsidRPr="007E7016">
        <w:rPr>
          <w:rFonts w:ascii="Arial" w:hAnsi="Arial" w:cs="Arial"/>
          <w:sz w:val="24"/>
        </w:rPr>
        <w:t>CMMS</w:t>
      </w:r>
    </w:p>
    <w:p w14:paraId="2C54EA44" w14:textId="77777777" w:rsidR="00BA629E" w:rsidRPr="007E7016" w:rsidRDefault="00BA629E" w:rsidP="51EC5422">
      <w:pPr>
        <w:pStyle w:val="Heading3"/>
        <w:rPr>
          <w:sz w:val="24"/>
          <w:szCs w:val="24"/>
        </w:rPr>
      </w:pPr>
      <w:bookmarkStart w:id="180" w:name="_Toc122503520"/>
      <w:bookmarkStart w:id="181" w:name="_Toc144374593"/>
      <w:bookmarkStart w:id="182" w:name="_Toc699072931"/>
      <w:bookmarkStart w:id="183" w:name="_Toc1010206733"/>
      <w:bookmarkStart w:id="184" w:name="_Toc162531550"/>
      <w:r w:rsidRPr="007E7016">
        <w:rPr>
          <w:sz w:val="24"/>
          <w:szCs w:val="24"/>
        </w:rPr>
        <w:t>Dependencies</w:t>
      </w:r>
      <w:bookmarkEnd w:id="180"/>
      <w:bookmarkEnd w:id="181"/>
      <w:bookmarkEnd w:id="182"/>
      <w:bookmarkEnd w:id="183"/>
      <w:bookmarkEnd w:id="184"/>
    </w:p>
    <w:p w14:paraId="50AC0460" w14:textId="77777777" w:rsidR="00BA629E" w:rsidRPr="007E7016" w:rsidRDefault="00BA629E" w:rsidP="00A440CD">
      <w:pPr>
        <w:pStyle w:val="BodyTextAll"/>
        <w:numPr>
          <w:ilvl w:val="0"/>
          <w:numId w:val="10"/>
        </w:numPr>
        <w:rPr>
          <w:rFonts w:ascii="Arial" w:hAnsi="Arial" w:cs="Arial"/>
          <w:sz w:val="24"/>
        </w:rPr>
      </w:pPr>
      <w:r w:rsidRPr="007E7016">
        <w:rPr>
          <w:rFonts w:ascii="Arial" w:hAnsi="Arial" w:cs="Arial"/>
          <w:sz w:val="24"/>
        </w:rPr>
        <w:t>Change Request (CR) for Test environment is approved in ServiceNow.</w:t>
      </w:r>
    </w:p>
    <w:p w14:paraId="7230B043" w14:textId="77777777" w:rsidR="00BA629E" w:rsidRPr="007E7016" w:rsidRDefault="00BA629E" w:rsidP="00A440CD">
      <w:pPr>
        <w:pStyle w:val="BodyTextAll"/>
        <w:numPr>
          <w:ilvl w:val="0"/>
          <w:numId w:val="10"/>
        </w:numPr>
        <w:rPr>
          <w:rFonts w:ascii="Arial" w:hAnsi="Arial" w:cs="Arial"/>
          <w:sz w:val="24"/>
        </w:rPr>
      </w:pPr>
      <w:r w:rsidRPr="007E7016">
        <w:rPr>
          <w:rFonts w:ascii="Arial" w:hAnsi="Arial" w:cs="Arial"/>
          <w:sz w:val="24"/>
        </w:rPr>
        <w:t>Trace Matrix is updated with the appropriate Test IDs</w:t>
      </w:r>
    </w:p>
    <w:p w14:paraId="50E6EEED" w14:textId="6CFDB4B6" w:rsidR="00BA629E" w:rsidRPr="007E7016" w:rsidRDefault="00CA640C" w:rsidP="00A440CD">
      <w:pPr>
        <w:pStyle w:val="BodyTextAll"/>
        <w:numPr>
          <w:ilvl w:val="0"/>
          <w:numId w:val="10"/>
        </w:numPr>
        <w:rPr>
          <w:rFonts w:ascii="Arial" w:hAnsi="Arial" w:cs="Arial"/>
          <w:sz w:val="24"/>
        </w:rPr>
      </w:pPr>
      <w:r w:rsidRPr="007E7016">
        <w:rPr>
          <w:rFonts w:ascii="Arial" w:hAnsi="Arial" w:cs="Arial"/>
          <w:sz w:val="24"/>
        </w:rPr>
        <w:t xml:space="preserve">Combined </w:t>
      </w:r>
      <w:r w:rsidR="00BA629E" w:rsidRPr="007E7016">
        <w:rPr>
          <w:rFonts w:ascii="Arial" w:hAnsi="Arial" w:cs="Arial"/>
          <w:sz w:val="24"/>
        </w:rPr>
        <w:t>Test</w:t>
      </w:r>
      <w:r w:rsidRPr="007E7016">
        <w:rPr>
          <w:rFonts w:ascii="Arial" w:hAnsi="Arial" w:cs="Arial"/>
          <w:sz w:val="24"/>
        </w:rPr>
        <w:t xml:space="preserve"> &amp; Val</w:t>
      </w:r>
      <w:r w:rsidR="00BA629E" w:rsidRPr="007E7016">
        <w:rPr>
          <w:rFonts w:ascii="Arial" w:hAnsi="Arial" w:cs="Arial"/>
          <w:sz w:val="24"/>
        </w:rPr>
        <w:t xml:space="preserve"> Plan is approved in myCIMS</w:t>
      </w:r>
    </w:p>
    <w:p w14:paraId="4668EC37" w14:textId="77777777" w:rsidR="00BA629E" w:rsidRPr="007E7016" w:rsidRDefault="00BA629E" w:rsidP="00A440CD">
      <w:pPr>
        <w:pStyle w:val="BodyTextAll"/>
        <w:numPr>
          <w:ilvl w:val="0"/>
          <w:numId w:val="10"/>
        </w:numPr>
        <w:rPr>
          <w:rFonts w:ascii="Arial" w:hAnsi="Arial" w:cs="Arial"/>
          <w:sz w:val="24"/>
        </w:rPr>
      </w:pPr>
      <w:r w:rsidRPr="007E7016">
        <w:rPr>
          <w:rFonts w:ascii="Arial" w:hAnsi="Arial" w:cs="Arial"/>
          <w:sz w:val="24"/>
        </w:rPr>
        <w:t>IQ Script is pre-approved in ALM.</w:t>
      </w:r>
    </w:p>
    <w:p w14:paraId="423AC5F5" w14:textId="77777777" w:rsidR="00BA629E" w:rsidRPr="007E7016" w:rsidRDefault="00BA629E" w:rsidP="00A440CD">
      <w:pPr>
        <w:pStyle w:val="BodyTextAll"/>
        <w:numPr>
          <w:ilvl w:val="0"/>
          <w:numId w:val="10"/>
        </w:numPr>
        <w:rPr>
          <w:rFonts w:ascii="Arial" w:hAnsi="Arial" w:cs="Arial"/>
          <w:sz w:val="24"/>
        </w:rPr>
      </w:pPr>
      <w:r w:rsidRPr="007E7016">
        <w:rPr>
          <w:rFonts w:ascii="Arial" w:hAnsi="Arial" w:cs="Arial"/>
          <w:sz w:val="24"/>
        </w:rPr>
        <w:t>Environment is ready to perform the Installation Qualification.</w:t>
      </w:r>
    </w:p>
    <w:p w14:paraId="63C928E2" w14:textId="77777777" w:rsidR="00BA629E" w:rsidRPr="007E7016" w:rsidRDefault="00BA629E" w:rsidP="00A440CD">
      <w:pPr>
        <w:pStyle w:val="BodyTextAll"/>
        <w:numPr>
          <w:ilvl w:val="0"/>
          <w:numId w:val="10"/>
        </w:numPr>
        <w:rPr>
          <w:rFonts w:ascii="Arial" w:hAnsi="Arial" w:cs="Arial"/>
          <w:sz w:val="24"/>
        </w:rPr>
      </w:pPr>
      <w:r w:rsidRPr="007E7016">
        <w:rPr>
          <w:rFonts w:ascii="Arial" w:hAnsi="Arial" w:cs="Arial"/>
          <w:sz w:val="24"/>
        </w:rPr>
        <w:t>ALM VERA is up and running.</w:t>
      </w:r>
    </w:p>
    <w:p w14:paraId="373260FC" w14:textId="77777777" w:rsidR="00BA629E" w:rsidRPr="007E7016" w:rsidRDefault="00BA629E" w:rsidP="51EC5422">
      <w:pPr>
        <w:pStyle w:val="Heading3"/>
        <w:rPr>
          <w:sz w:val="24"/>
          <w:szCs w:val="24"/>
        </w:rPr>
      </w:pPr>
      <w:bookmarkStart w:id="185" w:name="_Toc122503521"/>
      <w:bookmarkStart w:id="186" w:name="_Toc144374594"/>
      <w:bookmarkStart w:id="187" w:name="_Toc1958322603"/>
      <w:bookmarkStart w:id="188" w:name="_Toc1127583162"/>
      <w:bookmarkStart w:id="189" w:name="_Toc162531551"/>
      <w:r w:rsidRPr="007E7016">
        <w:rPr>
          <w:sz w:val="24"/>
          <w:szCs w:val="24"/>
        </w:rPr>
        <w:lastRenderedPageBreak/>
        <w:t>Acceptance Criteria</w:t>
      </w:r>
      <w:bookmarkEnd w:id="185"/>
      <w:bookmarkEnd w:id="186"/>
      <w:bookmarkEnd w:id="187"/>
      <w:bookmarkEnd w:id="188"/>
      <w:bookmarkEnd w:id="189"/>
    </w:p>
    <w:p w14:paraId="22BF7931" w14:textId="77777777" w:rsidR="00BA629E" w:rsidRPr="007E7016" w:rsidRDefault="00BA629E" w:rsidP="00A440CD">
      <w:pPr>
        <w:pStyle w:val="BodyTextAll"/>
        <w:numPr>
          <w:ilvl w:val="0"/>
          <w:numId w:val="9"/>
        </w:numPr>
        <w:rPr>
          <w:rFonts w:ascii="Arial" w:hAnsi="Arial" w:cs="Arial"/>
          <w:sz w:val="24"/>
        </w:rPr>
      </w:pPr>
      <w:r w:rsidRPr="007E7016">
        <w:rPr>
          <w:rFonts w:ascii="Arial" w:hAnsi="Arial" w:cs="Arial"/>
          <w:sz w:val="24"/>
        </w:rPr>
        <w:t>Executed IQ Test script must be approved in ALM.</w:t>
      </w:r>
    </w:p>
    <w:p w14:paraId="269917E1" w14:textId="77777777" w:rsidR="00BA629E" w:rsidRPr="007E7016" w:rsidRDefault="00BA629E" w:rsidP="00A440CD">
      <w:pPr>
        <w:pStyle w:val="BodyTextAll"/>
        <w:numPr>
          <w:ilvl w:val="0"/>
          <w:numId w:val="9"/>
        </w:numPr>
        <w:rPr>
          <w:rFonts w:ascii="Arial" w:hAnsi="Arial" w:cs="Arial"/>
          <w:sz w:val="24"/>
        </w:rPr>
      </w:pPr>
      <w:r w:rsidRPr="007E7016">
        <w:rPr>
          <w:rFonts w:ascii="Arial" w:hAnsi="Arial" w:cs="Arial"/>
          <w:sz w:val="24"/>
        </w:rPr>
        <w:t>Defects (if any) are approved in ALM.</w:t>
      </w:r>
    </w:p>
    <w:p w14:paraId="5A35ECBA" w14:textId="34AAA368" w:rsidR="00BA629E" w:rsidRPr="007E7016" w:rsidRDefault="00BA629E" w:rsidP="51EC5422">
      <w:pPr>
        <w:pStyle w:val="Heading2"/>
        <w:rPr>
          <w:i/>
          <w:sz w:val="24"/>
          <w:szCs w:val="24"/>
        </w:rPr>
      </w:pPr>
      <w:bookmarkStart w:id="190" w:name="_Toc122503522"/>
      <w:bookmarkStart w:id="191" w:name="_Toc144374595"/>
      <w:bookmarkStart w:id="192" w:name="_Toc1172541600"/>
      <w:bookmarkStart w:id="193" w:name="_Toc1950146078"/>
      <w:bookmarkStart w:id="194" w:name="_Toc162531552"/>
      <w:r w:rsidRPr="007E7016">
        <w:rPr>
          <w:i/>
          <w:sz w:val="24"/>
          <w:szCs w:val="24"/>
        </w:rPr>
        <w:t>Operational Testing</w:t>
      </w:r>
      <w:bookmarkEnd w:id="190"/>
      <w:bookmarkEnd w:id="191"/>
      <w:bookmarkEnd w:id="192"/>
      <w:bookmarkEnd w:id="193"/>
      <w:bookmarkEnd w:id="194"/>
    </w:p>
    <w:p w14:paraId="7A59DB99" w14:textId="5CE6B173" w:rsidR="00CA5D08" w:rsidRPr="007E7016" w:rsidRDefault="00BA629E" w:rsidP="00BA629E">
      <w:pPr>
        <w:pStyle w:val="BodyTextAll"/>
        <w:rPr>
          <w:rFonts w:ascii="Arial" w:hAnsi="Arial" w:cs="Arial"/>
          <w:color w:val="FF0000"/>
          <w:sz w:val="24"/>
        </w:rPr>
      </w:pPr>
      <w:r w:rsidRPr="007E7016">
        <w:rPr>
          <w:rFonts w:ascii="Arial" w:hAnsi="Arial" w:cs="Arial"/>
          <w:sz w:val="24"/>
        </w:rPr>
        <w:t xml:space="preserve">Operational Testing (OQ) will be performed in accordance with risk class of User Requirements relevant to this change as per </w:t>
      </w:r>
      <w:r w:rsidR="007D07C4" w:rsidRPr="007E7016">
        <w:rPr>
          <w:rFonts w:ascii="Arial" w:hAnsi="Arial" w:cs="Arial"/>
          <w:sz w:val="24"/>
        </w:rPr>
        <w:t>ITPD</w:t>
      </w:r>
      <w:r w:rsidR="0096588D" w:rsidRPr="007E7016">
        <w:rPr>
          <w:rFonts w:ascii="Arial" w:hAnsi="Arial" w:cs="Arial"/>
          <w:sz w:val="24"/>
        </w:rPr>
        <w:t>-</w:t>
      </w:r>
      <w:r w:rsidR="002B3313">
        <w:rPr>
          <w:rFonts w:ascii="Arial" w:hAnsi="Arial" w:cs="Arial"/>
          <w:sz w:val="24"/>
        </w:rPr>
        <w:t>XXXXX</w:t>
      </w:r>
      <w:r w:rsidR="002B3313" w:rsidRPr="007E7016">
        <w:rPr>
          <w:rFonts w:ascii="Arial" w:hAnsi="Arial" w:cs="Arial"/>
          <w:sz w:val="24"/>
        </w:rPr>
        <w:t xml:space="preserve"> </w:t>
      </w:r>
      <w:r w:rsidR="0096588D" w:rsidRPr="007E7016">
        <w:rPr>
          <w:rFonts w:ascii="Arial" w:hAnsi="Arial" w:cs="Arial"/>
          <w:sz w:val="24"/>
        </w:rPr>
        <w:t>(CMMS</w:t>
      </w:r>
      <w:r w:rsidR="00CA5D08" w:rsidRPr="007E7016">
        <w:rPr>
          <w:rFonts w:ascii="Arial" w:hAnsi="Arial" w:cs="Arial"/>
          <w:sz w:val="24"/>
        </w:rPr>
        <w:t xml:space="preserve"> Risk Assessment</w:t>
      </w:r>
      <w:r w:rsidR="0096588D" w:rsidRPr="007E7016">
        <w:rPr>
          <w:rFonts w:ascii="Arial" w:hAnsi="Arial" w:cs="Arial"/>
          <w:sz w:val="24"/>
        </w:rPr>
        <w:t>)</w:t>
      </w:r>
      <w:r w:rsidRPr="007E7016">
        <w:rPr>
          <w:rFonts w:ascii="Arial" w:hAnsi="Arial" w:cs="Arial"/>
          <w:sz w:val="24"/>
        </w:rPr>
        <w:t xml:space="preserve">.  </w:t>
      </w:r>
    </w:p>
    <w:p w14:paraId="61C77B2D" w14:textId="1F3DB64C" w:rsidR="00BA629E" w:rsidRPr="007E7016" w:rsidRDefault="00E100C3" w:rsidP="00BA629E">
      <w:pPr>
        <w:pStyle w:val="BodyTextAll"/>
        <w:rPr>
          <w:rFonts w:ascii="Arial" w:hAnsi="Arial" w:cs="Arial"/>
          <w:sz w:val="24"/>
        </w:rPr>
      </w:pPr>
      <w:r w:rsidRPr="007E7016">
        <w:rPr>
          <w:rFonts w:ascii="Arial" w:hAnsi="Arial" w:cs="Arial"/>
          <w:sz w:val="24"/>
        </w:rPr>
        <w:t>OQ testing is conducted on a complete, integrated, system to evaluate the conformance of system functionality with the User Requirements Specification, Functional Specification, and Design Specification</w:t>
      </w:r>
      <w:r w:rsidR="00CA640C" w:rsidRPr="007E7016">
        <w:rPr>
          <w:rFonts w:ascii="Arial" w:hAnsi="Arial" w:cs="Arial"/>
          <w:sz w:val="24"/>
        </w:rPr>
        <w:t>s.</w:t>
      </w:r>
    </w:p>
    <w:p w14:paraId="4B7800C3" w14:textId="0D9873E9" w:rsidR="00B378CB" w:rsidRPr="007E7016" w:rsidRDefault="00BA629E" w:rsidP="01B0856F">
      <w:pPr>
        <w:pStyle w:val="BodyTextAll"/>
        <w:rPr>
          <w:rFonts w:ascii="Arial" w:hAnsi="Arial" w:cs="Arial"/>
          <w:sz w:val="24"/>
        </w:rPr>
      </w:pPr>
      <w:r w:rsidRPr="007E7016">
        <w:rPr>
          <w:rFonts w:ascii="Arial" w:hAnsi="Arial" w:cs="Arial"/>
          <w:sz w:val="24"/>
        </w:rPr>
        <w:t xml:space="preserve">Functional testing </w:t>
      </w:r>
      <w:r w:rsidR="00B378CB" w:rsidRPr="007E7016">
        <w:rPr>
          <w:rFonts w:ascii="Arial" w:hAnsi="Arial" w:cs="Arial"/>
          <w:sz w:val="24"/>
        </w:rPr>
        <w:t>(</w:t>
      </w:r>
      <w:r w:rsidR="00B378CB" w:rsidRPr="007E7016">
        <w:rPr>
          <w:rFonts w:ascii="Arial" w:hAnsi="Arial" w:cs="Arial"/>
          <w:b/>
          <w:bCs/>
          <w:sz w:val="24"/>
        </w:rPr>
        <w:t>positive</w:t>
      </w:r>
      <w:r w:rsidR="00B378CB" w:rsidRPr="007E7016">
        <w:rPr>
          <w:rFonts w:ascii="Arial" w:hAnsi="Arial" w:cs="Arial"/>
          <w:sz w:val="24"/>
        </w:rPr>
        <w:t xml:space="preserve"> testing only) </w:t>
      </w:r>
      <w:r w:rsidRPr="007E7016">
        <w:rPr>
          <w:rFonts w:ascii="Arial" w:hAnsi="Arial" w:cs="Arial"/>
          <w:sz w:val="24"/>
        </w:rPr>
        <w:t xml:space="preserve">will be performed to validate the </w:t>
      </w:r>
      <w:r w:rsidR="00B378CB" w:rsidRPr="007E7016">
        <w:rPr>
          <w:rFonts w:ascii="Arial" w:hAnsi="Arial" w:cs="Arial"/>
          <w:sz w:val="24"/>
        </w:rPr>
        <w:t xml:space="preserve">following </w:t>
      </w:r>
      <w:r w:rsidR="00FF0A0F" w:rsidRPr="007E7016">
        <w:rPr>
          <w:rFonts w:ascii="Arial" w:hAnsi="Arial" w:cs="Arial"/>
          <w:b/>
          <w:bCs/>
          <w:sz w:val="24"/>
        </w:rPr>
        <w:t>M</w:t>
      </w:r>
      <w:r w:rsidR="00B378CB" w:rsidRPr="007E7016">
        <w:rPr>
          <w:rFonts w:ascii="Arial" w:hAnsi="Arial" w:cs="Arial"/>
          <w:b/>
          <w:bCs/>
          <w:sz w:val="24"/>
        </w:rPr>
        <w:t>edium</w:t>
      </w:r>
      <w:r w:rsidR="000902DD" w:rsidRPr="007E7016">
        <w:rPr>
          <w:rFonts w:ascii="Arial" w:hAnsi="Arial" w:cs="Arial"/>
          <w:sz w:val="24"/>
        </w:rPr>
        <w:t xml:space="preserve"> </w:t>
      </w:r>
      <w:r w:rsidR="000902DD" w:rsidRPr="007E7016">
        <w:rPr>
          <w:rFonts w:ascii="Arial" w:hAnsi="Arial" w:cs="Arial"/>
          <w:b/>
          <w:bCs/>
          <w:sz w:val="24"/>
        </w:rPr>
        <w:t>and low</w:t>
      </w:r>
      <w:r w:rsidR="000902DD" w:rsidRPr="007E7016">
        <w:rPr>
          <w:rFonts w:ascii="Arial" w:hAnsi="Arial" w:cs="Arial"/>
          <w:sz w:val="24"/>
        </w:rPr>
        <w:t xml:space="preserve"> </w:t>
      </w:r>
      <w:r w:rsidR="00B378CB" w:rsidRPr="007E7016">
        <w:rPr>
          <w:rFonts w:ascii="Arial" w:hAnsi="Arial" w:cs="Arial"/>
          <w:sz w:val="24"/>
        </w:rPr>
        <w:t>risk</w:t>
      </w:r>
      <w:r w:rsidR="7134C67D" w:rsidRPr="007E7016">
        <w:rPr>
          <w:rFonts w:ascii="Arial" w:hAnsi="Arial" w:cs="Arial"/>
          <w:sz w:val="24"/>
        </w:rPr>
        <w:t xml:space="preserve"> </w:t>
      </w:r>
      <w:r w:rsidR="00B378CB" w:rsidRPr="007E7016">
        <w:rPr>
          <w:rFonts w:ascii="Arial" w:hAnsi="Arial" w:cs="Arial"/>
          <w:sz w:val="24"/>
        </w:rPr>
        <w:t>functional</w:t>
      </w:r>
      <w:r w:rsidRPr="007E7016">
        <w:rPr>
          <w:rFonts w:ascii="Arial" w:hAnsi="Arial" w:cs="Arial"/>
          <w:sz w:val="24"/>
        </w:rPr>
        <w:t xml:space="preserve"> requirement</w:t>
      </w:r>
      <w:r w:rsidR="00B378CB" w:rsidRPr="007E7016">
        <w:rPr>
          <w:rFonts w:ascii="Arial" w:hAnsi="Arial" w:cs="Arial"/>
          <w:sz w:val="24"/>
        </w:rPr>
        <w:t xml:space="preserve">s: </w:t>
      </w:r>
    </w:p>
    <w:p w14:paraId="53986753" w14:textId="03E599E2" w:rsidR="0867FA1A" w:rsidRPr="007E7016" w:rsidRDefault="0867FA1A" w:rsidP="51EC5422">
      <w:pPr>
        <w:pStyle w:val="BodyTextAll"/>
        <w:numPr>
          <w:ilvl w:val="0"/>
          <w:numId w:val="38"/>
        </w:numPr>
        <w:spacing w:line="259" w:lineRule="auto"/>
        <w:rPr>
          <w:rFonts w:ascii="Arial" w:hAnsi="Arial" w:cs="Arial"/>
          <w:szCs w:val="22"/>
        </w:rPr>
      </w:pPr>
      <w:r w:rsidRPr="007E7016">
        <w:rPr>
          <w:rFonts w:ascii="Arial" w:hAnsi="Arial" w:cs="Arial"/>
          <w:sz w:val="24"/>
        </w:rPr>
        <w:t>Prevent New Users from Taking Active License:</w:t>
      </w:r>
    </w:p>
    <w:p w14:paraId="61FD8EF7" w14:textId="39E33EFE" w:rsidR="00B31449" w:rsidRPr="007E7016" w:rsidRDefault="275C41B0" w:rsidP="51EC5422">
      <w:pPr>
        <w:pStyle w:val="BodyTextAll"/>
        <w:numPr>
          <w:ilvl w:val="1"/>
          <w:numId w:val="38"/>
        </w:numPr>
        <w:spacing w:line="259" w:lineRule="auto"/>
        <w:rPr>
          <w:rFonts w:ascii="Arial" w:hAnsi="Arial" w:cs="Arial"/>
        </w:rPr>
      </w:pPr>
      <w:r w:rsidRPr="007E7016">
        <w:rPr>
          <w:rFonts w:ascii="Arial" w:hAnsi="Arial" w:cs="Arial"/>
          <w:sz w:val="24"/>
        </w:rPr>
        <w:t>BR 9.2 (FR 6.8.3) (Low)</w:t>
      </w:r>
    </w:p>
    <w:p w14:paraId="6546ACAB" w14:textId="78130CFF" w:rsidR="00F803D1" w:rsidRPr="007E7016" w:rsidRDefault="00F803D1" w:rsidP="51EC5422">
      <w:pPr>
        <w:pStyle w:val="BodyTextAll"/>
        <w:numPr>
          <w:ilvl w:val="0"/>
          <w:numId w:val="38"/>
        </w:numPr>
        <w:spacing w:line="259" w:lineRule="auto"/>
        <w:rPr>
          <w:rFonts w:ascii="Arial" w:hAnsi="Arial" w:cs="Arial"/>
          <w:sz w:val="24"/>
        </w:rPr>
      </w:pPr>
      <w:r w:rsidRPr="007E7016">
        <w:rPr>
          <w:rFonts w:ascii="Arial" w:hAnsi="Arial" w:cs="Arial"/>
          <w:sz w:val="24"/>
        </w:rPr>
        <w:t>Calibration Standards Tab Update:</w:t>
      </w:r>
    </w:p>
    <w:p w14:paraId="6E343E4B" w14:textId="54A493DE" w:rsidR="00F803D1" w:rsidRPr="007E7016" w:rsidRDefault="28864426" w:rsidP="001F4096">
      <w:pPr>
        <w:pStyle w:val="BodyTextAll"/>
        <w:numPr>
          <w:ilvl w:val="1"/>
          <w:numId w:val="38"/>
        </w:numPr>
        <w:rPr>
          <w:rFonts w:ascii="Arial" w:hAnsi="Arial" w:cs="Arial"/>
          <w:sz w:val="24"/>
        </w:rPr>
      </w:pPr>
      <w:r w:rsidRPr="007E7016">
        <w:rPr>
          <w:rFonts w:ascii="Arial" w:hAnsi="Arial" w:cs="Arial"/>
          <w:sz w:val="24"/>
        </w:rPr>
        <w:t xml:space="preserve">BR 4.3 </w:t>
      </w:r>
      <w:r w:rsidR="616EA0FB" w:rsidRPr="007E7016">
        <w:rPr>
          <w:rFonts w:ascii="Arial" w:hAnsi="Arial" w:cs="Arial"/>
          <w:sz w:val="24"/>
        </w:rPr>
        <w:t>(</w:t>
      </w:r>
      <w:r w:rsidR="00A24486" w:rsidRPr="007E7016">
        <w:rPr>
          <w:rFonts w:ascii="Arial" w:hAnsi="Arial" w:cs="Arial"/>
          <w:sz w:val="24"/>
        </w:rPr>
        <w:t>FR</w:t>
      </w:r>
      <w:r w:rsidR="00A06172" w:rsidRPr="007E7016">
        <w:rPr>
          <w:rFonts w:ascii="Arial" w:hAnsi="Arial" w:cs="Arial"/>
          <w:sz w:val="24"/>
        </w:rPr>
        <w:t xml:space="preserve"> 6.</w:t>
      </w:r>
      <w:r w:rsidR="007F66DF" w:rsidRPr="007E7016">
        <w:rPr>
          <w:rFonts w:ascii="Arial" w:hAnsi="Arial" w:cs="Arial"/>
          <w:sz w:val="24"/>
        </w:rPr>
        <w:t>4.10</w:t>
      </w:r>
      <w:r w:rsidR="3E15E8CA" w:rsidRPr="007E7016">
        <w:rPr>
          <w:rFonts w:ascii="Arial" w:hAnsi="Arial" w:cs="Arial"/>
          <w:sz w:val="24"/>
        </w:rPr>
        <w:t>)</w:t>
      </w:r>
      <w:r w:rsidR="00827798" w:rsidRPr="007E7016">
        <w:rPr>
          <w:rFonts w:ascii="Arial" w:hAnsi="Arial" w:cs="Arial"/>
          <w:sz w:val="24"/>
        </w:rPr>
        <w:t xml:space="preserve"> (Low)</w:t>
      </w:r>
    </w:p>
    <w:p w14:paraId="54D5A4E1" w14:textId="5715805A" w:rsidR="00154DDA" w:rsidRPr="007E7016" w:rsidRDefault="0052754D" w:rsidP="00154DDA">
      <w:pPr>
        <w:pStyle w:val="BodyTextAll"/>
        <w:numPr>
          <w:ilvl w:val="0"/>
          <w:numId w:val="38"/>
        </w:numPr>
        <w:rPr>
          <w:rFonts w:ascii="Arial" w:hAnsi="Arial" w:cs="Arial"/>
          <w:sz w:val="24"/>
        </w:rPr>
      </w:pPr>
      <w:r w:rsidRPr="007E7016">
        <w:rPr>
          <w:rFonts w:ascii="Arial" w:hAnsi="Arial" w:cs="Arial"/>
          <w:sz w:val="24"/>
        </w:rPr>
        <w:t>View All Equip Update Requests Screen Update</w:t>
      </w:r>
      <w:r w:rsidR="00DD1D21" w:rsidRPr="007E7016">
        <w:rPr>
          <w:rFonts w:ascii="Arial" w:hAnsi="Arial" w:cs="Arial"/>
          <w:sz w:val="24"/>
        </w:rPr>
        <w:t>s:</w:t>
      </w:r>
    </w:p>
    <w:p w14:paraId="1E421BA4" w14:textId="1862EDE2" w:rsidR="00DD1D21" w:rsidRPr="007E7016" w:rsidRDefault="00EB0573" w:rsidP="00DD1D21">
      <w:pPr>
        <w:pStyle w:val="BodyTextAll"/>
        <w:numPr>
          <w:ilvl w:val="1"/>
          <w:numId w:val="38"/>
        </w:numPr>
        <w:rPr>
          <w:rFonts w:ascii="Arial" w:hAnsi="Arial" w:cs="Arial"/>
          <w:sz w:val="24"/>
        </w:rPr>
      </w:pPr>
      <w:r w:rsidRPr="007E7016">
        <w:rPr>
          <w:rFonts w:ascii="Arial" w:hAnsi="Arial" w:cs="Arial"/>
          <w:sz w:val="24"/>
        </w:rPr>
        <w:t>BR 3.1</w:t>
      </w:r>
      <w:r w:rsidR="00CB6751" w:rsidRPr="007E7016">
        <w:rPr>
          <w:rFonts w:ascii="Arial" w:hAnsi="Arial" w:cs="Arial"/>
          <w:sz w:val="24"/>
        </w:rPr>
        <w:t xml:space="preserve"> (</w:t>
      </w:r>
      <w:r w:rsidR="4471CA72" w:rsidRPr="007E7016">
        <w:rPr>
          <w:rFonts w:ascii="Arial" w:hAnsi="Arial" w:cs="Arial"/>
          <w:sz w:val="24"/>
        </w:rPr>
        <w:t xml:space="preserve">FR 6.3.1) </w:t>
      </w:r>
      <w:r w:rsidR="00CB6751" w:rsidRPr="007E7016">
        <w:rPr>
          <w:rFonts w:ascii="Arial" w:hAnsi="Arial" w:cs="Arial"/>
          <w:sz w:val="24"/>
        </w:rPr>
        <w:t>(Low)</w:t>
      </w:r>
    </w:p>
    <w:p w14:paraId="1FAA7E8F" w14:textId="77777777" w:rsidR="000E3D87" w:rsidRPr="007E7016" w:rsidRDefault="000E3D87" w:rsidP="51EC5422">
      <w:pPr>
        <w:pStyle w:val="BodyTextAll"/>
        <w:numPr>
          <w:ilvl w:val="0"/>
          <w:numId w:val="38"/>
        </w:numPr>
        <w:rPr>
          <w:rFonts w:ascii="Arial" w:hAnsi="Arial" w:cs="Arial"/>
          <w:sz w:val="24"/>
        </w:rPr>
      </w:pPr>
      <w:r w:rsidRPr="007E7016">
        <w:rPr>
          <w:rFonts w:ascii="Arial" w:hAnsi="Arial" w:cs="Arial"/>
          <w:sz w:val="24"/>
        </w:rPr>
        <w:t>Audit Trail Report:</w:t>
      </w:r>
    </w:p>
    <w:p w14:paraId="6AC5EDDE" w14:textId="77777777" w:rsidR="000E3D87" w:rsidRPr="007E7016" w:rsidRDefault="000E3D87" w:rsidP="000E3D87">
      <w:pPr>
        <w:pStyle w:val="BodyTextAll"/>
        <w:numPr>
          <w:ilvl w:val="1"/>
          <w:numId w:val="38"/>
        </w:numPr>
        <w:rPr>
          <w:rFonts w:ascii="Arial" w:hAnsi="Arial" w:cs="Arial"/>
          <w:sz w:val="24"/>
        </w:rPr>
      </w:pPr>
      <w:r w:rsidRPr="007E7016">
        <w:rPr>
          <w:rFonts w:ascii="Arial" w:hAnsi="Arial" w:cs="Arial"/>
          <w:sz w:val="24"/>
        </w:rPr>
        <w:t>BR 4.50 (FR 6.4.65) (Low)</w:t>
      </w:r>
    </w:p>
    <w:p w14:paraId="29298F7A" w14:textId="3FB06E8D" w:rsidR="00CB6751" w:rsidRPr="007E7016" w:rsidRDefault="00A2331D" w:rsidP="00CB6751">
      <w:pPr>
        <w:pStyle w:val="BodyTextAll"/>
        <w:numPr>
          <w:ilvl w:val="0"/>
          <w:numId w:val="38"/>
        </w:numPr>
        <w:rPr>
          <w:rFonts w:ascii="Arial" w:hAnsi="Arial" w:cs="Arial"/>
          <w:sz w:val="24"/>
        </w:rPr>
      </w:pPr>
      <w:r w:rsidRPr="007E7016">
        <w:rPr>
          <w:rFonts w:ascii="Arial" w:hAnsi="Arial" w:cs="Arial"/>
          <w:sz w:val="24"/>
        </w:rPr>
        <w:t>Work Ord</w:t>
      </w:r>
      <w:r w:rsidR="00435A81" w:rsidRPr="007E7016">
        <w:rPr>
          <w:rFonts w:ascii="Arial" w:hAnsi="Arial" w:cs="Arial"/>
          <w:sz w:val="24"/>
        </w:rPr>
        <w:t>er Report Location Update:</w:t>
      </w:r>
    </w:p>
    <w:p w14:paraId="54325DD5" w14:textId="754BBB04" w:rsidR="00435A81" w:rsidRPr="007E7016" w:rsidRDefault="029D323E" w:rsidP="00435A81">
      <w:pPr>
        <w:pStyle w:val="BodyTextAll"/>
        <w:numPr>
          <w:ilvl w:val="1"/>
          <w:numId w:val="38"/>
        </w:numPr>
        <w:rPr>
          <w:rFonts w:ascii="Arial" w:hAnsi="Arial" w:cs="Arial"/>
          <w:sz w:val="24"/>
        </w:rPr>
      </w:pPr>
      <w:r w:rsidRPr="007E7016">
        <w:rPr>
          <w:rFonts w:ascii="Arial" w:hAnsi="Arial" w:cs="Arial"/>
          <w:sz w:val="24"/>
        </w:rPr>
        <w:t>BR 7.2 (</w:t>
      </w:r>
      <w:r w:rsidR="003E128E" w:rsidRPr="007E7016">
        <w:rPr>
          <w:rFonts w:ascii="Arial" w:hAnsi="Arial" w:cs="Arial"/>
          <w:sz w:val="24"/>
        </w:rPr>
        <w:t>FR 6.1.</w:t>
      </w:r>
      <w:r w:rsidR="00435A81" w:rsidRPr="007E7016">
        <w:rPr>
          <w:rFonts w:ascii="Arial" w:hAnsi="Arial" w:cs="Arial"/>
          <w:sz w:val="24"/>
        </w:rPr>
        <w:t>7</w:t>
      </w:r>
      <w:r w:rsidR="39B28E02" w:rsidRPr="007E7016">
        <w:rPr>
          <w:rFonts w:ascii="Arial" w:hAnsi="Arial" w:cs="Arial"/>
          <w:sz w:val="24"/>
        </w:rPr>
        <w:t>)</w:t>
      </w:r>
      <w:r w:rsidR="00435A81" w:rsidRPr="007E7016">
        <w:rPr>
          <w:rFonts w:ascii="Arial" w:hAnsi="Arial" w:cs="Arial"/>
          <w:sz w:val="24"/>
        </w:rPr>
        <w:t xml:space="preserve"> (Low)</w:t>
      </w:r>
    </w:p>
    <w:p w14:paraId="1EBFB936" w14:textId="5A0DA495" w:rsidR="65886937" w:rsidRPr="007E7016" w:rsidRDefault="65886937" w:rsidP="51EC5422">
      <w:pPr>
        <w:pStyle w:val="BodyTextAll"/>
        <w:numPr>
          <w:ilvl w:val="1"/>
          <w:numId w:val="38"/>
        </w:numPr>
        <w:rPr>
          <w:rFonts w:ascii="Arial" w:hAnsi="Arial" w:cs="Arial"/>
          <w:szCs w:val="22"/>
        </w:rPr>
      </w:pPr>
      <w:r w:rsidRPr="007E7016">
        <w:rPr>
          <w:rFonts w:ascii="Arial" w:hAnsi="Arial" w:cs="Arial"/>
          <w:sz w:val="24"/>
        </w:rPr>
        <w:t>New DS</w:t>
      </w:r>
    </w:p>
    <w:p w14:paraId="22E6EF5F" w14:textId="0CF8AB87" w:rsidR="1A301E25" w:rsidRPr="007E7016" w:rsidRDefault="1A301E25" w:rsidP="683693D6">
      <w:pPr>
        <w:pStyle w:val="BodyTextAll"/>
        <w:numPr>
          <w:ilvl w:val="0"/>
          <w:numId w:val="38"/>
        </w:numPr>
        <w:rPr>
          <w:rFonts w:ascii="Arial" w:hAnsi="Arial" w:cs="Arial"/>
          <w:szCs w:val="22"/>
        </w:rPr>
      </w:pPr>
      <w:r w:rsidRPr="007E7016">
        <w:rPr>
          <w:rFonts w:ascii="Arial" w:hAnsi="Arial" w:cs="Arial"/>
          <w:sz w:val="24"/>
        </w:rPr>
        <w:t>Forgot Password Button:</w:t>
      </w:r>
    </w:p>
    <w:p w14:paraId="4A9C2125" w14:textId="1A32D352" w:rsidR="1A301E25" w:rsidRPr="007E7016" w:rsidRDefault="1A301E25" w:rsidP="51EC5422">
      <w:pPr>
        <w:pStyle w:val="BodyTextAll"/>
        <w:numPr>
          <w:ilvl w:val="1"/>
          <w:numId w:val="38"/>
        </w:numPr>
        <w:rPr>
          <w:rFonts w:ascii="Arial" w:hAnsi="Arial" w:cs="Arial"/>
        </w:rPr>
      </w:pPr>
      <w:r w:rsidRPr="007E7016">
        <w:rPr>
          <w:rFonts w:ascii="Arial" w:hAnsi="Arial" w:cs="Arial"/>
          <w:sz w:val="24"/>
        </w:rPr>
        <w:t>BR 10.1 (FR</w:t>
      </w:r>
      <w:r w:rsidR="58BB3C6F" w:rsidRPr="007E7016">
        <w:rPr>
          <w:rFonts w:ascii="Arial" w:hAnsi="Arial" w:cs="Arial"/>
          <w:sz w:val="24"/>
        </w:rPr>
        <w:t xml:space="preserve"> </w:t>
      </w:r>
      <w:r w:rsidRPr="007E7016">
        <w:rPr>
          <w:rFonts w:ascii="Arial" w:hAnsi="Arial" w:cs="Arial"/>
          <w:sz w:val="24"/>
        </w:rPr>
        <w:t>6.1.9) (Low)</w:t>
      </w:r>
    </w:p>
    <w:p w14:paraId="5588B4A6" w14:textId="38ADE988" w:rsidR="44DADBD0" w:rsidRPr="007E7016" w:rsidRDefault="44DADBD0" w:rsidP="51EC5422">
      <w:pPr>
        <w:pStyle w:val="BodyTextAll"/>
        <w:numPr>
          <w:ilvl w:val="1"/>
          <w:numId w:val="38"/>
        </w:numPr>
        <w:rPr>
          <w:rFonts w:ascii="Arial" w:hAnsi="Arial" w:cs="Arial"/>
          <w:szCs w:val="22"/>
        </w:rPr>
      </w:pPr>
      <w:r w:rsidRPr="007E7016">
        <w:rPr>
          <w:rFonts w:ascii="Arial" w:hAnsi="Arial" w:cs="Arial"/>
          <w:sz w:val="24"/>
        </w:rPr>
        <w:t>New DS</w:t>
      </w:r>
    </w:p>
    <w:p w14:paraId="044824AF" w14:textId="5D78286D" w:rsidR="000902DD" w:rsidRPr="007E7016" w:rsidRDefault="000902DD" w:rsidP="51EC5422">
      <w:pPr>
        <w:pStyle w:val="BodyTextAll"/>
        <w:rPr>
          <w:rFonts w:ascii="Arial" w:hAnsi="Arial" w:cs="Arial"/>
          <w:sz w:val="24"/>
        </w:rPr>
      </w:pPr>
      <w:r w:rsidRPr="007E7016">
        <w:rPr>
          <w:rFonts w:ascii="Arial" w:hAnsi="Arial" w:cs="Arial"/>
          <w:sz w:val="24"/>
        </w:rPr>
        <w:t>Functional testing (</w:t>
      </w:r>
      <w:r w:rsidRPr="007E7016">
        <w:rPr>
          <w:rFonts w:ascii="Arial" w:hAnsi="Arial" w:cs="Arial"/>
          <w:b/>
          <w:bCs/>
          <w:sz w:val="24"/>
        </w:rPr>
        <w:t>positive and negative</w:t>
      </w:r>
      <w:r w:rsidR="7EBA8C4D" w:rsidRPr="007E7016">
        <w:rPr>
          <w:rFonts w:ascii="Arial" w:hAnsi="Arial" w:cs="Arial"/>
          <w:b/>
          <w:bCs/>
          <w:sz w:val="24"/>
        </w:rPr>
        <w:t>, where applicable</w:t>
      </w:r>
      <w:r w:rsidRPr="007E7016">
        <w:rPr>
          <w:rFonts w:ascii="Arial" w:hAnsi="Arial" w:cs="Arial"/>
          <w:b/>
          <w:bCs/>
          <w:sz w:val="24"/>
        </w:rPr>
        <w:t>)</w:t>
      </w:r>
      <w:r w:rsidRPr="007E7016">
        <w:rPr>
          <w:rFonts w:ascii="Arial" w:hAnsi="Arial" w:cs="Arial"/>
          <w:sz w:val="24"/>
        </w:rPr>
        <w:t xml:space="preserve"> will be performed to validate the following </w:t>
      </w:r>
      <w:r w:rsidRPr="007E7016">
        <w:rPr>
          <w:rFonts w:ascii="Arial" w:hAnsi="Arial" w:cs="Arial"/>
          <w:b/>
          <w:bCs/>
          <w:sz w:val="24"/>
        </w:rPr>
        <w:t>High</w:t>
      </w:r>
      <w:r w:rsidRPr="007E7016">
        <w:rPr>
          <w:rFonts w:ascii="Arial" w:hAnsi="Arial" w:cs="Arial"/>
          <w:sz w:val="24"/>
        </w:rPr>
        <w:t xml:space="preserve"> risk functional requirements: </w:t>
      </w:r>
    </w:p>
    <w:p w14:paraId="12FB7E4B" w14:textId="77777777" w:rsidR="00E411EB" w:rsidRPr="007E7016" w:rsidRDefault="00E411EB" w:rsidP="000902DD">
      <w:pPr>
        <w:pStyle w:val="BodyTextAll"/>
        <w:numPr>
          <w:ilvl w:val="0"/>
          <w:numId w:val="38"/>
        </w:numPr>
        <w:rPr>
          <w:rFonts w:ascii="Arial" w:hAnsi="Arial" w:cs="Arial"/>
          <w:sz w:val="24"/>
        </w:rPr>
      </w:pPr>
      <w:r w:rsidRPr="007E7016">
        <w:rPr>
          <w:rFonts w:ascii="Arial" w:hAnsi="Arial" w:cs="Arial"/>
          <w:sz w:val="24"/>
        </w:rPr>
        <w:t>Audit Trail Spelling Fixes:</w:t>
      </w:r>
    </w:p>
    <w:p w14:paraId="5528B513" w14:textId="3F6BC2CF" w:rsidR="00E411EB" w:rsidRPr="007E7016" w:rsidRDefault="00E411EB" w:rsidP="00E411EB">
      <w:pPr>
        <w:pStyle w:val="BodyTextAll"/>
        <w:numPr>
          <w:ilvl w:val="1"/>
          <w:numId w:val="40"/>
        </w:numPr>
        <w:rPr>
          <w:rFonts w:ascii="Arial" w:hAnsi="Arial" w:cs="Arial"/>
          <w:sz w:val="24"/>
        </w:rPr>
      </w:pPr>
      <w:r w:rsidRPr="007E7016">
        <w:rPr>
          <w:rFonts w:ascii="Arial" w:hAnsi="Arial" w:cs="Arial"/>
          <w:sz w:val="24"/>
        </w:rPr>
        <w:t>UR-REG-36 (</w:t>
      </w:r>
      <w:r w:rsidR="783CA220" w:rsidRPr="007E7016">
        <w:rPr>
          <w:rFonts w:ascii="Arial" w:hAnsi="Arial" w:cs="Arial"/>
          <w:sz w:val="24"/>
        </w:rPr>
        <w:t xml:space="preserve">FS-REG-36) </w:t>
      </w:r>
      <w:r w:rsidRPr="007E7016">
        <w:rPr>
          <w:rFonts w:ascii="Arial" w:hAnsi="Arial" w:cs="Arial"/>
          <w:sz w:val="24"/>
        </w:rPr>
        <w:t>(High)</w:t>
      </w:r>
    </w:p>
    <w:p w14:paraId="184E9592" w14:textId="4E041A35" w:rsidR="028595D8" w:rsidRPr="007E7016" w:rsidRDefault="028595D8" w:rsidP="51EC5422">
      <w:pPr>
        <w:pStyle w:val="BodyTextAll"/>
        <w:numPr>
          <w:ilvl w:val="0"/>
          <w:numId w:val="38"/>
        </w:numPr>
        <w:spacing w:line="259" w:lineRule="auto"/>
        <w:rPr>
          <w:rFonts w:ascii="Arial" w:hAnsi="Arial" w:cs="Arial"/>
          <w:szCs w:val="22"/>
        </w:rPr>
      </w:pPr>
      <w:r w:rsidRPr="007E7016">
        <w:rPr>
          <w:rFonts w:ascii="Arial" w:hAnsi="Arial" w:cs="Arial"/>
          <w:sz w:val="24"/>
        </w:rPr>
        <w:t>See Last Login of User:</w:t>
      </w:r>
    </w:p>
    <w:p w14:paraId="2C7EECB7" w14:textId="7425790B" w:rsidR="00E411EB" w:rsidRPr="007E7016" w:rsidRDefault="00E411EB" w:rsidP="51EC5422">
      <w:pPr>
        <w:pStyle w:val="BodyTextAll"/>
        <w:numPr>
          <w:ilvl w:val="1"/>
          <w:numId w:val="40"/>
        </w:numPr>
        <w:rPr>
          <w:rFonts w:ascii="Arial" w:hAnsi="Arial" w:cs="Arial"/>
          <w:sz w:val="24"/>
        </w:rPr>
      </w:pPr>
      <w:r w:rsidRPr="007E7016">
        <w:rPr>
          <w:rFonts w:ascii="Arial" w:hAnsi="Arial" w:cs="Arial"/>
          <w:sz w:val="24"/>
        </w:rPr>
        <w:lastRenderedPageBreak/>
        <w:t>BR 8.1 (</w:t>
      </w:r>
      <w:r w:rsidR="0903C8A2" w:rsidRPr="007E7016">
        <w:rPr>
          <w:rFonts w:ascii="Arial" w:hAnsi="Arial" w:cs="Arial"/>
          <w:sz w:val="24"/>
        </w:rPr>
        <w:t>FR 6.7.</w:t>
      </w:r>
      <w:r w:rsidR="6187BCD9" w:rsidRPr="007E7016">
        <w:rPr>
          <w:rFonts w:ascii="Arial" w:hAnsi="Arial" w:cs="Arial"/>
          <w:sz w:val="24"/>
        </w:rPr>
        <w:t>9</w:t>
      </w:r>
      <w:r w:rsidR="0903C8A2" w:rsidRPr="007E7016">
        <w:rPr>
          <w:rFonts w:ascii="Arial" w:hAnsi="Arial" w:cs="Arial"/>
          <w:sz w:val="24"/>
        </w:rPr>
        <w:t xml:space="preserve">) </w:t>
      </w:r>
      <w:r w:rsidRPr="007E7016">
        <w:rPr>
          <w:rFonts w:ascii="Arial" w:hAnsi="Arial" w:cs="Arial"/>
          <w:sz w:val="24"/>
        </w:rPr>
        <w:t>(High)</w:t>
      </w:r>
    </w:p>
    <w:p w14:paraId="01E94193" w14:textId="14578A19" w:rsidR="380DAF08" w:rsidRPr="007E7016" w:rsidRDefault="380DAF08" w:rsidP="51EC5422">
      <w:pPr>
        <w:pStyle w:val="BodyTextAll"/>
        <w:numPr>
          <w:ilvl w:val="1"/>
          <w:numId w:val="40"/>
        </w:numPr>
        <w:rPr>
          <w:rFonts w:ascii="Arial" w:hAnsi="Arial" w:cs="Arial"/>
          <w:szCs w:val="22"/>
        </w:rPr>
      </w:pPr>
      <w:r w:rsidRPr="007E7016">
        <w:rPr>
          <w:rFonts w:ascii="Arial" w:hAnsi="Arial" w:cs="Arial"/>
          <w:sz w:val="24"/>
        </w:rPr>
        <w:t>New FR</w:t>
      </w:r>
    </w:p>
    <w:p w14:paraId="13A4A05E" w14:textId="260C924E" w:rsidR="1C43754A" w:rsidRPr="007E7016" w:rsidRDefault="1C43754A" w:rsidP="51EC5422">
      <w:pPr>
        <w:pStyle w:val="BodyTextAll"/>
        <w:numPr>
          <w:ilvl w:val="1"/>
          <w:numId w:val="40"/>
        </w:numPr>
        <w:rPr>
          <w:rFonts w:ascii="Arial" w:hAnsi="Arial" w:cs="Arial"/>
          <w:szCs w:val="22"/>
        </w:rPr>
      </w:pPr>
      <w:r w:rsidRPr="007E7016">
        <w:rPr>
          <w:rFonts w:ascii="Arial" w:hAnsi="Arial" w:cs="Arial"/>
          <w:sz w:val="24"/>
        </w:rPr>
        <w:t>New DS</w:t>
      </w:r>
    </w:p>
    <w:p w14:paraId="328EC688" w14:textId="1106EE17" w:rsidR="00E411EB" w:rsidRPr="007E7016" w:rsidRDefault="00E411EB" w:rsidP="000902DD">
      <w:pPr>
        <w:pStyle w:val="BodyTextAll"/>
        <w:numPr>
          <w:ilvl w:val="0"/>
          <w:numId w:val="38"/>
        </w:numPr>
        <w:rPr>
          <w:rFonts w:ascii="Arial" w:hAnsi="Arial" w:cs="Arial"/>
          <w:sz w:val="24"/>
        </w:rPr>
      </w:pPr>
      <w:r w:rsidRPr="007E7016">
        <w:rPr>
          <w:rFonts w:ascii="Arial" w:hAnsi="Arial" w:cs="Arial"/>
          <w:sz w:val="24"/>
        </w:rPr>
        <w:t>ECDB Menu Modifications:</w:t>
      </w:r>
    </w:p>
    <w:p w14:paraId="740D68A9" w14:textId="1543E5F8" w:rsidR="00E411EB" w:rsidRPr="007E7016" w:rsidRDefault="00E411EB" w:rsidP="683693D6">
      <w:pPr>
        <w:pStyle w:val="BodyTextAll"/>
        <w:numPr>
          <w:ilvl w:val="1"/>
          <w:numId w:val="38"/>
        </w:numPr>
        <w:rPr>
          <w:rFonts w:ascii="Arial" w:hAnsi="Arial" w:cs="Arial"/>
          <w:sz w:val="24"/>
        </w:rPr>
      </w:pPr>
      <w:r w:rsidRPr="007E7016">
        <w:rPr>
          <w:rFonts w:ascii="Arial" w:hAnsi="Arial" w:cs="Arial"/>
          <w:sz w:val="24"/>
        </w:rPr>
        <w:t>BR 8.1 (</w:t>
      </w:r>
      <w:r w:rsidR="0CD00D3B" w:rsidRPr="007E7016">
        <w:rPr>
          <w:rFonts w:ascii="Arial" w:hAnsi="Arial" w:cs="Arial"/>
          <w:sz w:val="24"/>
        </w:rPr>
        <w:t xml:space="preserve">FR 6.7.2) </w:t>
      </w:r>
      <w:r w:rsidRPr="007E7016">
        <w:rPr>
          <w:rFonts w:ascii="Arial" w:hAnsi="Arial" w:cs="Arial"/>
          <w:sz w:val="24"/>
        </w:rPr>
        <w:t>(High)</w:t>
      </w:r>
    </w:p>
    <w:p w14:paraId="683BB160" w14:textId="5834037D" w:rsidR="005B6F8F" w:rsidRPr="007E7016" w:rsidRDefault="00807CF5" w:rsidP="00AD3CC6">
      <w:pPr>
        <w:pStyle w:val="BodyTextAll"/>
        <w:rPr>
          <w:rFonts w:ascii="Arial" w:hAnsi="Arial" w:cs="Arial"/>
          <w:sz w:val="24"/>
        </w:rPr>
      </w:pPr>
      <w:r w:rsidRPr="007E7016">
        <w:rPr>
          <w:rFonts w:ascii="Arial" w:hAnsi="Arial" w:cs="Arial"/>
          <w:sz w:val="24"/>
        </w:rPr>
        <w:t xml:space="preserve">See section 16 for </w:t>
      </w:r>
      <w:r w:rsidR="00297C92" w:rsidRPr="007E7016">
        <w:rPr>
          <w:rFonts w:ascii="Arial" w:hAnsi="Arial" w:cs="Arial"/>
          <w:sz w:val="24"/>
        </w:rPr>
        <w:t xml:space="preserve">IQ and OQ </w:t>
      </w:r>
      <w:r w:rsidRPr="007E7016">
        <w:rPr>
          <w:rFonts w:ascii="Arial" w:hAnsi="Arial" w:cs="Arial"/>
          <w:sz w:val="24"/>
        </w:rPr>
        <w:t>test script details</w:t>
      </w:r>
      <w:bookmarkStart w:id="195" w:name="_Toc122503523"/>
      <w:bookmarkStart w:id="196" w:name="_Toc144374596"/>
      <w:bookmarkStart w:id="197" w:name="_Toc47186934"/>
      <w:r w:rsidR="00AD3CC6" w:rsidRPr="007E7016">
        <w:rPr>
          <w:rFonts w:ascii="Arial" w:hAnsi="Arial" w:cs="Arial"/>
          <w:sz w:val="24"/>
        </w:rPr>
        <w:t>.</w:t>
      </w:r>
    </w:p>
    <w:p w14:paraId="424BAE44" w14:textId="15AEA6A4" w:rsidR="00BA629E" w:rsidRPr="007E7016" w:rsidRDefault="00BA629E" w:rsidP="51EC5422">
      <w:pPr>
        <w:pStyle w:val="Heading3"/>
        <w:rPr>
          <w:sz w:val="24"/>
          <w:szCs w:val="24"/>
        </w:rPr>
      </w:pPr>
      <w:bookmarkStart w:id="198" w:name="_Toc573396554"/>
      <w:bookmarkStart w:id="199" w:name="_Toc162531553"/>
      <w:r w:rsidRPr="007E7016">
        <w:rPr>
          <w:sz w:val="24"/>
          <w:szCs w:val="24"/>
        </w:rPr>
        <w:t>Purpose and Scope</w:t>
      </w:r>
      <w:bookmarkEnd w:id="195"/>
      <w:bookmarkEnd w:id="196"/>
      <w:bookmarkEnd w:id="197"/>
      <w:bookmarkEnd w:id="198"/>
      <w:bookmarkEnd w:id="199"/>
    </w:p>
    <w:p w14:paraId="6C692FD5" w14:textId="464522D9" w:rsidR="00BA629E" w:rsidRPr="007E7016" w:rsidRDefault="00BA629E" w:rsidP="544DCC8C">
      <w:pPr>
        <w:pStyle w:val="BodyTextAll"/>
        <w:rPr>
          <w:rFonts w:ascii="Arial" w:hAnsi="Arial" w:cs="Arial"/>
          <w:sz w:val="24"/>
        </w:rPr>
      </w:pPr>
      <w:r w:rsidRPr="007E7016">
        <w:rPr>
          <w:rFonts w:ascii="Arial" w:hAnsi="Arial" w:cs="Arial"/>
          <w:sz w:val="24"/>
        </w:rPr>
        <w:t>Operational Testing provides documented assurance that the system performs as intended and without issue.</w:t>
      </w:r>
      <w:r w:rsidR="007A1342" w:rsidRPr="007E7016">
        <w:rPr>
          <w:rFonts w:ascii="Arial" w:hAnsi="Arial" w:cs="Arial"/>
          <w:sz w:val="24"/>
        </w:rPr>
        <w:t xml:space="preserve"> </w:t>
      </w:r>
    </w:p>
    <w:p w14:paraId="1A5CE303" w14:textId="77777777" w:rsidR="00BA629E" w:rsidRPr="007E7016" w:rsidRDefault="00BA629E" w:rsidP="005B6F8F">
      <w:pPr>
        <w:pStyle w:val="BodyTextAll"/>
        <w:numPr>
          <w:ilvl w:val="0"/>
          <w:numId w:val="8"/>
        </w:numPr>
        <w:rPr>
          <w:rFonts w:ascii="Arial" w:hAnsi="Arial" w:cs="Arial"/>
          <w:sz w:val="24"/>
        </w:rPr>
      </w:pPr>
      <w:r w:rsidRPr="007E7016">
        <w:rPr>
          <w:rFonts w:ascii="Arial" w:hAnsi="Arial" w:cs="Arial"/>
          <w:sz w:val="24"/>
        </w:rPr>
        <w:t>Verification of correct installation will be performed for all changes involved.</w:t>
      </w:r>
    </w:p>
    <w:p w14:paraId="787D9B77" w14:textId="4C5ED18D" w:rsidR="00BA629E" w:rsidRPr="007E7016" w:rsidRDefault="00C51F49" w:rsidP="005B6F8F">
      <w:pPr>
        <w:pStyle w:val="BodyTextAll"/>
        <w:numPr>
          <w:ilvl w:val="0"/>
          <w:numId w:val="8"/>
        </w:numPr>
        <w:rPr>
          <w:rFonts w:ascii="Arial" w:hAnsi="Arial" w:cs="Arial"/>
          <w:sz w:val="24"/>
        </w:rPr>
      </w:pPr>
      <w:r w:rsidRPr="007E7016">
        <w:rPr>
          <w:rFonts w:ascii="Arial" w:hAnsi="Arial" w:cs="Arial"/>
          <w:sz w:val="24"/>
        </w:rPr>
        <w:t>Functional T</w:t>
      </w:r>
      <w:r w:rsidR="00BA629E" w:rsidRPr="007E7016">
        <w:rPr>
          <w:rFonts w:ascii="Arial" w:hAnsi="Arial" w:cs="Arial"/>
          <w:sz w:val="24"/>
        </w:rPr>
        <w:t xml:space="preserve">esting </w:t>
      </w:r>
      <w:r w:rsidR="00216561" w:rsidRPr="007E7016">
        <w:rPr>
          <w:rFonts w:ascii="Arial" w:hAnsi="Arial" w:cs="Arial"/>
          <w:sz w:val="24"/>
        </w:rPr>
        <w:t xml:space="preserve">in the positive case </w:t>
      </w:r>
      <w:r w:rsidR="00BA629E" w:rsidRPr="007E7016">
        <w:rPr>
          <w:rFonts w:ascii="Arial" w:hAnsi="Arial" w:cs="Arial"/>
          <w:sz w:val="24"/>
        </w:rPr>
        <w:t xml:space="preserve">will occur around </w:t>
      </w:r>
      <w:r w:rsidR="00A37BE9" w:rsidRPr="007E7016">
        <w:rPr>
          <w:rFonts w:ascii="Arial" w:hAnsi="Arial" w:cs="Arial"/>
          <w:sz w:val="24"/>
        </w:rPr>
        <w:t xml:space="preserve">the </w:t>
      </w:r>
      <w:r w:rsidR="00BA629E" w:rsidRPr="007E7016">
        <w:rPr>
          <w:rFonts w:ascii="Arial" w:hAnsi="Arial" w:cs="Arial"/>
          <w:sz w:val="24"/>
        </w:rPr>
        <w:t xml:space="preserve">Medium </w:t>
      </w:r>
      <w:r w:rsidR="596AABAC" w:rsidRPr="007E7016">
        <w:rPr>
          <w:rFonts w:ascii="Arial" w:hAnsi="Arial" w:cs="Arial"/>
          <w:sz w:val="24"/>
        </w:rPr>
        <w:t>and Low</w:t>
      </w:r>
      <w:r w:rsidR="00BA629E" w:rsidRPr="007E7016">
        <w:rPr>
          <w:rFonts w:ascii="Arial" w:hAnsi="Arial" w:cs="Arial"/>
          <w:sz w:val="24"/>
        </w:rPr>
        <w:t xml:space="preserve"> Risk User Requirement Specification impacted by this </w:t>
      </w:r>
      <w:r w:rsidR="009C2A3D" w:rsidRPr="007E7016">
        <w:rPr>
          <w:rFonts w:ascii="Arial" w:hAnsi="Arial" w:cs="Arial"/>
          <w:sz w:val="24"/>
        </w:rPr>
        <w:t>update</w:t>
      </w:r>
      <w:r w:rsidR="00BA629E" w:rsidRPr="007E7016">
        <w:rPr>
          <w:rFonts w:ascii="Arial" w:hAnsi="Arial" w:cs="Arial"/>
          <w:sz w:val="24"/>
        </w:rPr>
        <w:t>.</w:t>
      </w:r>
    </w:p>
    <w:p w14:paraId="6A6D76F1" w14:textId="44230D56" w:rsidR="00216561" w:rsidRPr="007E7016" w:rsidRDefault="00216561" w:rsidP="00216561">
      <w:pPr>
        <w:pStyle w:val="BodyTextAll"/>
        <w:numPr>
          <w:ilvl w:val="0"/>
          <w:numId w:val="8"/>
        </w:numPr>
        <w:rPr>
          <w:rFonts w:ascii="Arial" w:hAnsi="Arial" w:cs="Arial"/>
          <w:sz w:val="24"/>
        </w:rPr>
      </w:pPr>
      <w:r w:rsidRPr="007E7016">
        <w:rPr>
          <w:rFonts w:ascii="Arial" w:hAnsi="Arial" w:cs="Arial"/>
          <w:sz w:val="24"/>
        </w:rPr>
        <w:t>Functional Testing in both the positive and negative case will occur around the High Risk User Requirement Specification impacted by this update.</w:t>
      </w:r>
    </w:p>
    <w:p w14:paraId="05C218F9" w14:textId="77777777" w:rsidR="00BA629E" w:rsidRPr="007E7016" w:rsidRDefault="00BA629E" w:rsidP="51EC5422">
      <w:pPr>
        <w:pStyle w:val="Heading3"/>
        <w:rPr>
          <w:sz w:val="24"/>
          <w:szCs w:val="24"/>
        </w:rPr>
      </w:pPr>
      <w:bookmarkStart w:id="200" w:name="_Toc122503524"/>
      <w:bookmarkStart w:id="201" w:name="_Toc144374597"/>
      <w:bookmarkStart w:id="202" w:name="_Toc84296053"/>
      <w:bookmarkStart w:id="203" w:name="_Toc757258236"/>
      <w:bookmarkStart w:id="204" w:name="_Toc162531554"/>
      <w:r w:rsidRPr="007E7016">
        <w:rPr>
          <w:sz w:val="24"/>
          <w:szCs w:val="24"/>
        </w:rPr>
        <w:t>Dependencies</w:t>
      </w:r>
      <w:bookmarkEnd w:id="200"/>
      <w:bookmarkEnd w:id="201"/>
      <w:bookmarkEnd w:id="202"/>
      <w:bookmarkEnd w:id="203"/>
      <w:bookmarkEnd w:id="204"/>
    </w:p>
    <w:p w14:paraId="0244BBF0" w14:textId="416AA61E" w:rsidR="00BA629E" w:rsidRPr="007E7016" w:rsidRDefault="00BA629E" w:rsidP="00A440CD">
      <w:pPr>
        <w:pStyle w:val="BodyTextAll"/>
        <w:numPr>
          <w:ilvl w:val="0"/>
          <w:numId w:val="8"/>
        </w:numPr>
        <w:rPr>
          <w:rFonts w:ascii="Arial" w:hAnsi="Arial" w:cs="Arial"/>
          <w:sz w:val="24"/>
        </w:rPr>
      </w:pPr>
      <w:r w:rsidRPr="007E7016">
        <w:rPr>
          <w:rFonts w:ascii="Arial" w:hAnsi="Arial" w:cs="Arial"/>
          <w:sz w:val="24"/>
        </w:rPr>
        <w:t xml:space="preserve">Executed IQ Scripts </w:t>
      </w:r>
      <w:r w:rsidR="08716668" w:rsidRPr="007E7016">
        <w:rPr>
          <w:rFonts w:ascii="Arial" w:hAnsi="Arial" w:cs="Arial"/>
          <w:sz w:val="24"/>
        </w:rPr>
        <w:t>approved,</w:t>
      </w:r>
      <w:r w:rsidRPr="007E7016">
        <w:rPr>
          <w:rFonts w:ascii="Arial" w:hAnsi="Arial" w:cs="Arial"/>
          <w:sz w:val="24"/>
        </w:rPr>
        <w:t xml:space="preserve"> and defects (if any) are closed. (i.e. fixed, deferred, or rejected) as defined in PRCD-</w:t>
      </w:r>
      <w:r w:rsidR="002B3313">
        <w:rPr>
          <w:rFonts w:ascii="Arial" w:hAnsi="Arial" w:cs="Arial"/>
          <w:sz w:val="24"/>
        </w:rPr>
        <w:t>XXXXX</w:t>
      </w:r>
      <w:r w:rsidR="0EBE3224" w:rsidRPr="007E7016">
        <w:rPr>
          <w:rFonts w:ascii="Arial" w:hAnsi="Arial" w:cs="Arial"/>
          <w:sz w:val="24"/>
        </w:rPr>
        <w:t xml:space="preserve">, </w:t>
      </w:r>
      <w:r w:rsidRPr="007E7016">
        <w:rPr>
          <w:rFonts w:ascii="Arial" w:hAnsi="Arial" w:cs="Arial"/>
          <w:sz w:val="24"/>
        </w:rPr>
        <w:t>IT Test Incident Reporting</w:t>
      </w:r>
      <w:r w:rsidR="0EBE3224" w:rsidRPr="007E7016">
        <w:rPr>
          <w:rFonts w:ascii="Arial" w:hAnsi="Arial" w:cs="Arial"/>
          <w:sz w:val="24"/>
        </w:rPr>
        <w:t xml:space="preserve"> (TIR)</w:t>
      </w:r>
      <w:r w:rsidRPr="007E7016">
        <w:rPr>
          <w:rFonts w:ascii="Arial" w:hAnsi="Arial" w:cs="Arial"/>
          <w:sz w:val="24"/>
        </w:rPr>
        <w:t xml:space="preserve"> v</w:t>
      </w:r>
      <w:r w:rsidR="007765C9" w:rsidRPr="007E7016">
        <w:rPr>
          <w:rFonts w:ascii="Arial" w:hAnsi="Arial" w:cs="Arial"/>
          <w:sz w:val="24"/>
        </w:rPr>
        <w:t>11</w:t>
      </w:r>
      <w:r w:rsidRPr="007E7016">
        <w:rPr>
          <w:rFonts w:ascii="Arial" w:hAnsi="Arial" w:cs="Arial"/>
          <w:sz w:val="24"/>
        </w:rPr>
        <w:t>.0</w:t>
      </w:r>
      <w:r w:rsidR="0EBE3224" w:rsidRPr="007E7016">
        <w:rPr>
          <w:rFonts w:ascii="Arial" w:hAnsi="Arial" w:cs="Arial"/>
          <w:sz w:val="24"/>
        </w:rPr>
        <w:t>.</w:t>
      </w:r>
    </w:p>
    <w:p w14:paraId="21EA9180" w14:textId="77777777" w:rsidR="00BA629E" w:rsidRPr="007E7016" w:rsidRDefault="00BA629E" w:rsidP="00A440CD">
      <w:pPr>
        <w:pStyle w:val="BodyTextAll"/>
        <w:numPr>
          <w:ilvl w:val="0"/>
          <w:numId w:val="8"/>
        </w:numPr>
        <w:rPr>
          <w:rFonts w:ascii="Arial" w:hAnsi="Arial" w:cs="Arial"/>
          <w:sz w:val="24"/>
        </w:rPr>
      </w:pPr>
      <w:r w:rsidRPr="007E7016">
        <w:rPr>
          <w:rFonts w:ascii="Arial" w:hAnsi="Arial" w:cs="Arial"/>
          <w:sz w:val="24"/>
        </w:rPr>
        <w:t>Test Data setup: The Validation and Production environments are identical in terms of application functionality and configurations.</w:t>
      </w:r>
    </w:p>
    <w:p w14:paraId="3EDC8E87" w14:textId="3A97F394" w:rsidR="00BA629E" w:rsidRPr="007E7016" w:rsidRDefault="00BA629E" w:rsidP="51EC5422">
      <w:pPr>
        <w:pStyle w:val="Heading3"/>
        <w:rPr>
          <w:sz w:val="24"/>
          <w:szCs w:val="24"/>
        </w:rPr>
      </w:pPr>
      <w:bookmarkStart w:id="205" w:name="_Toc122503525"/>
      <w:bookmarkStart w:id="206" w:name="_Toc144374598"/>
      <w:bookmarkStart w:id="207" w:name="_Toc1878058838"/>
      <w:bookmarkStart w:id="208" w:name="_Toc137041388"/>
      <w:bookmarkStart w:id="209" w:name="_Toc162531555"/>
      <w:r w:rsidRPr="007E7016">
        <w:rPr>
          <w:sz w:val="24"/>
          <w:szCs w:val="24"/>
        </w:rPr>
        <w:t>Acceptance Criteria</w:t>
      </w:r>
      <w:bookmarkEnd w:id="205"/>
      <w:bookmarkEnd w:id="206"/>
      <w:bookmarkEnd w:id="207"/>
      <w:bookmarkEnd w:id="208"/>
      <w:bookmarkEnd w:id="209"/>
    </w:p>
    <w:p w14:paraId="2E54B646" w14:textId="2305CDE8" w:rsidR="00BA629E" w:rsidRPr="007E7016" w:rsidRDefault="00BA629E" w:rsidP="440ACE45">
      <w:pPr>
        <w:pStyle w:val="BodyTextAll"/>
        <w:numPr>
          <w:ilvl w:val="0"/>
          <w:numId w:val="7"/>
        </w:numPr>
        <w:rPr>
          <w:rFonts w:ascii="Arial" w:hAnsi="Arial" w:cs="Arial"/>
          <w:sz w:val="24"/>
        </w:rPr>
      </w:pPr>
      <w:r w:rsidRPr="007E7016">
        <w:rPr>
          <w:rFonts w:ascii="Arial" w:hAnsi="Arial" w:cs="Arial"/>
          <w:sz w:val="24"/>
        </w:rPr>
        <w:t xml:space="preserve">Executed </w:t>
      </w:r>
      <w:r w:rsidR="009240E3" w:rsidRPr="007E7016">
        <w:rPr>
          <w:rFonts w:ascii="Arial" w:hAnsi="Arial" w:cs="Arial"/>
          <w:sz w:val="24"/>
        </w:rPr>
        <w:t>O</w:t>
      </w:r>
      <w:r w:rsidRPr="007E7016">
        <w:rPr>
          <w:rFonts w:ascii="Arial" w:hAnsi="Arial" w:cs="Arial"/>
          <w:sz w:val="24"/>
        </w:rPr>
        <w:t>Q must be approved in ALM</w:t>
      </w:r>
    </w:p>
    <w:p w14:paraId="41A78BD7" w14:textId="37CB512C" w:rsidR="1A5FF8B4" w:rsidRPr="007E7016" w:rsidRDefault="57BCFE08" w:rsidP="51EC5422">
      <w:pPr>
        <w:pStyle w:val="BodyTextAll"/>
        <w:numPr>
          <w:ilvl w:val="0"/>
          <w:numId w:val="7"/>
        </w:numPr>
        <w:rPr>
          <w:rFonts w:ascii="Arial" w:hAnsi="Arial" w:cs="Arial"/>
          <w:i/>
          <w:iCs/>
          <w:color w:val="000000" w:themeColor="text1"/>
          <w:sz w:val="24"/>
        </w:rPr>
      </w:pPr>
      <w:r w:rsidRPr="007E7016">
        <w:rPr>
          <w:rFonts w:ascii="Arial" w:hAnsi="Arial" w:cs="Arial"/>
          <w:sz w:val="24"/>
        </w:rPr>
        <w:t>Defects (if any) are approved in ALM</w:t>
      </w:r>
    </w:p>
    <w:p w14:paraId="6C1B4D74" w14:textId="465198D7" w:rsidR="03F52514" w:rsidRPr="007E7016" w:rsidRDefault="03F52514" w:rsidP="51EC5422">
      <w:pPr>
        <w:pStyle w:val="Heading2"/>
        <w:spacing w:line="259" w:lineRule="auto"/>
        <w:rPr>
          <w:i/>
          <w:sz w:val="24"/>
          <w:szCs w:val="24"/>
        </w:rPr>
      </w:pPr>
      <w:bookmarkStart w:id="210" w:name="_Toc162531556"/>
      <w:r w:rsidRPr="007E7016">
        <w:rPr>
          <w:i/>
          <w:sz w:val="24"/>
          <w:szCs w:val="24"/>
        </w:rPr>
        <w:t>User Acceptance Testing</w:t>
      </w:r>
      <w:bookmarkEnd w:id="210"/>
    </w:p>
    <w:p w14:paraId="0793AB43" w14:textId="6721F0F2" w:rsidR="03F52514" w:rsidRPr="007E7016" w:rsidRDefault="03F52514" w:rsidP="002F7EA6">
      <w:pPr>
        <w:pStyle w:val="BodyTextAll"/>
        <w:ind w:left="720"/>
        <w:rPr>
          <w:rFonts w:ascii="Arial" w:eastAsiaTheme="minorEastAsia" w:hAnsi="Arial" w:cs="Arial"/>
        </w:rPr>
      </w:pPr>
      <w:r w:rsidRPr="007E7016">
        <w:rPr>
          <w:rFonts w:ascii="Arial" w:eastAsiaTheme="minorEastAsia" w:hAnsi="Arial" w:cs="Arial"/>
        </w:rPr>
        <w:t>User Acceptance Testing will be performed in accordance with the high-level User Requirements relevant to this change. For detailed test information see Appendix C.6.3.1</w:t>
      </w:r>
    </w:p>
    <w:p w14:paraId="26671FD5" w14:textId="5ACC626F" w:rsidR="002F7EA6" w:rsidRPr="007E7016" w:rsidRDefault="03F52514" w:rsidP="002F7EA6">
      <w:pPr>
        <w:pStyle w:val="Heading3"/>
        <w:rPr>
          <w:rFonts w:eastAsiaTheme="minorEastAsia"/>
        </w:rPr>
      </w:pPr>
      <w:bookmarkStart w:id="211" w:name="_Toc162531557"/>
      <w:r w:rsidRPr="007E7016">
        <w:rPr>
          <w:rFonts w:eastAsiaTheme="minorEastAsia"/>
          <w:sz w:val="24"/>
          <w:szCs w:val="24"/>
        </w:rPr>
        <w:t>Purpose and Scope</w:t>
      </w:r>
      <w:bookmarkEnd w:id="211"/>
    </w:p>
    <w:p w14:paraId="258AB253" w14:textId="2BFB8F9C" w:rsidR="002F7EA6" w:rsidRPr="007E7016" w:rsidRDefault="002F7EA6" w:rsidP="002F7EA6">
      <w:pPr>
        <w:pStyle w:val="BodyTextAll"/>
        <w:rPr>
          <w:rFonts w:ascii="Arial" w:eastAsiaTheme="minorEastAsia" w:hAnsi="Arial" w:cs="Arial"/>
        </w:rPr>
      </w:pPr>
      <w:r w:rsidRPr="007E7016">
        <w:rPr>
          <w:rFonts w:ascii="Arial" w:eastAsiaTheme="minorEastAsia" w:hAnsi="Arial" w:cs="Arial"/>
        </w:rPr>
        <w:t>The UAT provides documented assurance that the system performs as intended and without issue from an end-user business perspective</w:t>
      </w:r>
    </w:p>
    <w:p w14:paraId="07422090" w14:textId="77777777" w:rsidR="03F52514" w:rsidRPr="007E7016" w:rsidRDefault="03F52514" w:rsidP="51EC5422">
      <w:pPr>
        <w:pStyle w:val="Heading3"/>
        <w:rPr>
          <w:rFonts w:eastAsiaTheme="minorEastAsia"/>
          <w:sz w:val="24"/>
          <w:szCs w:val="24"/>
        </w:rPr>
      </w:pPr>
      <w:bookmarkStart w:id="212" w:name="_Toc162531558"/>
      <w:r w:rsidRPr="007E7016">
        <w:rPr>
          <w:rFonts w:eastAsiaTheme="minorEastAsia"/>
          <w:sz w:val="24"/>
          <w:szCs w:val="24"/>
        </w:rPr>
        <w:lastRenderedPageBreak/>
        <w:t>Dependencies</w:t>
      </w:r>
      <w:bookmarkEnd w:id="212"/>
    </w:p>
    <w:p w14:paraId="1FD91765" w14:textId="60FCBC2E" w:rsidR="03F52514" w:rsidRPr="007E7016" w:rsidRDefault="03F52514" w:rsidP="51EC5422">
      <w:pPr>
        <w:pStyle w:val="BodyTextAll"/>
        <w:numPr>
          <w:ilvl w:val="0"/>
          <w:numId w:val="8"/>
        </w:numPr>
        <w:rPr>
          <w:rFonts w:ascii="Arial" w:eastAsiaTheme="minorEastAsia" w:hAnsi="Arial" w:cs="Arial"/>
          <w:sz w:val="24"/>
        </w:rPr>
      </w:pPr>
      <w:r w:rsidRPr="007E7016">
        <w:rPr>
          <w:rFonts w:ascii="Arial" w:eastAsiaTheme="minorEastAsia" w:hAnsi="Arial" w:cs="Arial"/>
        </w:rPr>
        <w:t>UAT testing can commence in the Validation environment once the OQ has been completed successfully, all executed OQ Test Scripts are approved, and OQ defects are resolved.</w:t>
      </w:r>
    </w:p>
    <w:p w14:paraId="2459DF4D" w14:textId="2553F3C7" w:rsidR="03F52514" w:rsidRPr="007E7016" w:rsidRDefault="03F52514" w:rsidP="51EC5422">
      <w:pPr>
        <w:pStyle w:val="BodyTextAll"/>
        <w:numPr>
          <w:ilvl w:val="0"/>
          <w:numId w:val="8"/>
        </w:numPr>
        <w:rPr>
          <w:rFonts w:ascii="Arial" w:eastAsiaTheme="minorEastAsia" w:hAnsi="Arial" w:cs="Arial"/>
        </w:rPr>
      </w:pPr>
      <w:r w:rsidRPr="007E7016">
        <w:rPr>
          <w:rFonts w:ascii="Arial" w:eastAsiaTheme="minorEastAsia" w:hAnsi="Arial" w:cs="Arial"/>
        </w:rPr>
        <w:t>UAT test scripts are pre-approved in ALM 15.</w:t>
      </w:r>
    </w:p>
    <w:p w14:paraId="107779BB" w14:textId="3FEDF84F" w:rsidR="03F52514" w:rsidRPr="007E7016" w:rsidRDefault="03F52514" w:rsidP="51EC5422">
      <w:pPr>
        <w:pStyle w:val="BodyTextAll"/>
        <w:numPr>
          <w:ilvl w:val="0"/>
          <w:numId w:val="8"/>
        </w:numPr>
        <w:rPr>
          <w:rFonts w:ascii="Arial" w:eastAsiaTheme="minorEastAsia" w:hAnsi="Arial" w:cs="Arial"/>
        </w:rPr>
      </w:pPr>
      <w:r w:rsidRPr="007E7016">
        <w:rPr>
          <w:rFonts w:ascii="Arial" w:eastAsiaTheme="minorEastAsia" w:hAnsi="Arial" w:cs="Arial"/>
        </w:rPr>
        <w:t>UAT test scripts can complete execution in any sequence.</w:t>
      </w:r>
    </w:p>
    <w:p w14:paraId="35CC34D8" w14:textId="3A97F394" w:rsidR="03F52514" w:rsidRPr="007E7016" w:rsidRDefault="03F52514" w:rsidP="51EC5422">
      <w:pPr>
        <w:pStyle w:val="Heading3"/>
        <w:rPr>
          <w:rFonts w:eastAsiaTheme="minorEastAsia"/>
          <w:sz w:val="24"/>
          <w:szCs w:val="24"/>
        </w:rPr>
      </w:pPr>
      <w:bookmarkStart w:id="213" w:name="_Toc162531559"/>
      <w:r w:rsidRPr="007E7016">
        <w:rPr>
          <w:rFonts w:eastAsiaTheme="minorEastAsia"/>
          <w:sz w:val="24"/>
          <w:szCs w:val="24"/>
        </w:rPr>
        <w:t>Acceptance Criteria</w:t>
      </w:r>
      <w:bookmarkEnd w:id="213"/>
    </w:p>
    <w:p w14:paraId="1DC743BE" w14:textId="7CA74645" w:rsidR="03F52514" w:rsidRPr="007E7016" w:rsidRDefault="03F52514" w:rsidP="51EC5422">
      <w:pPr>
        <w:pStyle w:val="BodyTextAll"/>
        <w:numPr>
          <w:ilvl w:val="0"/>
          <w:numId w:val="7"/>
        </w:numPr>
        <w:rPr>
          <w:rFonts w:ascii="Arial" w:eastAsiaTheme="minorEastAsia" w:hAnsi="Arial" w:cs="Arial"/>
        </w:rPr>
      </w:pPr>
      <w:r w:rsidRPr="007E7016">
        <w:rPr>
          <w:rFonts w:ascii="Arial" w:eastAsiaTheme="minorEastAsia" w:hAnsi="Arial" w:cs="Arial"/>
        </w:rPr>
        <w:t>Executed UAT must be approved in ALM</w:t>
      </w:r>
    </w:p>
    <w:p w14:paraId="59E141FA" w14:textId="2EC13D62" w:rsidR="03F52514" w:rsidRPr="007E7016" w:rsidRDefault="03F52514" w:rsidP="51EC5422">
      <w:pPr>
        <w:pStyle w:val="BodyTextAll"/>
        <w:numPr>
          <w:ilvl w:val="0"/>
          <w:numId w:val="7"/>
        </w:numPr>
        <w:rPr>
          <w:rFonts w:ascii="Arial" w:eastAsiaTheme="minorEastAsia" w:hAnsi="Arial" w:cs="Arial"/>
          <w:i/>
          <w:iCs/>
          <w:color w:val="000000" w:themeColor="text1"/>
          <w:sz w:val="24"/>
        </w:rPr>
      </w:pPr>
      <w:r w:rsidRPr="007E7016">
        <w:rPr>
          <w:rFonts w:ascii="Arial" w:eastAsiaTheme="minorEastAsia" w:hAnsi="Arial" w:cs="Arial"/>
          <w:sz w:val="24"/>
        </w:rPr>
        <w:t>Defects (if any) are approved in ALM</w:t>
      </w:r>
    </w:p>
    <w:p w14:paraId="353B60FE" w14:textId="36B83CE1" w:rsidR="51EC5422" w:rsidRPr="007E7016" w:rsidRDefault="51EC5422" w:rsidP="51EC5422">
      <w:pPr>
        <w:pStyle w:val="BodyTextAll"/>
        <w:ind w:left="0"/>
        <w:rPr>
          <w:rFonts w:ascii="Arial" w:hAnsi="Arial" w:cs="Arial"/>
          <w:i/>
          <w:iCs/>
          <w:color w:val="000000" w:themeColor="text1"/>
          <w:szCs w:val="22"/>
        </w:rPr>
      </w:pPr>
    </w:p>
    <w:p w14:paraId="79E28505" w14:textId="77777777" w:rsidR="00BA629E" w:rsidRPr="007E7016" w:rsidRDefault="00BA629E" w:rsidP="51EC5422">
      <w:pPr>
        <w:pStyle w:val="Heading1"/>
        <w:rPr>
          <w:sz w:val="24"/>
          <w:szCs w:val="24"/>
        </w:rPr>
      </w:pPr>
      <w:bookmarkStart w:id="214" w:name="_Toc38406271"/>
      <w:bookmarkStart w:id="215" w:name="_Toc38406320"/>
      <w:bookmarkStart w:id="216" w:name="_Toc38406883"/>
      <w:bookmarkStart w:id="217" w:name="_Toc60632966"/>
      <w:bookmarkStart w:id="218" w:name="_Toc122503530"/>
      <w:bookmarkStart w:id="219" w:name="_Toc144374599"/>
      <w:bookmarkStart w:id="220" w:name="_Toc210779888"/>
      <w:bookmarkStart w:id="221" w:name="_Toc1900290487"/>
      <w:bookmarkStart w:id="222" w:name="_Toc162531560"/>
      <w:r w:rsidRPr="007E7016">
        <w:rPr>
          <w:sz w:val="24"/>
          <w:szCs w:val="24"/>
        </w:rPr>
        <w:t>Test Data</w:t>
      </w:r>
      <w:bookmarkEnd w:id="214"/>
      <w:bookmarkEnd w:id="215"/>
      <w:bookmarkEnd w:id="216"/>
      <w:bookmarkEnd w:id="217"/>
      <w:bookmarkEnd w:id="218"/>
      <w:bookmarkEnd w:id="219"/>
      <w:bookmarkEnd w:id="220"/>
      <w:bookmarkEnd w:id="221"/>
      <w:bookmarkEnd w:id="222"/>
    </w:p>
    <w:p w14:paraId="02160D47" w14:textId="3A442D42" w:rsidR="00BA629E" w:rsidRPr="007E7016" w:rsidRDefault="00BA629E" w:rsidP="440ACE45">
      <w:pPr>
        <w:pStyle w:val="BodyTextAll"/>
        <w:rPr>
          <w:rFonts w:ascii="Arial" w:hAnsi="Arial" w:cs="Arial"/>
          <w:i/>
          <w:iCs/>
          <w:sz w:val="24"/>
        </w:rPr>
      </w:pPr>
      <w:r w:rsidRPr="007E7016">
        <w:rPr>
          <w:rFonts w:ascii="Arial" w:hAnsi="Arial" w:cs="Arial"/>
          <w:sz w:val="24"/>
        </w:rPr>
        <w:t xml:space="preserve">All required test data (i.e. documents of a particular type for validation of document workflows) are outlined in prerequisites on respective test scripts referenced in Section 11, </w:t>
      </w:r>
      <w:r w:rsidRPr="007E7016">
        <w:rPr>
          <w:rFonts w:ascii="Arial" w:hAnsi="Arial" w:cs="Arial"/>
          <w:i/>
          <w:iCs/>
          <w:sz w:val="24"/>
        </w:rPr>
        <w:t>Appendices A</w:t>
      </w:r>
      <w:r w:rsidR="00937C4B" w:rsidRPr="007E7016">
        <w:rPr>
          <w:rFonts w:ascii="Arial" w:hAnsi="Arial" w:cs="Arial"/>
          <w:i/>
          <w:iCs/>
          <w:sz w:val="24"/>
        </w:rPr>
        <w:t>,</w:t>
      </w:r>
      <w:r w:rsidR="7A72DE2D" w:rsidRPr="007E7016">
        <w:rPr>
          <w:rFonts w:ascii="Arial" w:hAnsi="Arial" w:cs="Arial"/>
          <w:i/>
          <w:iCs/>
          <w:sz w:val="24"/>
        </w:rPr>
        <w:t xml:space="preserve"> </w:t>
      </w:r>
      <w:r w:rsidRPr="007E7016">
        <w:rPr>
          <w:rFonts w:ascii="Arial" w:hAnsi="Arial" w:cs="Arial"/>
          <w:i/>
          <w:iCs/>
          <w:sz w:val="24"/>
        </w:rPr>
        <w:t>B</w:t>
      </w:r>
      <w:r w:rsidR="00937C4B" w:rsidRPr="007E7016">
        <w:rPr>
          <w:rFonts w:ascii="Arial" w:hAnsi="Arial" w:cs="Arial"/>
          <w:i/>
          <w:iCs/>
          <w:sz w:val="24"/>
        </w:rPr>
        <w:t>, &amp; C</w:t>
      </w:r>
      <w:r w:rsidR="00CF1B18" w:rsidRPr="007E7016">
        <w:rPr>
          <w:rFonts w:ascii="Arial" w:hAnsi="Arial" w:cs="Arial"/>
          <w:i/>
          <w:iCs/>
          <w:sz w:val="24"/>
        </w:rPr>
        <w:t xml:space="preserve"> </w:t>
      </w:r>
      <w:r w:rsidRPr="007E7016">
        <w:rPr>
          <w:rFonts w:ascii="Arial" w:hAnsi="Arial" w:cs="Arial"/>
          <w:sz w:val="24"/>
        </w:rPr>
        <w:t>of this document, and will be readily available in the</w:t>
      </w:r>
      <w:r w:rsidR="00CE1C9C" w:rsidRPr="007E7016">
        <w:rPr>
          <w:rFonts w:ascii="Arial" w:hAnsi="Arial" w:cs="Arial"/>
          <w:sz w:val="24"/>
        </w:rPr>
        <w:t xml:space="preserve"> </w:t>
      </w:r>
      <w:r w:rsidRPr="007E7016">
        <w:rPr>
          <w:rFonts w:ascii="Arial" w:hAnsi="Arial" w:cs="Arial"/>
          <w:sz w:val="24"/>
        </w:rPr>
        <w:t>Validation environment or are able to be generated by the tester.</w:t>
      </w:r>
    </w:p>
    <w:p w14:paraId="23081BF6" w14:textId="77777777" w:rsidR="00BA629E" w:rsidRPr="007E7016" w:rsidRDefault="00BA629E" w:rsidP="51EC5422">
      <w:pPr>
        <w:pStyle w:val="Heading1"/>
        <w:rPr>
          <w:sz w:val="24"/>
          <w:szCs w:val="24"/>
        </w:rPr>
      </w:pPr>
      <w:bookmarkStart w:id="223" w:name="_Toc38406272"/>
      <w:bookmarkStart w:id="224" w:name="_Toc38406321"/>
      <w:bookmarkStart w:id="225" w:name="_Toc38406884"/>
      <w:bookmarkStart w:id="226" w:name="_Toc60632967"/>
      <w:bookmarkStart w:id="227" w:name="_Toc122503531"/>
      <w:bookmarkStart w:id="228" w:name="_Toc144374600"/>
      <w:bookmarkStart w:id="229" w:name="_Toc1876486184"/>
      <w:bookmarkStart w:id="230" w:name="_Toc542151518"/>
      <w:bookmarkStart w:id="231" w:name="_Toc162531561"/>
      <w:r w:rsidRPr="007E7016">
        <w:rPr>
          <w:sz w:val="24"/>
          <w:szCs w:val="24"/>
        </w:rPr>
        <w:t>Defect Management</w:t>
      </w:r>
      <w:bookmarkEnd w:id="223"/>
      <w:bookmarkEnd w:id="224"/>
      <w:bookmarkEnd w:id="225"/>
      <w:bookmarkEnd w:id="226"/>
      <w:bookmarkEnd w:id="227"/>
      <w:bookmarkEnd w:id="228"/>
      <w:bookmarkEnd w:id="229"/>
      <w:bookmarkEnd w:id="230"/>
      <w:bookmarkEnd w:id="231"/>
    </w:p>
    <w:p w14:paraId="09256492" w14:textId="74E20893" w:rsidR="00BA629E" w:rsidRPr="007E7016" w:rsidRDefault="00BA629E" w:rsidP="00BA629E">
      <w:pPr>
        <w:pStyle w:val="BodyTextAll"/>
        <w:rPr>
          <w:rFonts w:ascii="Arial" w:hAnsi="Arial" w:cs="Arial"/>
          <w:sz w:val="24"/>
        </w:rPr>
      </w:pPr>
      <w:bookmarkStart w:id="232" w:name="_Hlk64252083"/>
      <w:r w:rsidRPr="007E7016">
        <w:rPr>
          <w:rFonts w:ascii="Arial" w:hAnsi="Arial" w:cs="Arial"/>
          <w:sz w:val="24"/>
        </w:rPr>
        <w:t>Defects identified during testing activities shall be reported and managed in ALM VERA in accordance with PRCD-</w:t>
      </w:r>
      <w:r w:rsidR="002B3313">
        <w:rPr>
          <w:rFonts w:ascii="Arial" w:hAnsi="Arial" w:cs="Arial"/>
          <w:sz w:val="24"/>
        </w:rPr>
        <w:t>XXXXX</w:t>
      </w:r>
      <w:r w:rsidRPr="007E7016">
        <w:rPr>
          <w:rFonts w:ascii="Arial" w:hAnsi="Arial" w:cs="Arial"/>
          <w:sz w:val="24"/>
        </w:rPr>
        <w:t>, IT Test Incident Reporting (TIR)</w:t>
      </w:r>
      <w:r w:rsidR="6E5F34B8" w:rsidRPr="007E7016">
        <w:rPr>
          <w:rFonts w:ascii="Arial" w:hAnsi="Arial" w:cs="Arial"/>
          <w:sz w:val="24"/>
        </w:rPr>
        <w:t xml:space="preserve"> v11.0</w:t>
      </w:r>
      <w:r w:rsidRPr="007E7016">
        <w:rPr>
          <w:rFonts w:ascii="Arial" w:hAnsi="Arial" w:cs="Arial"/>
          <w:sz w:val="24"/>
        </w:rPr>
        <w:t>.</w:t>
      </w:r>
    </w:p>
    <w:p w14:paraId="0BF796DE" w14:textId="527F3EC9" w:rsidR="00B817C4" w:rsidRPr="007E7016" w:rsidRDefault="00B817C4" w:rsidP="51EC5422">
      <w:pPr>
        <w:pStyle w:val="Heading1"/>
        <w:rPr>
          <w:sz w:val="24"/>
          <w:szCs w:val="24"/>
        </w:rPr>
      </w:pPr>
      <w:bookmarkStart w:id="233" w:name="_Toc38406273"/>
      <w:bookmarkStart w:id="234" w:name="_Toc38406322"/>
      <w:bookmarkStart w:id="235" w:name="_Toc38406885"/>
      <w:bookmarkStart w:id="236" w:name="_Toc144374601"/>
      <w:bookmarkStart w:id="237" w:name="_Toc629921424"/>
      <w:bookmarkStart w:id="238" w:name="_Toc145882704"/>
      <w:bookmarkStart w:id="239" w:name="_Toc162531562"/>
      <w:bookmarkEnd w:id="232"/>
      <w:r w:rsidRPr="007E7016">
        <w:rPr>
          <w:sz w:val="24"/>
          <w:szCs w:val="24"/>
        </w:rPr>
        <w:t>Deliverables</w:t>
      </w:r>
      <w:bookmarkEnd w:id="233"/>
      <w:bookmarkEnd w:id="234"/>
      <w:bookmarkEnd w:id="235"/>
      <w:bookmarkEnd w:id="236"/>
      <w:bookmarkEnd w:id="237"/>
      <w:bookmarkEnd w:id="238"/>
      <w:bookmarkEnd w:id="239"/>
    </w:p>
    <w:p w14:paraId="1C4A9987" w14:textId="3A1ECCEE" w:rsidR="00FD2E4D" w:rsidRPr="007E7016" w:rsidRDefault="682C97E0" w:rsidP="01B0856F">
      <w:pPr>
        <w:pStyle w:val="BodyTextAll"/>
        <w:rPr>
          <w:rFonts w:ascii="Arial" w:hAnsi="Arial" w:cs="Arial"/>
          <w:sz w:val="24"/>
        </w:rPr>
      </w:pPr>
      <w:r w:rsidRPr="007E7016">
        <w:rPr>
          <w:rFonts w:ascii="Arial" w:hAnsi="Arial" w:cs="Arial"/>
          <w:sz w:val="24"/>
        </w:rPr>
        <w:t>The following deliverables are for the project as specified in PRCD-</w:t>
      </w:r>
      <w:r w:rsidR="002B3313">
        <w:rPr>
          <w:rFonts w:ascii="Arial" w:hAnsi="Arial" w:cs="Arial"/>
          <w:sz w:val="24"/>
        </w:rPr>
        <w:t>XXXXX</w:t>
      </w:r>
      <w:r w:rsidRPr="007E7016">
        <w:rPr>
          <w:rFonts w:ascii="Arial" w:hAnsi="Arial" w:cs="Arial"/>
          <w:sz w:val="24"/>
        </w:rPr>
        <w:t xml:space="preserve">, </w:t>
      </w:r>
      <w:r w:rsidR="63791147" w:rsidRPr="007E7016">
        <w:rPr>
          <w:rFonts w:ascii="Arial" w:hAnsi="Arial" w:cs="Arial"/>
          <w:sz w:val="24"/>
        </w:rPr>
        <w:t xml:space="preserve">Validating </w:t>
      </w:r>
      <w:r w:rsidR="48DB462B" w:rsidRPr="007E7016">
        <w:rPr>
          <w:rFonts w:ascii="Arial" w:hAnsi="Arial" w:cs="Arial"/>
          <w:sz w:val="24"/>
        </w:rPr>
        <w:t>IT</w:t>
      </w:r>
      <w:r w:rsidR="7DACB95A" w:rsidRPr="007E7016">
        <w:rPr>
          <w:rFonts w:ascii="Arial" w:hAnsi="Arial" w:cs="Arial"/>
          <w:sz w:val="24"/>
        </w:rPr>
        <w:t xml:space="preserve"> </w:t>
      </w:r>
      <w:r w:rsidR="63791147" w:rsidRPr="007E7016">
        <w:rPr>
          <w:rFonts w:ascii="Arial" w:hAnsi="Arial" w:cs="Arial"/>
          <w:sz w:val="24"/>
        </w:rPr>
        <w:t>Computerized Systems</w:t>
      </w:r>
      <w:r w:rsidR="00F2413F" w:rsidRPr="007E7016">
        <w:rPr>
          <w:rFonts w:ascii="Arial" w:hAnsi="Arial" w:cs="Arial"/>
          <w:sz w:val="24"/>
        </w:rPr>
        <w:t xml:space="preserve"> v</w:t>
      </w:r>
      <w:r w:rsidR="387D80B9" w:rsidRPr="007E7016">
        <w:rPr>
          <w:rFonts w:ascii="Arial" w:hAnsi="Arial" w:cs="Arial"/>
          <w:sz w:val="24"/>
        </w:rPr>
        <w:t>13.0.</w:t>
      </w:r>
      <w:r w:rsidRPr="007E7016">
        <w:rPr>
          <w:rFonts w:ascii="Arial" w:hAnsi="Arial" w:cs="Arial"/>
          <w:sz w:val="24"/>
        </w:rPr>
        <w:t xml:space="preserve"> For specific requirements for each deliverable, including approvers refer to PRCD-</w:t>
      </w:r>
      <w:r w:rsidR="002B3313">
        <w:rPr>
          <w:rFonts w:ascii="Arial" w:hAnsi="Arial" w:cs="Arial"/>
          <w:sz w:val="24"/>
        </w:rPr>
        <w:t>XXXXX</w:t>
      </w:r>
      <w:r w:rsidRPr="007E7016">
        <w:rPr>
          <w:rFonts w:ascii="Arial" w:hAnsi="Arial" w:cs="Arial"/>
          <w:sz w:val="24"/>
        </w:rPr>
        <w:t>.</w:t>
      </w:r>
    </w:p>
    <w:p w14:paraId="74F0A083" w14:textId="4D8226B4" w:rsidR="00FD2E4D" w:rsidRPr="007E7016" w:rsidRDefault="00FD2E4D" w:rsidP="440ACE45">
      <w:pPr>
        <w:pStyle w:val="BodyTextAll"/>
        <w:rPr>
          <w:rFonts w:ascii="Arial" w:eastAsia="MS Gothic" w:hAnsi="Arial" w:cs="Arial"/>
          <w:sz w:val="24"/>
        </w:rPr>
      </w:pPr>
      <w:r w:rsidRPr="007E7016">
        <w:rPr>
          <w:rFonts w:ascii="Arial" w:eastAsia="MS Gothic" w:hAnsi="Arial" w:cs="Arial"/>
          <w:sz w:val="24"/>
        </w:rPr>
        <w:t>Ensure that all deliverables listed in the table below are addressed including rationale for any exclusion in the notes section below</w:t>
      </w:r>
      <w:r w:rsidR="45D9A102" w:rsidRPr="007E7016">
        <w:rPr>
          <w:rFonts w:ascii="Arial" w:eastAsia="MS Gothic" w:hAnsi="Arial" w:cs="Arial"/>
          <w:sz w:val="24"/>
        </w:rPr>
        <w:t xml:space="preserve">. </w:t>
      </w:r>
      <w:r w:rsidRPr="007E7016">
        <w:rPr>
          <w:rFonts w:ascii="Arial" w:eastAsia="MS Gothic" w:hAnsi="Arial" w:cs="Arial"/>
          <w:sz w:val="24"/>
        </w:rPr>
        <w:t xml:space="preserve">If no comments are required, please enter “N/A”. </w:t>
      </w:r>
    </w:p>
    <w:tbl>
      <w:tblPr>
        <w:tblStyle w:val="TableElegant"/>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5"/>
        <w:gridCol w:w="2676"/>
      </w:tblGrid>
      <w:tr w:rsidR="00FD2E4D" w:rsidRPr="007E7016" w14:paraId="7C262EF8" w14:textId="77777777" w:rsidTr="440ACE45">
        <w:trPr>
          <w:cnfStyle w:val="100000000000" w:firstRow="1" w:lastRow="0" w:firstColumn="0" w:lastColumn="0" w:oddVBand="0" w:evenVBand="0" w:oddHBand="0" w:evenHBand="0" w:firstRowFirstColumn="0" w:firstRowLastColumn="0" w:lastRowFirstColumn="0" w:lastRowLastColumn="0"/>
          <w:cantSplit/>
          <w:trHeight w:val="780"/>
          <w:tblHeader/>
          <w:jc w:val="center"/>
        </w:trPr>
        <w:tc>
          <w:tcPr>
            <w:tcW w:w="5575" w:type="dxa"/>
            <w:shd w:val="clear" w:color="auto" w:fill="D9D9D9" w:themeFill="background1" w:themeFillShade="D9"/>
            <w:vAlign w:val="center"/>
            <w:hideMark/>
          </w:tcPr>
          <w:p w14:paraId="4E4AC4F0" w14:textId="77777777" w:rsidR="00FD2E4D" w:rsidRPr="007E7016" w:rsidRDefault="00FD2E4D" w:rsidP="00F71665">
            <w:pPr>
              <w:spacing w:after="0"/>
              <w:ind w:left="0"/>
              <w:jc w:val="center"/>
              <w:rPr>
                <w:rFonts w:ascii="Arial" w:hAnsi="Arial"/>
                <w:b/>
                <w:color w:val="000000"/>
                <w:sz w:val="24"/>
                <w:szCs w:val="24"/>
              </w:rPr>
            </w:pPr>
            <w:r w:rsidRPr="007E7016">
              <w:rPr>
                <w:rFonts w:ascii="Arial" w:hAnsi="Arial"/>
                <w:b/>
                <w:smallCaps/>
                <w:color w:val="000000" w:themeColor="text1"/>
                <w:sz w:val="24"/>
                <w:szCs w:val="24"/>
              </w:rPr>
              <w:t>Activities</w:t>
            </w:r>
          </w:p>
        </w:tc>
        <w:tc>
          <w:tcPr>
            <w:tcW w:w="2672" w:type="dxa"/>
            <w:shd w:val="clear" w:color="auto" w:fill="D9D9D9" w:themeFill="background1" w:themeFillShade="D9"/>
            <w:vAlign w:val="center"/>
            <w:hideMark/>
          </w:tcPr>
          <w:p w14:paraId="25721510" w14:textId="77777777" w:rsidR="00FD2E4D" w:rsidRPr="007E7016" w:rsidRDefault="00FD2E4D" w:rsidP="00F71665">
            <w:pPr>
              <w:spacing w:after="0"/>
              <w:ind w:left="0"/>
              <w:jc w:val="center"/>
              <w:rPr>
                <w:rFonts w:ascii="Arial" w:hAnsi="Arial"/>
                <w:b/>
                <w:smallCaps/>
                <w:color w:val="000000"/>
                <w:sz w:val="24"/>
                <w:szCs w:val="24"/>
              </w:rPr>
            </w:pPr>
            <w:r w:rsidRPr="007E7016">
              <w:rPr>
                <w:rFonts w:ascii="Arial" w:hAnsi="Arial"/>
                <w:b/>
                <w:smallCaps/>
                <w:color w:val="000000" w:themeColor="text1"/>
                <w:sz w:val="24"/>
                <w:szCs w:val="24"/>
              </w:rPr>
              <w:t>Applicable?</w:t>
            </w:r>
          </w:p>
          <w:p w14:paraId="249ED38B" w14:textId="77777777" w:rsidR="00FD2E4D" w:rsidRPr="007E7016" w:rsidRDefault="00FD2E4D" w:rsidP="00F71665">
            <w:pPr>
              <w:spacing w:after="0"/>
              <w:ind w:left="0"/>
              <w:jc w:val="center"/>
              <w:rPr>
                <w:rFonts w:ascii="Arial" w:hAnsi="Arial"/>
                <w:color w:val="000000"/>
                <w:sz w:val="24"/>
                <w:szCs w:val="24"/>
              </w:rPr>
            </w:pPr>
            <w:r w:rsidRPr="007E7016">
              <w:rPr>
                <w:rFonts w:ascii="Arial" w:hAnsi="Arial"/>
                <w:smallCaps/>
                <w:color w:val="000000" w:themeColor="text1"/>
                <w:sz w:val="24"/>
                <w:szCs w:val="24"/>
              </w:rPr>
              <w:t>(</w:t>
            </w:r>
            <w:r w:rsidRPr="007E7016">
              <w:rPr>
                <w:rFonts w:ascii="Arial" w:hAnsi="Arial"/>
                <w:i/>
                <w:smallCaps/>
                <w:color w:val="000000" w:themeColor="text1"/>
                <w:sz w:val="24"/>
                <w:szCs w:val="24"/>
              </w:rPr>
              <w:t xml:space="preserve">check </w:t>
            </w:r>
            <w:r w:rsidRPr="007E7016">
              <w:rPr>
                <w:rFonts w:ascii="Arial" w:eastAsia="Wingdings" w:hAnsi="Arial"/>
                <w:i/>
                <w:smallCaps/>
                <w:color w:val="000000" w:themeColor="text1"/>
                <w:sz w:val="24"/>
                <w:szCs w:val="24"/>
              </w:rPr>
              <w:t>ü</w:t>
            </w:r>
            <w:r w:rsidRPr="007E7016">
              <w:rPr>
                <w:rFonts w:ascii="Arial" w:hAnsi="Arial"/>
                <w:i/>
                <w:smallCaps/>
                <w:color w:val="000000" w:themeColor="text1"/>
                <w:sz w:val="24"/>
                <w:szCs w:val="24"/>
              </w:rPr>
              <w:t xml:space="preserve"> if Yes</w:t>
            </w:r>
            <w:r w:rsidRPr="007E7016">
              <w:rPr>
                <w:rFonts w:ascii="Arial" w:hAnsi="Arial"/>
                <w:smallCaps/>
                <w:color w:val="000000" w:themeColor="text1"/>
                <w:sz w:val="24"/>
                <w:szCs w:val="24"/>
              </w:rPr>
              <w:t>)</w:t>
            </w:r>
          </w:p>
        </w:tc>
      </w:tr>
      <w:tr w:rsidR="00FD2E4D" w:rsidRPr="007E7016" w14:paraId="69444387" w14:textId="77777777" w:rsidTr="440ACE45">
        <w:trPr>
          <w:cantSplit/>
          <w:trHeight w:val="602"/>
          <w:jc w:val="center"/>
        </w:trPr>
        <w:tc>
          <w:tcPr>
            <w:tcW w:w="8251" w:type="dxa"/>
            <w:gridSpan w:val="2"/>
          </w:tcPr>
          <w:p w14:paraId="5FE4D821" w14:textId="77777777" w:rsidR="00FD2E4D" w:rsidRPr="007E7016" w:rsidRDefault="00FD2E4D" w:rsidP="00F71665">
            <w:pPr>
              <w:spacing w:after="0"/>
              <w:ind w:left="0"/>
              <w:rPr>
                <w:rFonts w:ascii="Arial" w:eastAsia="MS Gothic" w:hAnsi="Arial"/>
                <w:sz w:val="24"/>
                <w:szCs w:val="24"/>
              </w:rPr>
            </w:pPr>
            <w:r w:rsidRPr="007E7016">
              <w:rPr>
                <w:rFonts w:ascii="Arial" w:eastAsia="MS Gothic" w:hAnsi="Arial"/>
                <w:b/>
                <w:sz w:val="24"/>
                <w:szCs w:val="24"/>
              </w:rPr>
              <w:t>NOTES: n/a</w:t>
            </w:r>
          </w:p>
        </w:tc>
      </w:tr>
      <w:tr w:rsidR="00FD2E4D" w:rsidRPr="007E7016" w14:paraId="040AEE02" w14:textId="77777777" w:rsidTr="440ACE45">
        <w:trPr>
          <w:cantSplit/>
          <w:trHeight w:val="315"/>
          <w:jc w:val="center"/>
        </w:trPr>
        <w:tc>
          <w:tcPr>
            <w:tcW w:w="5575" w:type="dxa"/>
            <w:shd w:val="clear" w:color="auto" w:fill="D9D9D9" w:themeFill="background1" w:themeFillShade="D9"/>
            <w:vAlign w:val="center"/>
          </w:tcPr>
          <w:p w14:paraId="7ADF6E34" w14:textId="77777777" w:rsidR="00FD2E4D" w:rsidRPr="007E7016" w:rsidRDefault="00FD2E4D" w:rsidP="00F71665">
            <w:pPr>
              <w:spacing w:after="0"/>
              <w:ind w:left="0"/>
              <w:jc w:val="center"/>
              <w:rPr>
                <w:rFonts w:ascii="Arial" w:hAnsi="Arial"/>
                <w:b/>
                <w:color w:val="000000"/>
                <w:sz w:val="24"/>
                <w:szCs w:val="24"/>
              </w:rPr>
            </w:pPr>
            <w:r w:rsidRPr="007E7016">
              <w:rPr>
                <w:rFonts w:ascii="Arial" w:hAnsi="Arial"/>
                <w:b/>
                <w:color w:val="000000" w:themeColor="text1"/>
                <w:sz w:val="24"/>
                <w:szCs w:val="24"/>
              </w:rPr>
              <w:t>Activities (New or Updated)</w:t>
            </w:r>
          </w:p>
        </w:tc>
        <w:tc>
          <w:tcPr>
            <w:tcW w:w="2672" w:type="dxa"/>
            <w:shd w:val="clear" w:color="auto" w:fill="D9D9D9" w:themeFill="background1" w:themeFillShade="D9"/>
            <w:vAlign w:val="center"/>
          </w:tcPr>
          <w:p w14:paraId="6893AAC3" w14:textId="77777777" w:rsidR="00FD2E4D" w:rsidRPr="007E7016" w:rsidRDefault="00FD2E4D" w:rsidP="00F71665">
            <w:pPr>
              <w:spacing w:after="0"/>
              <w:ind w:left="0"/>
              <w:jc w:val="center"/>
              <w:rPr>
                <w:rFonts w:ascii="Arial" w:hAnsi="Arial"/>
                <w:b/>
                <w:color w:val="000000"/>
                <w:sz w:val="24"/>
                <w:szCs w:val="24"/>
              </w:rPr>
            </w:pPr>
            <w:r w:rsidRPr="007E7016">
              <w:rPr>
                <w:rFonts w:ascii="Arial" w:hAnsi="Arial"/>
                <w:b/>
                <w:color w:val="000000" w:themeColor="text1"/>
                <w:sz w:val="24"/>
                <w:szCs w:val="24"/>
              </w:rPr>
              <w:t>Applicable</w:t>
            </w:r>
          </w:p>
        </w:tc>
      </w:tr>
      <w:tr w:rsidR="00FD2E4D" w:rsidRPr="007E7016" w14:paraId="2EB73789" w14:textId="77777777" w:rsidTr="440ACE45">
        <w:trPr>
          <w:cantSplit/>
          <w:trHeight w:val="315"/>
          <w:jc w:val="center"/>
        </w:trPr>
        <w:tc>
          <w:tcPr>
            <w:tcW w:w="5575" w:type="dxa"/>
            <w:hideMark/>
          </w:tcPr>
          <w:p w14:paraId="32597D2C" w14:textId="77777777" w:rsidR="00FD2E4D" w:rsidRPr="007E7016" w:rsidRDefault="682C97E0" w:rsidP="4D91E8B5">
            <w:pPr>
              <w:spacing w:after="0"/>
              <w:ind w:left="0"/>
              <w:rPr>
                <w:rFonts w:ascii="Arial" w:hAnsi="Arial"/>
                <w:color w:val="000000"/>
                <w:sz w:val="24"/>
                <w:szCs w:val="24"/>
              </w:rPr>
            </w:pPr>
            <w:r w:rsidRPr="007E7016">
              <w:rPr>
                <w:rFonts w:ascii="Arial" w:hAnsi="Arial"/>
                <w:color w:val="000000" w:themeColor="text1"/>
                <w:sz w:val="24"/>
                <w:szCs w:val="24"/>
              </w:rPr>
              <w:t xml:space="preserve">System Assessment (SA) </w:t>
            </w:r>
          </w:p>
        </w:tc>
        <w:tc>
          <w:tcPr>
            <w:tcW w:w="2672" w:type="dxa"/>
            <w:hideMark/>
          </w:tcPr>
          <w:p w14:paraId="2E23CE89"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057AE173" w14:textId="77777777" w:rsidTr="440ACE45">
        <w:trPr>
          <w:cantSplit/>
          <w:trHeight w:val="315"/>
          <w:jc w:val="center"/>
        </w:trPr>
        <w:tc>
          <w:tcPr>
            <w:tcW w:w="5575" w:type="dxa"/>
          </w:tcPr>
          <w:p w14:paraId="45DA4D79"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Vendor Audit/Assessment</w:t>
            </w:r>
          </w:p>
        </w:tc>
        <w:tc>
          <w:tcPr>
            <w:tcW w:w="2672" w:type="dxa"/>
          </w:tcPr>
          <w:p w14:paraId="62DAF877" w14:textId="1C642052" w:rsidR="00FD2E4D" w:rsidRPr="007E7016" w:rsidRDefault="00CF1B18" w:rsidP="544DCC8C">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51DD7653" w14:textId="77777777" w:rsidTr="440ACE45">
        <w:trPr>
          <w:cantSplit/>
          <w:trHeight w:val="315"/>
          <w:jc w:val="center"/>
        </w:trPr>
        <w:tc>
          <w:tcPr>
            <w:tcW w:w="5575" w:type="dxa"/>
          </w:tcPr>
          <w:p w14:paraId="5627A1B0"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lastRenderedPageBreak/>
              <w:t>Data Process Map</w:t>
            </w:r>
          </w:p>
        </w:tc>
        <w:tc>
          <w:tcPr>
            <w:tcW w:w="2672" w:type="dxa"/>
          </w:tcPr>
          <w:p w14:paraId="4972BD85"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77714F5F" w14:textId="77777777" w:rsidTr="440ACE45">
        <w:trPr>
          <w:cantSplit/>
          <w:trHeight w:val="315"/>
          <w:jc w:val="center"/>
        </w:trPr>
        <w:tc>
          <w:tcPr>
            <w:tcW w:w="5575" w:type="dxa"/>
            <w:hideMark/>
          </w:tcPr>
          <w:p w14:paraId="38113448"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 xml:space="preserve">User Requirements Specification (URS) </w:t>
            </w:r>
          </w:p>
        </w:tc>
        <w:tc>
          <w:tcPr>
            <w:tcW w:w="2672" w:type="dxa"/>
            <w:hideMark/>
          </w:tcPr>
          <w:p w14:paraId="070F77BD" w14:textId="22EE2672" w:rsidR="00FD2E4D" w:rsidRPr="007E7016" w:rsidRDefault="00EC5F4F"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6CC35FCF" w14:textId="77777777" w:rsidTr="440ACE45">
        <w:trPr>
          <w:cantSplit/>
          <w:trHeight w:val="315"/>
          <w:jc w:val="center"/>
        </w:trPr>
        <w:tc>
          <w:tcPr>
            <w:tcW w:w="5575" w:type="dxa"/>
            <w:hideMark/>
          </w:tcPr>
          <w:p w14:paraId="50FED4D0"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Architecture Document (AD)</w:t>
            </w:r>
          </w:p>
        </w:tc>
        <w:tc>
          <w:tcPr>
            <w:tcW w:w="2672" w:type="dxa"/>
            <w:hideMark/>
          </w:tcPr>
          <w:p w14:paraId="5B371F94" w14:textId="5EEA2E10"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6F6751E1" w14:textId="77777777" w:rsidTr="440ACE45">
        <w:trPr>
          <w:cantSplit/>
          <w:trHeight w:val="315"/>
          <w:jc w:val="center"/>
        </w:trPr>
        <w:tc>
          <w:tcPr>
            <w:tcW w:w="5575" w:type="dxa"/>
          </w:tcPr>
          <w:p w14:paraId="1E3F6962"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Functional Specification</w:t>
            </w:r>
          </w:p>
        </w:tc>
        <w:tc>
          <w:tcPr>
            <w:tcW w:w="2672" w:type="dxa"/>
          </w:tcPr>
          <w:p w14:paraId="01BA9EB6" w14:textId="3FE241D9" w:rsidR="00FD2E4D" w:rsidRPr="007E7016" w:rsidRDefault="000902D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580DFCC2" w14:textId="77777777" w:rsidTr="440ACE45">
        <w:trPr>
          <w:cantSplit/>
          <w:trHeight w:val="315"/>
          <w:jc w:val="center"/>
        </w:trPr>
        <w:tc>
          <w:tcPr>
            <w:tcW w:w="5575" w:type="dxa"/>
            <w:hideMark/>
          </w:tcPr>
          <w:p w14:paraId="69BD138F"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sz w:val="24"/>
                <w:szCs w:val="24"/>
                <w:shd w:val="clear" w:color="auto" w:fill="FFFFFF" w:themeFill="background1"/>
              </w:rPr>
              <w:t>Design</w:t>
            </w:r>
            <w:r w:rsidRPr="007E7016">
              <w:rPr>
                <w:rFonts w:ascii="Arial" w:hAnsi="Arial"/>
                <w:color w:val="000000"/>
                <w:sz w:val="24"/>
                <w:szCs w:val="24"/>
              </w:rPr>
              <w:t xml:space="preserve"> Specification </w:t>
            </w:r>
          </w:p>
        </w:tc>
        <w:tc>
          <w:tcPr>
            <w:tcW w:w="2672" w:type="dxa"/>
            <w:hideMark/>
          </w:tcPr>
          <w:p w14:paraId="15A4383B"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4B9BC81B" w14:textId="77777777" w:rsidTr="440ACE45">
        <w:trPr>
          <w:cantSplit/>
          <w:trHeight w:val="315"/>
          <w:jc w:val="center"/>
        </w:trPr>
        <w:tc>
          <w:tcPr>
            <w:tcW w:w="5575" w:type="dxa"/>
          </w:tcPr>
          <w:p w14:paraId="2BA689B3" w14:textId="141B46A5" w:rsidR="00FD2E4D" w:rsidRPr="007E7016" w:rsidRDefault="00FD2E4D" w:rsidP="544DCC8C">
            <w:pPr>
              <w:spacing w:after="0"/>
              <w:ind w:left="0"/>
              <w:rPr>
                <w:rFonts w:ascii="Arial" w:hAnsi="Arial"/>
                <w:color w:val="000000"/>
                <w:sz w:val="24"/>
                <w:szCs w:val="24"/>
              </w:rPr>
            </w:pPr>
            <w:r w:rsidRPr="007E7016">
              <w:rPr>
                <w:rFonts w:ascii="Arial" w:hAnsi="Arial"/>
                <w:color w:val="000000" w:themeColor="text1"/>
                <w:sz w:val="24"/>
                <w:szCs w:val="24"/>
              </w:rPr>
              <w:t xml:space="preserve">Risk Assessment </w:t>
            </w:r>
            <w:r w:rsidR="00CF1B18" w:rsidRPr="007E7016">
              <w:rPr>
                <w:rFonts w:ascii="Arial" w:hAnsi="Arial"/>
                <w:color w:val="000000" w:themeColor="text1"/>
                <w:sz w:val="24"/>
                <w:szCs w:val="24"/>
              </w:rPr>
              <w:t>(ALM)</w:t>
            </w:r>
          </w:p>
        </w:tc>
        <w:tc>
          <w:tcPr>
            <w:tcW w:w="2672" w:type="dxa"/>
          </w:tcPr>
          <w:p w14:paraId="2EFD6F18" w14:textId="161DB8BD" w:rsidR="00FD2E4D" w:rsidRPr="007E7016" w:rsidRDefault="00EC5F4F" w:rsidP="544DCC8C">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7B8F7649" w14:textId="77777777" w:rsidTr="440ACE45">
        <w:trPr>
          <w:cantSplit/>
          <w:trHeight w:val="315"/>
          <w:jc w:val="center"/>
        </w:trPr>
        <w:tc>
          <w:tcPr>
            <w:tcW w:w="5575" w:type="dxa"/>
            <w:hideMark/>
          </w:tcPr>
          <w:p w14:paraId="32588C3A" w14:textId="4BB4ED32" w:rsidR="00FD2E4D" w:rsidRPr="007E7016" w:rsidRDefault="00CF1B18" w:rsidP="544DCC8C">
            <w:pPr>
              <w:spacing w:after="0"/>
              <w:ind w:left="0"/>
              <w:rPr>
                <w:rFonts w:ascii="Arial" w:hAnsi="Arial"/>
                <w:color w:val="000000"/>
                <w:sz w:val="24"/>
                <w:szCs w:val="24"/>
              </w:rPr>
            </w:pPr>
            <w:r w:rsidRPr="007E7016">
              <w:rPr>
                <w:rFonts w:ascii="Arial" w:hAnsi="Arial"/>
                <w:color w:val="000000" w:themeColor="text1"/>
                <w:sz w:val="24"/>
                <w:szCs w:val="24"/>
              </w:rPr>
              <w:t xml:space="preserve">Combined Validation &amp; </w:t>
            </w:r>
            <w:r w:rsidR="00FD2E4D" w:rsidRPr="007E7016">
              <w:rPr>
                <w:rFonts w:ascii="Arial" w:hAnsi="Arial"/>
                <w:color w:val="000000" w:themeColor="text1"/>
                <w:sz w:val="24"/>
                <w:szCs w:val="24"/>
              </w:rPr>
              <w:t xml:space="preserve">Test Plan </w:t>
            </w:r>
            <w:r w:rsidRPr="007E7016">
              <w:rPr>
                <w:rFonts w:ascii="Arial" w:hAnsi="Arial"/>
                <w:color w:val="000000" w:themeColor="text1"/>
                <w:sz w:val="24"/>
                <w:szCs w:val="24"/>
              </w:rPr>
              <w:t>(this document)</w:t>
            </w:r>
          </w:p>
        </w:tc>
        <w:tc>
          <w:tcPr>
            <w:tcW w:w="2672" w:type="dxa"/>
            <w:hideMark/>
          </w:tcPr>
          <w:p w14:paraId="0A084D70"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0E9CE856" w14:textId="77777777" w:rsidTr="440ACE45">
        <w:trPr>
          <w:cantSplit/>
          <w:trHeight w:val="315"/>
          <w:jc w:val="center"/>
        </w:trPr>
        <w:tc>
          <w:tcPr>
            <w:tcW w:w="5575" w:type="dxa"/>
          </w:tcPr>
          <w:p w14:paraId="49B9BBFD" w14:textId="5CA54058"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Test Script</w:t>
            </w:r>
            <w:r w:rsidR="00937C4B" w:rsidRPr="007E7016">
              <w:rPr>
                <w:rFonts w:ascii="Arial" w:hAnsi="Arial"/>
                <w:color w:val="000000" w:themeColor="text1"/>
                <w:sz w:val="24"/>
                <w:szCs w:val="24"/>
              </w:rPr>
              <w:t>s</w:t>
            </w:r>
          </w:p>
        </w:tc>
        <w:tc>
          <w:tcPr>
            <w:tcW w:w="2672" w:type="dxa"/>
          </w:tcPr>
          <w:p w14:paraId="756DC148"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5FB1B308" w14:textId="77777777" w:rsidTr="440ACE45">
        <w:trPr>
          <w:cantSplit/>
          <w:trHeight w:val="315"/>
          <w:jc w:val="center"/>
        </w:trPr>
        <w:tc>
          <w:tcPr>
            <w:tcW w:w="5575" w:type="dxa"/>
            <w:hideMark/>
          </w:tcPr>
          <w:p w14:paraId="3489E46A"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Installation Qualification – Pre-Production (VAL)</w:t>
            </w:r>
          </w:p>
        </w:tc>
        <w:tc>
          <w:tcPr>
            <w:tcW w:w="2672" w:type="dxa"/>
            <w:hideMark/>
          </w:tcPr>
          <w:p w14:paraId="290C80B0"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57FA223D" w14:textId="77777777" w:rsidTr="440ACE45">
        <w:trPr>
          <w:cantSplit/>
          <w:trHeight w:val="315"/>
          <w:jc w:val="center"/>
        </w:trPr>
        <w:tc>
          <w:tcPr>
            <w:tcW w:w="5575" w:type="dxa"/>
          </w:tcPr>
          <w:p w14:paraId="3F2E249B"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Operation Qualification – Pre-Production (VAL)</w:t>
            </w:r>
          </w:p>
        </w:tc>
        <w:tc>
          <w:tcPr>
            <w:tcW w:w="2672" w:type="dxa"/>
          </w:tcPr>
          <w:p w14:paraId="683F1AF5"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3E374EC7" w14:textId="77777777" w:rsidTr="440ACE45">
        <w:trPr>
          <w:cantSplit/>
          <w:trHeight w:val="315"/>
          <w:jc w:val="center"/>
        </w:trPr>
        <w:tc>
          <w:tcPr>
            <w:tcW w:w="5575" w:type="dxa"/>
          </w:tcPr>
          <w:p w14:paraId="320053F4" w14:textId="5213F2DD"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User Acceptance Test</w:t>
            </w:r>
          </w:p>
        </w:tc>
        <w:tc>
          <w:tcPr>
            <w:tcW w:w="2672" w:type="dxa"/>
          </w:tcPr>
          <w:p w14:paraId="51A190A8" w14:textId="0FC37F4D" w:rsidR="00FD2E4D" w:rsidRPr="007E7016" w:rsidRDefault="006C5123" w:rsidP="544DCC8C">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72BB5021" w14:textId="77777777" w:rsidTr="440ACE45">
        <w:trPr>
          <w:cantSplit/>
          <w:trHeight w:val="315"/>
          <w:jc w:val="center"/>
        </w:trPr>
        <w:tc>
          <w:tcPr>
            <w:tcW w:w="5575" w:type="dxa"/>
          </w:tcPr>
          <w:p w14:paraId="6AD608A6"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Traceability Matrix</w:t>
            </w:r>
          </w:p>
        </w:tc>
        <w:tc>
          <w:tcPr>
            <w:tcW w:w="2672" w:type="dxa"/>
          </w:tcPr>
          <w:p w14:paraId="3016B8C6"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2235F38C" w14:textId="77777777" w:rsidTr="440ACE45">
        <w:trPr>
          <w:cantSplit/>
          <w:trHeight w:val="315"/>
          <w:jc w:val="center"/>
        </w:trPr>
        <w:tc>
          <w:tcPr>
            <w:tcW w:w="5575" w:type="dxa"/>
          </w:tcPr>
          <w:p w14:paraId="16FDF7C7" w14:textId="157FC061" w:rsidR="00FD2E4D" w:rsidRPr="007E7016" w:rsidRDefault="63FE1B6D" w:rsidP="50038090">
            <w:pPr>
              <w:spacing w:after="0"/>
              <w:ind w:left="0"/>
              <w:rPr>
                <w:rFonts w:ascii="Arial" w:hAnsi="Arial"/>
                <w:color w:val="000000"/>
                <w:sz w:val="24"/>
                <w:szCs w:val="24"/>
              </w:rPr>
            </w:pPr>
            <w:r w:rsidRPr="007E7016">
              <w:rPr>
                <w:rFonts w:ascii="Arial" w:hAnsi="Arial"/>
                <w:color w:val="000000" w:themeColor="text1"/>
                <w:sz w:val="24"/>
                <w:szCs w:val="24"/>
              </w:rPr>
              <w:t>Test</w:t>
            </w:r>
            <w:r w:rsidR="009240E3" w:rsidRPr="007E7016">
              <w:rPr>
                <w:rFonts w:ascii="Arial" w:hAnsi="Arial"/>
                <w:color w:val="000000" w:themeColor="text1"/>
                <w:sz w:val="24"/>
                <w:szCs w:val="24"/>
              </w:rPr>
              <w:t>/Validation</w:t>
            </w:r>
            <w:r w:rsidRPr="007E7016">
              <w:rPr>
                <w:rFonts w:ascii="Arial" w:hAnsi="Arial"/>
                <w:color w:val="000000" w:themeColor="text1"/>
                <w:sz w:val="24"/>
                <w:szCs w:val="24"/>
              </w:rPr>
              <w:t xml:space="preserve"> Plan Report</w:t>
            </w:r>
          </w:p>
        </w:tc>
        <w:tc>
          <w:tcPr>
            <w:tcW w:w="2672" w:type="dxa"/>
          </w:tcPr>
          <w:p w14:paraId="28175573"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4EE7A45F" w14:textId="77777777" w:rsidTr="440ACE45">
        <w:trPr>
          <w:cantSplit/>
          <w:trHeight w:val="315"/>
          <w:jc w:val="center"/>
        </w:trPr>
        <w:tc>
          <w:tcPr>
            <w:tcW w:w="5575" w:type="dxa"/>
            <w:hideMark/>
          </w:tcPr>
          <w:p w14:paraId="0ACD0260"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Installation Qualification - Production</w:t>
            </w:r>
          </w:p>
        </w:tc>
        <w:tc>
          <w:tcPr>
            <w:tcW w:w="2672" w:type="dxa"/>
            <w:hideMark/>
          </w:tcPr>
          <w:p w14:paraId="75E0DF69"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rsidDel="00EA4B26" w14:paraId="3462133D" w14:textId="77777777" w:rsidTr="440ACE45">
        <w:trPr>
          <w:cantSplit/>
          <w:trHeight w:val="315"/>
          <w:jc w:val="center"/>
        </w:trPr>
        <w:tc>
          <w:tcPr>
            <w:tcW w:w="5575" w:type="dxa"/>
          </w:tcPr>
          <w:p w14:paraId="6A41C8B8" w14:textId="2398B3D0"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Application Management SOP</w:t>
            </w:r>
            <w:r w:rsidR="003455AA" w:rsidRPr="007E7016">
              <w:rPr>
                <w:rFonts w:ascii="Arial" w:hAnsi="Arial"/>
                <w:color w:val="000000" w:themeColor="text1"/>
                <w:sz w:val="24"/>
                <w:szCs w:val="24"/>
              </w:rPr>
              <w:t xml:space="preserve"> updates</w:t>
            </w:r>
          </w:p>
        </w:tc>
        <w:tc>
          <w:tcPr>
            <w:tcW w:w="2672" w:type="dxa"/>
          </w:tcPr>
          <w:p w14:paraId="78BE3772" w14:textId="77777777" w:rsidR="00FD2E4D" w:rsidRPr="007E7016" w:rsidDel="00EA4B2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6348C990" w14:textId="77777777" w:rsidTr="440ACE45">
        <w:trPr>
          <w:trHeight w:val="315"/>
          <w:jc w:val="center"/>
        </w:trPr>
        <w:tc>
          <w:tcPr>
            <w:tcW w:w="5575" w:type="dxa"/>
            <w:shd w:val="clear" w:color="auto" w:fill="D9D9D9" w:themeFill="background1" w:themeFillShade="D9"/>
            <w:vAlign w:val="center"/>
          </w:tcPr>
          <w:p w14:paraId="3188EAB2" w14:textId="77777777" w:rsidR="00FD2E4D" w:rsidRPr="007E7016" w:rsidRDefault="00FD2E4D" w:rsidP="00F71665">
            <w:pPr>
              <w:spacing w:after="0"/>
              <w:ind w:left="0"/>
              <w:jc w:val="center"/>
              <w:rPr>
                <w:rFonts w:ascii="Arial" w:hAnsi="Arial"/>
                <w:b/>
                <w:color w:val="000000"/>
                <w:sz w:val="24"/>
                <w:szCs w:val="24"/>
              </w:rPr>
            </w:pPr>
            <w:r w:rsidRPr="007E7016">
              <w:rPr>
                <w:rFonts w:ascii="Arial" w:hAnsi="Arial"/>
                <w:b/>
                <w:color w:val="000000" w:themeColor="text1"/>
                <w:sz w:val="24"/>
                <w:szCs w:val="24"/>
              </w:rPr>
              <w:t>Considerations</w:t>
            </w:r>
          </w:p>
        </w:tc>
        <w:tc>
          <w:tcPr>
            <w:tcW w:w="2672" w:type="dxa"/>
            <w:shd w:val="clear" w:color="auto" w:fill="D9D9D9" w:themeFill="background1" w:themeFillShade="D9"/>
            <w:vAlign w:val="center"/>
          </w:tcPr>
          <w:p w14:paraId="6CA078D7" w14:textId="77777777" w:rsidR="00FD2E4D" w:rsidRPr="007E7016" w:rsidRDefault="00FD2E4D" w:rsidP="00F71665">
            <w:pPr>
              <w:spacing w:after="0"/>
              <w:ind w:left="0"/>
              <w:jc w:val="center"/>
              <w:rPr>
                <w:rFonts w:ascii="Arial" w:hAnsi="Arial"/>
                <w:b/>
                <w:color w:val="000000"/>
                <w:sz w:val="24"/>
                <w:szCs w:val="24"/>
              </w:rPr>
            </w:pPr>
            <w:r w:rsidRPr="007E7016">
              <w:rPr>
                <w:rFonts w:ascii="Arial" w:hAnsi="Arial"/>
                <w:b/>
                <w:color w:val="000000" w:themeColor="text1"/>
                <w:sz w:val="24"/>
                <w:szCs w:val="24"/>
              </w:rPr>
              <w:t>Applicable</w:t>
            </w:r>
          </w:p>
        </w:tc>
      </w:tr>
      <w:tr w:rsidR="00FD2E4D" w:rsidRPr="007E7016" w14:paraId="53E63CC9" w14:textId="77777777" w:rsidTr="440ACE45">
        <w:trPr>
          <w:cantSplit/>
          <w:trHeight w:val="309"/>
          <w:jc w:val="center"/>
        </w:trPr>
        <w:tc>
          <w:tcPr>
            <w:tcW w:w="5575" w:type="dxa"/>
            <w:hideMark/>
          </w:tcPr>
          <w:p w14:paraId="7A698415"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Service Level Agreement(s)</w:t>
            </w:r>
          </w:p>
        </w:tc>
        <w:tc>
          <w:tcPr>
            <w:tcW w:w="2672" w:type="dxa"/>
            <w:hideMark/>
          </w:tcPr>
          <w:p w14:paraId="3CFD139D"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375544F7" w14:textId="77777777" w:rsidTr="440ACE45">
        <w:trPr>
          <w:cantSplit/>
          <w:trHeight w:val="309"/>
          <w:jc w:val="center"/>
        </w:trPr>
        <w:tc>
          <w:tcPr>
            <w:tcW w:w="5575" w:type="dxa"/>
          </w:tcPr>
          <w:p w14:paraId="42B6C130"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Knowledge Base Article(s)</w:t>
            </w:r>
          </w:p>
        </w:tc>
        <w:tc>
          <w:tcPr>
            <w:tcW w:w="2672" w:type="dxa"/>
          </w:tcPr>
          <w:p w14:paraId="781E23ED"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2716F643" w14:textId="77777777" w:rsidTr="440ACE45">
        <w:trPr>
          <w:cantSplit/>
          <w:trHeight w:val="309"/>
          <w:jc w:val="center"/>
        </w:trPr>
        <w:tc>
          <w:tcPr>
            <w:tcW w:w="5575" w:type="dxa"/>
          </w:tcPr>
          <w:p w14:paraId="5D4399F6"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Maintenance Manual(s)</w:t>
            </w:r>
          </w:p>
        </w:tc>
        <w:tc>
          <w:tcPr>
            <w:tcW w:w="2672" w:type="dxa"/>
          </w:tcPr>
          <w:p w14:paraId="0576513B"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r w:rsidR="00FD2E4D" w:rsidRPr="007E7016" w14:paraId="03CA36B2" w14:textId="77777777" w:rsidTr="440ACE45">
        <w:trPr>
          <w:cantSplit/>
          <w:trHeight w:val="315"/>
          <w:jc w:val="center"/>
        </w:trPr>
        <w:tc>
          <w:tcPr>
            <w:tcW w:w="5575" w:type="dxa"/>
            <w:hideMark/>
          </w:tcPr>
          <w:p w14:paraId="36F23A2A" w14:textId="77777777" w:rsidR="00FD2E4D" w:rsidRPr="007E7016" w:rsidRDefault="00FD2E4D" w:rsidP="00F71665">
            <w:pPr>
              <w:spacing w:after="0"/>
              <w:ind w:left="0"/>
              <w:rPr>
                <w:rFonts w:ascii="Arial" w:hAnsi="Arial"/>
                <w:color w:val="000000"/>
                <w:sz w:val="24"/>
                <w:szCs w:val="24"/>
              </w:rPr>
            </w:pPr>
            <w:r w:rsidRPr="007E7016">
              <w:rPr>
                <w:rFonts w:ascii="Arial" w:hAnsi="Arial"/>
                <w:color w:val="000000" w:themeColor="text1"/>
                <w:sz w:val="24"/>
                <w:szCs w:val="24"/>
              </w:rPr>
              <w:t>Quality Agreement(s)</w:t>
            </w:r>
          </w:p>
        </w:tc>
        <w:tc>
          <w:tcPr>
            <w:tcW w:w="2672" w:type="dxa"/>
            <w:hideMark/>
          </w:tcPr>
          <w:p w14:paraId="05AE1E39" w14:textId="77777777" w:rsidR="00FD2E4D" w:rsidRPr="007E7016" w:rsidRDefault="00FD2E4D" w:rsidP="00F71665">
            <w:pPr>
              <w:spacing w:after="0"/>
              <w:ind w:left="0"/>
              <w:jc w:val="center"/>
              <w:rPr>
                <w:rFonts w:ascii="Arial" w:eastAsia="MS Gothic" w:hAnsi="Arial"/>
                <w:color w:val="000000"/>
                <w:sz w:val="24"/>
                <w:szCs w:val="24"/>
              </w:rPr>
            </w:pPr>
            <w:r w:rsidRPr="007E7016">
              <w:rPr>
                <w:rFonts w:ascii="Segoe UI Symbol" w:eastAsia="MS Gothic" w:hAnsi="Segoe UI Symbol" w:cs="Segoe UI Symbol"/>
                <w:color w:val="000000" w:themeColor="text1"/>
                <w:sz w:val="24"/>
                <w:szCs w:val="24"/>
              </w:rPr>
              <w:t>☐</w:t>
            </w:r>
          </w:p>
        </w:tc>
      </w:tr>
    </w:tbl>
    <w:p w14:paraId="0BF7971E" w14:textId="77777777" w:rsidR="0012249E" w:rsidRPr="007E7016" w:rsidRDefault="0012249E" w:rsidP="51EC5422">
      <w:pPr>
        <w:pStyle w:val="Heading1"/>
        <w:rPr>
          <w:sz w:val="24"/>
          <w:szCs w:val="24"/>
        </w:rPr>
      </w:pPr>
      <w:bookmarkStart w:id="240" w:name="_Toc417374072"/>
      <w:bookmarkStart w:id="241" w:name="_Toc417374080"/>
      <w:bookmarkStart w:id="242" w:name="_Toc417374084"/>
      <w:bookmarkStart w:id="243" w:name="_Toc417374088"/>
      <w:bookmarkStart w:id="244" w:name="_Toc417374092"/>
      <w:bookmarkStart w:id="245" w:name="_Toc417374096"/>
      <w:bookmarkStart w:id="246" w:name="_Toc417374100"/>
      <w:bookmarkStart w:id="247" w:name="_Toc417374104"/>
      <w:bookmarkStart w:id="248" w:name="_Toc417374108"/>
      <w:bookmarkStart w:id="249" w:name="_Toc417374112"/>
      <w:bookmarkStart w:id="250" w:name="_Toc417374116"/>
      <w:bookmarkStart w:id="251" w:name="_Toc417374120"/>
      <w:bookmarkStart w:id="252" w:name="_Toc417374124"/>
      <w:bookmarkStart w:id="253" w:name="_Toc417374132"/>
      <w:bookmarkStart w:id="254" w:name="_Toc417374136"/>
      <w:bookmarkStart w:id="255" w:name="_Toc417374140"/>
      <w:bookmarkStart w:id="256" w:name="_Toc417374144"/>
      <w:bookmarkStart w:id="257" w:name="_Toc417374148"/>
      <w:bookmarkStart w:id="258" w:name="_Toc417374152"/>
      <w:bookmarkStart w:id="259" w:name="_Toc417374156"/>
      <w:bookmarkStart w:id="260" w:name="_Toc417374160"/>
      <w:bookmarkStart w:id="261" w:name="_Toc417374164"/>
      <w:bookmarkStart w:id="262" w:name="_Toc417374168"/>
      <w:bookmarkStart w:id="263" w:name="_Toc417374172"/>
      <w:bookmarkStart w:id="264" w:name="_Toc417374180"/>
      <w:bookmarkStart w:id="265" w:name="_Toc417374184"/>
      <w:bookmarkStart w:id="266" w:name="_Toc417374196"/>
      <w:bookmarkStart w:id="267" w:name="_Toc417374197"/>
      <w:bookmarkStart w:id="268" w:name="_Toc38406274"/>
      <w:bookmarkStart w:id="269" w:name="_Toc38406323"/>
      <w:bookmarkStart w:id="270" w:name="_Toc38406886"/>
      <w:bookmarkStart w:id="271" w:name="_Toc144374602"/>
      <w:bookmarkStart w:id="272" w:name="_Toc300682810"/>
      <w:bookmarkStart w:id="273" w:name="_Toc1519544355"/>
      <w:bookmarkStart w:id="274" w:name="_Toc162531563"/>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rsidRPr="007E7016">
        <w:rPr>
          <w:sz w:val="24"/>
          <w:szCs w:val="24"/>
        </w:rPr>
        <w:t>Acceptance criteria</w:t>
      </w:r>
      <w:bookmarkEnd w:id="268"/>
      <w:bookmarkEnd w:id="269"/>
      <w:bookmarkEnd w:id="270"/>
      <w:bookmarkEnd w:id="271"/>
      <w:bookmarkEnd w:id="272"/>
      <w:bookmarkEnd w:id="273"/>
      <w:bookmarkEnd w:id="274"/>
      <w:r w:rsidRPr="007E7016">
        <w:rPr>
          <w:sz w:val="24"/>
          <w:szCs w:val="24"/>
        </w:rPr>
        <w:t xml:space="preserve"> </w:t>
      </w:r>
    </w:p>
    <w:p w14:paraId="0BF7971F" w14:textId="04F17704" w:rsidR="0012249E" w:rsidRPr="007E7016" w:rsidRDefault="0012249E" w:rsidP="0012249E">
      <w:pPr>
        <w:pStyle w:val="BodyTextAll"/>
        <w:rPr>
          <w:rFonts w:ascii="Arial" w:eastAsia="Calibri" w:hAnsi="Arial" w:cs="Arial"/>
          <w:sz w:val="24"/>
        </w:rPr>
      </w:pPr>
      <w:r w:rsidRPr="007E7016">
        <w:rPr>
          <w:rFonts w:ascii="Arial" w:hAnsi="Arial" w:cs="Arial"/>
          <w:sz w:val="24"/>
        </w:rPr>
        <w:t>Upon completion of the following, the system will be deemed validated and therefore released for production use</w:t>
      </w:r>
      <w:r w:rsidR="00102D67" w:rsidRPr="007E7016">
        <w:rPr>
          <w:rFonts w:ascii="Arial" w:hAnsi="Arial" w:cs="Arial"/>
          <w:sz w:val="24"/>
        </w:rPr>
        <w:t>:</w:t>
      </w:r>
    </w:p>
    <w:p w14:paraId="0BF79720" w14:textId="1A021B82" w:rsidR="0012249E" w:rsidRPr="007E7016" w:rsidRDefault="0012249E" w:rsidP="00A440CD">
      <w:pPr>
        <w:pStyle w:val="BodyTextAll"/>
        <w:numPr>
          <w:ilvl w:val="0"/>
          <w:numId w:val="1"/>
        </w:numPr>
        <w:rPr>
          <w:rFonts w:ascii="Arial" w:hAnsi="Arial" w:cs="Arial"/>
          <w:sz w:val="24"/>
        </w:rPr>
      </w:pPr>
      <w:r w:rsidRPr="007E7016">
        <w:rPr>
          <w:rFonts w:ascii="Arial" w:hAnsi="Arial" w:cs="Arial"/>
          <w:sz w:val="24"/>
        </w:rPr>
        <w:t xml:space="preserve">Completion/approval of all deliverables listed in </w:t>
      </w:r>
      <w:r w:rsidR="006A797F" w:rsidRPr="007E7016">
        <w:rPr>
          <w:rFonts w:ascii="Arial" w:hAnsi="Arial" w:cs="Arial"/>
          <w:sz w:val="24"/>
        </w:rPr>
        <w:t>the previous section of this</w:t>
      </w:r>
      <w:r w:rsidRPr="007E7016">
        <w:rPr>
          <w:rFonts w:ascii="Arial" w:hAnsi="Arial" w:cs="Arial"/>
          <w:sz w:val="24"/>
        </w:rPr>
        <w:t xml:space="preserve"> document</w:t>
      </w:r>
      <w:r w:rsidR="00E27DB0" w:rsidRPr="007E7016">
        <w:rPr>
          <w:rFonts w:ascii="Arial" w:hAnsi="Arial" w:cs="Arial"/>
          <w:sz w:val="24"/>
        </w:rPr>
        <w:t>.</w:t>
      </w:r>
    </w:p>
    <w:p w14:paraId="0BF79721" w14:textId="2D6FC91C" w:rsidR="0012249E" w:rsidRPr="007E7016" w:rsidRDefault="0012249E" w:rsidP="00A440CD">
      <w:pPr>
        <w:pStyle w:val="BodyTextAll"/>
        <w:numPr>
          <w:ilvl w:val="0"/>
          <w:numId w:val="1"/>
        </w:numPr>
        <w:rPr>
          <w:rFonts w:ascii="Arial" w:hAnsi="Arial" w:cs="Arial"/>
          <w:sz w:val="24"/>
        </w:rPr>
      </w:pPr>
      <w:r w:rsidRPr="007E7016">
        <w:rPr>
          <w:rFonts w:ascii="Arial" w:hAnsi="Arial" w:cs="Arial"/>
          <w:sz w:val="24"/>
        </w:rPr>
        <w:t xml:space="preserve">Approval of the project </w:t>
      </w:r>
      <w:r w:rsidR="006A797F" w:rsidRPr="007E7016">
        <w:rPr>
          <w:rFonts w:ascii="Arial" w:hAnsi="Arial" w:cs="Arial"/>
          <w:sz w:val="24"/>
        </w:rPr>
        <w:t>Change</w:t>
      </w:r>
      <w:r w:rsidR="00E7246A" w:rsidRPr="007E7016">
        <w:rPr>
          <w:rFonts w:ascii="Arial" w:hAnsi="Arial" w:cs="Arial"/>
          <w:sz w:val="24"/>
        </w:rPr>
        <w:t xml:space="preserve"> Request</w:t>
      </w:r>
      <w:r w:rsidR="006A797F" w:rsidRPr="007E7016">
        <w:rPr>
          <w:rFonts w:ascii="Arial" w:hAnsi="Arial" w:cs="Arial"/>
          <w:sz w:val="24"/>
        </w:rPr>
        <w:t xml:space="preserve"> (</w:t>
      </w:r>
      <w:r w:rsidR="00E7246A" w:rsidRPr="007E7016">
        <w:rPr>
          <w:rFonts w:ascii="Arial" w:hAnsi="Arial" w:cs="Arial"/>
          <w:sz w:val="24"/>
        </w:rPr>
        <w:t>CR</w:t>
      </w:r>
      <w:r w:rsidR="006A797F" w:rsidRPr="007E7016">
        <w:rPr>
          <w:rFonts w:ascii="Arial" w:hAnsi="Arial" w:cs="Arial"/>
          <w:sz w:val="24"/>
        </w:rPr>
        <w:t>)</w:t>
      </w:r>
      <w:r w:rsidR="00E27DB0" w:rsidRPr="007E7016">
        <w:rPr>
          <w:rFonts w:ascii="Arial" w:hAnsi="Arial" w:cs="Arial"/>
          <w:sz w:val="24"/>
        </w:rPr>
        <w:t>.</w:t>
      </w:r>
    </w:p>
    <w:p w14:paraId="361D496D" w14:textId="6F693B63" w:rsidR="00952E2F" w:rsidRPr="007E7016" w:rsidRDefault="6EF5E4EB" w:rsidP="51EC5422">
      <w:pPr>
        <w:pStyle w:val="Heading1"/>
        <w:rPr>
          <w:sz w:val="24"/>
          <w:szCs w:val="24"/>
        </w:rPr>
      </w:pPr>
      <w:bookmarkStart w:id="275" w:name="_Toc133829304"/>
      <w:bookmarkStart w:id="276" w:name="_Toc144374603"/>
      <w:bookmarkStart w:id="277" w:name="_Toc1855269838"/>
      <w:bookmarkStart w:id="278" w:name="_Toc1897934230"/>
      <w:bookmarkStart w:id="279" w:name="_Toc162531564"/>
      <w:bookmarkEnd w:id="4"/>
      <w:bookmarkEnd w:id="5"/>
      <w:bookmarkEnd w:id="6"/>
      <w:r w:rsidRPr="007E7016">
        <w:rPr>
          <w:sz w:val="24"/>
          <w:szCs w:val="24"/>
        </w:rPr>
        <w:t>References</w:t>
      </w:r>
      <w:bookmarkEnd w:id="275"/>
      <w:bookmarkEnd w:id="276"/>
      <w:bookmarkEnd w:id="277"/>
      <w:bookmarkEnd w:id="278"/>
      <w:bookmarkEnd w:id="279"/>
    </w:p>
    <w:tbl>
      <w:tblPr>
        <w:tblW w:w="908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72" w:type="dxa"/>
          <w:right w:w="43" w:type="dxa"/>
        </w:tblCellMar>
        <w:tblLook w:val="04A0" w:firstRow="1" w:lastRow="0" w:firstColumn="1" w:lastColumn="0" w:noHBand="0" w:noVBand="1"/>
      </w:tblPr>
      <w:tblGrid>
        <w:gridCol w:w="2607"/>
        <w:gridCol w:w="6480"/>
      </w:tblGrid>
      <w:tr w:rsidR="00952E2F" w:rsidRPr="007E7016" w14:paraId="49FE4D1B" w14:textId="77777777" w:rsidTr="440ACE45">
        <w:trPr>
          <w:cantSplit/>
          <w:tblHeader/>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D9D9D9" w:themeFill="background1" w:themeFillShade="D9"/>
            <w:vAlign w:val="center"/>
            <w:hideMark/>
          </w:tcPr>
          <w:p w14:paraId="1C96ACCC" w14:textId="77777777" w:rsidR="00952E2F" w:rsidRPr="007E7016" w:rsidRDefault="00952E2F" w:rsidP="00F71665">
            <w:pPr>
              <w:keepNext/>
              <w:spacing w:before="60" w:after="60"/>
              <w:rPr>
                <w:rFonts w:ascii="Arial" w:hAnsi="Arial"/>
                <w:b/>
                <w:smallCaps/>
                <w:sz w:val="24"/>
                <w:szCs w:val="24"/>
              </w:rPr>
            </w:pPr>
            <w:r w:rsidRPr="007E7016">
              <w:rPr>
                <w:rFonts w:ascii="Arial" w:hAnsi="Arial"/>
                <w:b/>
                <w:smallCaps/>
                <w:sz w:val="24"/>
                <w:szCs w:val="24"/>
              </w:rPr>
              <w:t>Document ID</w:t>
            </w:r>
          </w:p>
          <w:p w14:paraId="5B6FCB8D" w14:textId="77777777" w:rsidR="00952E2F" w:rsidRPr="007E7016" w:rsidRDefault="00952E2F" w:rsidP="00F71665">
            <w:pPr>
              <w:keepNext/>
              <w:spacing w:before="60" w:after="60"/>
              <w:rPr>
                <w:rFonts w:ascii="Arial" w:hAnsi="Arial"/>
                <w:b/>
                <w:smallCaps/>
                <w:sz w:val="24"/>
                <w:szCs w:val="24"/>
              </w:rPr>
            </w:pPr>
            <w:r w:rsidRPr="007E7016">
              <w:rPr>
                <w:rFonts w:ascii="Arial" w:hAnsi="Arial"/>
                <w:b/>
                <w:smallCaps/>
                <w:sz w:val="24"/>
                <w:szCs w:val="24"/>
              </w:rPr>
              <w:t>Include the Version</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D9D9D9" w:themeFill="background1" w:themeFillShade="D9"/>
            <w:vAlign w:val="center"/>
            <w:hideMark/>
          </w:tcPr>
          <w:p w14:paraId="6AE0B7F6" w14:textId="1DD992D7" w:rsidR="00952E2F" w:rsidRPr="007E7016" w:rsidRDefault="00952E2F" w:rsidP="00F71665">
            <w:pPr>
              <w:keepNext/>
              <w:spacing w:before="60" w:after="60"/>
              <w:rPr>
                <w:rFonts w:ascii="Arial" w:hAnsi="Arial"/>
                <w:b/>
                <w:smallCaps/>
                <w:sz w:val="24"/>
                <w:szCs w:val="24"/>
              </w:rPr>
            </w:pPr>
            <w:r w:rsidRPr="007E7016">
              <w:rPr>
                <w:rFonts w:ascii="Arial" w:hAnsi="Arial"/>
                <w:b/>
                <w:smallCaps/>
                <w:sz w:val="24"/>
                <w:szCs w:val="24"/>
              </w:rPr>
              <w:t>Title</w:t>
            </w:r>
          </w:p>
        </w:tc>
      </w:tr>
      <w:tr w:rsidR="00AD3CC6" w:rsidRPr="007E7016" w14:paraId="399DEB36"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3BE0DEA6" w14:textId="08E793F7"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GLBL-</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3CCA57FA" w14:textId="06BCA72D"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Computerized Systems </w:t>
            </w:r>
          </w:p>
        </w:tc>
      </w:tr>
      <w:tr w:rsidR="00AD3CC6" w:rsidRPr="007E7016" w14:paraId="6ADFFCC2"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7A5544D7" w14:textId="7E79D680"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lastRenderedPageBreak/>
              <w:t>PRCD-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343EDE39" w14:textId="76993836" w:rsidR="00AD3CC6" w:rsidRPr="007E7016" w:rsidRDefault="1F4BE0E0">
            <w:pPr>
              <w:spacing w:before="60" w:after="60" w:line="259" w:lineRule="auto"/>
              <w:rPr>
                <w:rFonts w:ascii="Arial" w:eastAsia="Calibri" w:hAnsi="Arial"/>
                <w:sz w:val="24"/>
                <w:szCs w:val="24"/>
              </w:rPr>
            </w:pPr>
            <w:r w:rsidRPr="007E7016">
              <w:rPr>
                <w:rFonts w:ascii="Arial" w:eastAsia="Calibri" w:hAnsi="Arial"/>
                <w:sz w:val="24"/>
                <w:szCs w:val="24"/>
              </w:rPr>
              <w:t>Validating Computerized Systems</w:t>
            </w:r>
          </w:p>
        </w:tc>
      </w:tr>
      <w:tr w:rsidR="00AD3CC6" w:rsidRPr="007E7016" w14:paraId="575AEAC4"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2DF08654" w14:textId="28DD5559"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PRCD-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7F5E150F" w14:textId="1A2F3DB9"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Using ALM with VERA for Lifecycle Management of IT Computerized Systems </w:t>
            </w:r>
          </w:p>
        </w:tc>
      </w:tr>
      <w:tr w:rsidR="00AD3CC6" w:rsidRPr="007E7016" w14:paraId="21E63605"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55ED4708" w14:textId="3B0F66E5"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PRCD-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0ACAD1FB" w14:textId="0C6064F7"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IT Test Incident Reporting (TIR) </w:t>
            </w:r>
          </w:p>
        </w:tc>
      </w:tr>
      <w:tr w:rsidR="00AD3CC6" w:rsidRPr="007E7016" w14:paraId="4DBB8338"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17B31B43" w14:textId="534B15D4"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PRCD-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4D298AB8" w14:textId="0491834A"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Managing Changes to IT Systems </w:t>
            </w:r>
          </w:p>
        </w:tc>
      </w:tr>
      <w:tr w:rsidR="00AD3CC6" w:rsidRPr="007E7016" w14:paraId="37F0CDFF"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2DA5D509" w14:textId="470CF1E1"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PRCD-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4DEA7E01" w14:textId="46F37A9C" w:rsidR="00AD3CC6" w:rsidRPr="007E7016" w:rsidRDefault="00AD3CC6" w:rsidP="78EB1B26">
            <w:pPr>
              <w:spacing w:before="60" w:after="60"/>
              <w:rPr>
                <w:rFonts w:ascii="Arial" w:eastAsia="Calibri" w:hAnsi="Arial"/>
                <w:sz w:val="24"/>
                <w:szCs w:val="24"/>
              </w:rPr>
            </w:pPr>
            <w:r w:rsidRPr="007E7016">
              <w:rPr>
                <w:rFonts w:ascii="Arial" w:eastAsia="Calibri" w:hAnsi="Arial"/>
                <w:sz w:val="24"/>
                <w:szCs w:val="24"/>
              </w:rPr>
              <w:t xml:space="preserve">Planning and Executing of GxP </w:t>
            </w:r>
            <w:r w:rsidR="7CFDA491" w:rsidRPr="007E7016">
              <w:rPr>
                <w:rFonts w:ascii="Arial" w:eastAsia="Calibri" w:hAnsi="Arial"/>
                <w:sz w:val="24"/>
                <w:szCs w:val="24"/>
              </w:rPr>
              <w:t xml:space="preserve">Software </w:t>
            </w:r>
            <w:r w:rsidR="2128B823" w:rsidRPr="007E7016">
              <w:rPr>
                <w:rFonts w:ascii="Arial" w:eastAsia="Calibri" w:hAnsi="Arial"/>
                <w:sz w:val="24"/>
                <w:szCs w:val="24"/>
              </w:rPr>
              <w:t>Vendor Audit </w:t>
            </w:r>
            <w:r w:rsidR="15E2020F" w:rsidRPr="007E7016">
              <w:rPr>
                <w:rFonts w:ascii="Arial" w:eastAsia="Calibri" w:hAnsi="Arial"/>
                <w:sz w:val="24"/>
                <w:szCs w:val="24"/>
              </w:rPr>
              <w:t>Program</w:t>
            </w:r>
          </w:p>
        </w:tc>
      </w:tr>
      <w:tr w:rsidR="00AD3CC6" w:rsidRPr="007E7016" w14:paraId="2C964FB4"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2C1B7D1D" w14:textId="6C074CB3"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PRCD-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hideMark/>
          </w:tcPr>
          <w:p w14:paraId="359B9455" w14:textId="11421AE1"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Performing System Assessments </w:t>
            </w:r>
          </w:p>
        </w:tc>
      </w:tr>
      <w:tr w:rsidR="00AD3CC6" w:rsidRPr="007E7016" w14:paraId="2CD2B364"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D7C8987" w14:textId="0B9B5A94"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PRCD-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DB4D16A" w14:textId="0C3F0678"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Computerized System Risk Assessment </w:t>
            </w:r>
          </w:p>
        </w:tc>
      </w:tr>
      <w:tr w:rsidR="00AD3CC6" w:rsidRPr="007E7016" w14:paraId="4AA35DDB"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0F3DE76" w14:textId="185FC587"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PRCD-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6AA3441" w14:textId="2D821C6C" w:rsidR="00AD3CC6" w:rsidRPr="007E7016" w:rsidRDefault="001AFBAB" w:rsidP="5EDC4E34">
            <w:pPr>
              <w:spacing w:before="60" w:after="60" w:line="259" w:lineRule="auto"/>
              <w:rPr>
                <w:rFonts w:ascii="Arial" w:eastAsia="Calibri" w:hAnsi="Arial"/>
              </w:rPr>
            </w:pPr>
            <w:r w:rsidRPr="007E7016">
              <w:rPr>
                <w:rFonts w:ascii="Arial" w:eastAsia="Calibri" w:hAnsi="Arial"/>
                <w:sz w:val="24"/>
                <w:szCs w:val="24"/>
              </w:rPr>
              <w:t>Managing Testing of Computerized Systems</w:t>
            </w:r>
          </w:p>
        </w:tc>
      </w:tr>
      <w:tr w:rsidR="00AD3CC6" w:rsidRPr="007E7016" w14:paraId="08FA0723"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DAD84ED" w14:textId="2B9AE82A"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PRCD-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4D13564" w14:textId="697F6BB1"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 xml:space="preserve">Developing a System </w:t>
            </w:r>
            <w:r w:rsidR="2E2255CB" w:rsidRPr="007E7016">
              <w:rPr>
                <w:rFonts w:ascii="Arial" w:eastAsia="Calibri" w:hAnsi="Arial"/>
                <w:sz w:val="24"/>
                <w:szCs w:val="24"/>
              </w:rPr>
              <w:t xml:space="preserve">Administration / Management </w:t>
            </w:r>
            <w:r w:rsidRPr="007E7016">
              <w:rPr>
                <w:rFonts w:ascii="Arial" w:eastAsia="Calibri" w:hAnsi="Arial"/>
                <w:sz w:val="24"/>
                <w:szCs w:val="24"/>
              </w:rPr>
              <w:t xml:space="preserve">Procedure for </w:t>
            </w:r>
            <w:r w:rsidR="34F99606" w:rsidRPr="007E7016">
              <w:rPr>
                <w:rFonts w:ascii="Arial" w:eastAsia="Calibri" w:hAnsi="Arial"/>
                <w:sz w:val="24"/>
                <w:szCs w:val="24"/>
              </w:rPr>
              <w:t xml:space="preserve">IT </w:t>
            </w:r>
            <w:r w:rsidRPr="007E7016">
              <w:rPr>
                <w:rFonts w:ascii="Arial" w:eastAsia="Calibri" w:hAnsi="Arial"/>
                <w:sz w:val="24"/>
                <w:szCs w:val="24"/>
              </w:rPr>
              <w:t>Computerized Systems </w:t>
            </w:r>
          </w:p>
        </w:tc>
      </w:tr>
      <w:tr w:rsidR="00AD3CC6" w:rsidRPr="007E7016" w14:paraId="68EE5798"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FCF3C20" w14:textId="764F1916" w:rsidR="00AD3CC6" w:rsidRPr="007E7016" w:rsidRDefault="00AD3CC6" w:rsidP="00AD3CC6">
            <w:pPr>
              <w:spacing w:before="60" w:after="60"/>
              <w:rPr>
                <w:rFonts w:ascii="Arial" w:eastAsia="Calibri" w:hAnsi="Arial"/>
                <w:sz w:val="24"/>
                <w:szCs w:val="24"/>
              </w:rPr>
            </w:pPr>
            <w:r w:rsidRPr="007E7016">
              <w:rPr>
                <w:rFonts w:ascii="Arial" w:eastAsia="Calibri" w:hAnsi="Arial"/>
                <w:sz w:val="24"/>
                <w:szCs w:val="24"/>
              </w:rPr>
              <w:t>PRCD-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C425CCA" w14:textId="582B32D3" w:rsidR="00AD3CC6" w:rsidRPr="007E7016" w:rsidRDefault="1EF10426">
            <w:pPr>
              <w:spacing w:before="60" w:after="60" w:line="259" w:lineRule="auto"/>
              <w:rPr>
                <w:rFonts w:ascii="Arial" w:eastAsia="Calibri" w:hAnsi="Arial"/>
                <w:sz w:val="24"/>
                <w:szCs w:val="24"/>
              </w:rPr>
            </w:pPr>
            <w:r w:rsidRPr="007E7016">
              <w:rPr>
                <w:rFonts w:ascii="Arial" w:eastAsia="Calibri" w:hAnsi="Arial"/>
                <w:sz w:val="24"/>
                <w:szCs w:val="24"/>
              </w:rPr>
              <w:t>Implementing Elements to IT Computerized Systems</w:t>
            </w:r>
          </w:p>
        </w:tc>
      </w:tr>
      <w:tr w:rsidR="00952E2F" w:rsidRPr="007E7016" w14:paraId="44E50D82"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A38BBAD" w14:textId="20051349" w:rsidR="00952E2F" w:rsidRPr="007E7016" w:rsidRDefault="00952E2F" w:rsidP="00F71665">
            <w:pPr>
              <w:spacing w:before="60" w:after="60"/>
              <w:rPr>
                <w:rFonts w:ascii="Arial" w:hAnsi="Arial"/>
                <w:color w:val="000000" w:themeColor="text1"/>
                <w:sz w:val="24"/>
                <w:szCs w:val="24"/>
              </w:rPr>
            </w:pPr>
            <w:r w:rsidRPr="007E7016">
              <w:rPr>
                <w:rFonts w:ascii="Arial" w:hAnsi="Arial"/>
                <w:color w:val="000000" w:themeColor="text1"/>
                <w:sz w:val="24"/>
                <w:szCs w:val="24"/>
              </w:rPr>
              <w:t>ITPD-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D84A61A" w14:textId="2F2FE0F5" w:rsidR="00952E2F" w:rsidRPr="007E7016" w:rsidRDefault="00D72BA4" w:rsidP="00F71665">
            <w:pPr>
              <w:spacing w:before="60" w:after="60"/>
              <w:rPr>
                <w:rFonts w:ascii="Arial" w:eastAsia="Calibri" w:hAnsi="Arial"/>
                <w:sz w:val="24"/>
                <w:szCs w:val="24"/>
              </w:rPr>
            </w:pPr>
            <w:r w:rsidRPr="007E7016">
              <w:rPr>
                <w:rFonts w:ascii="Arial" w:eastAsia="Calibri" w:hAnsi="Arial"/>
                <w:sz w:val="24"/>
                <w:szCs w:val="24"/>
              </w:rPr>
              <w:t xml:space="preserve">CMMS </w:t>
            </w:r>
            <w:r w:rsidR="00952E2F" w:rsidRPr="007E7016">
              <w:rPr>
                <w:rFonts w:ascii="Arial" w:eastAsia="Calibri" w:hAnsi="Arial"/>
                <w:sz w:val="24"/>
                <w:szCs w:val="24"/>
              </w:rPr>
              <w:t>User Requirements Specifications</w:t>
            </w:r>
          </w:p>
        </w:tc>
      </w:tr>
      <w:tr w:rsidR="00952E2F" w:rsidRPr="007E7016" w14:paraId="0A1776A3"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2441ACE" w14:textId="23EBBBE9" w:rsidR="00952E2F" w:rsidRPr="007E7016" w:rsidRDefault="00952E2F" w:rsidP="00F71665">
            <w:pPr>
              <w:spacing w:before="60" w:after="60"/>
              <w:rPr>
                <w:rFonts w:ascii="Arial" w:hAnsi="Arial"/>
                <w:color w:val="000000" w:themeColor="text1"/>
                <w:sz w:val="24"/>
                <w:szCs w:val="24"/>
              </w:rPr>
            </w:pPr>
            <w:r w:rsidRPr="007E7016">
              <w:rPr>
                <w:rFonts w:ascii="Arial" w:hAnsi="Arial"/>
                <w:color w:val="000000" w:themeColor="text1"/>
                <w:sz w:val="24"/>
                <w:szCs w:val="24"/>
              </w:rPr>
              <w:t>ITPD-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9C51DDD" w14:textId="01A9E72A" w:rsidR="00952E2F" w:rsidRPr="007E7016" w:rsidRDefault="00D72BA4" w:rsidP="00F71665">
            <w:pPr>
              <w:spacing w:before="60" w:after="60"/>
              <w:rPr>
                <w:rFonts w:ascii="Arial" w:eastAsia="Calibri" w:hAnsi="Arial"/>
                <w:sz w:val="24"/>
                <w:szCs w:val="24"/>
              </w:rPr>
            </w:pPr>
            <w:r w:rsidRPr="007E7016">
              <w:rPr>
                <w:rFonts w:ascii="Arial" w:eastAsia="Calibri" w:hAnsi="Arial"/>
                <w:sz w:val="24"/>
                <w:szCs w:val="24"/>
              </w:rPr>
              <w:t>CMMS</w:t>
            </w:r>
            <w:r w:rsidR="00952E2F" w:rsidRPr="007E7016">
              <w:rPr>
                <w:rFonts w:ascii="Arial" w:eastAsia="Calibri" w:hAnsi="Arial"/>
                <w:sz w:val="24"/>
                <w:szCs w:val="24"/>
              </w:rPr>
              <w:t xml:space="preserve"> Design Specification</w:t>
            </w:r>
          </w:p>
        </w:tc>
      </w:tr>
      <w:tr w:rsidR="00952E2F" w:rsidRPr="007E7016" w14:paraId="0527E4D7"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12F0C67" w14:textId="06D874F9" w:rsidR="00952E2F" w:rsidRPr="007E7016" w:rsidRDefault="00952E2F" w:rsidP="00F71665">
            <w:pPr>
              <w:spacing w:before="60" w:after="60"/>
              <w:rPr>
                <w:rFonts w:ascii="Arial" w:hAnsi="Arial"/>
                <w:color w:val="000000" w:themeColor="text1"/>
                <w:sz w:val="24"/>
                <w:szCs w:val="24"/>
              </w:rPr>
            </w:pPr>
            <w:r w:rsidRPr="007E7016">
              <w:rPr>
                <w:rFonts w:ascii="Arial" w:hAnsi="Arial"/>
                <w:color w:val="000000" w:themeColor="text1"/>
                <w:sz w:val="24"/>
                <w:szCs w:val="24"/>
              </w:rPr>
              <w:t>ITPD-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4FBA64E" w14:textId="3A940957" w:rsidR="00952E2F" w:rsidRPr="007E7016" w:rsidRDefault="00D72BA4" w:rsidP="00F71665">
            <w:pPr>
              <w:spacing w:before="60" w:after="60"/>
              <w:rPr>
                <w:rFonts w:ascii="Arial" w:eastAsia="Calibri" w:hAnsi="Arial"/>
                <w:sz w:val="24"/>
                <w:szCs w:val="24"/>
              </w:rPr>
            </w:pPr>
            <w:r w:rsidRPr="007E7016">
              <w:rPr>
                <w:rFonts w:ascii="Arial" w:eastAsia="Calibri" w:hAnsi="Arial"/>
                <w:sz w:val="24"/>
                <w:szCs w:val="24"/>
              </w:rPr>
              <w:t>CMMS</w:t>
            </w:r>
            <w:r w:rsidR="00952E2F" w:rsidRPr="007E7016">
              <w:rPr>
                <w:rFonts w:ascii="Arial" w:eastAsia="Calibri" w:hAnsi="Arial"/>
                <w:sz w:val="24"/>
                <w:szCs w:val="24"/>
              </w:rPr>
              <w:t xml:space="preserve"> Functional Specification</w:t>
            </w:r>
          </w:p>
        </w:tc>
      </w:tr>
      <w:tr w:rsidR="00952E2F" w:rsidRPr="007E7016" w14:paraId="074F8EC0" w14:textId="77777777" w:rsidTr="440ACE45">
        <w:trPr>
          <w:cantSplit/>
          <w:jc w:val="center"/>
        </w:trPr>
        <w:tc>
          <w:tcPr>
            <w:tcW w:w="260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682D229" w14:textId="47D83AF3" w:rsidR="00952E2F" w:rsidRPr="007E7016" w:rsidRDefault="00952E2F" w:rsidP="00F71665">
            <w:pPr>
              <w:spacing w:before="60" w:after="60"/>
              <w:rPr>
                <w:rFonts w:ascii="Arial" w:hAnsi="Arial"/>
                <w:color w:val="000000" w:themeColor="text1"/>
                <w:sz w:val="24"/>
                <w:szCs w:val="24"/>
              </w:rPr>
            </w:pPr>
            <w:r w:rsidRPr="007E7016">
              <w:rPr>
                <w:rFonts w:ascii="Arial" w:hAnsi="Arial"/>
                <w:color w:val="000000" w:themeColor="text1"/>
                <w:sz w:val="24"/>
                <w:szCs w:val="24"/>
              </w:rPr>
              <w:t>ITPD-</w:t>
            </w:r>
            <w:r w:rsidR="002B3313">
              <w:rPr>
                <w:rFonts w:ascii="Arial" w:hAnsi="Arial"/>
                <w:sz w:val="24"/>
              </w:rPr>
              <w:t>XXXXX</w:t>
            </w:r>
          </w:p>
        </w:tc>
        <w:tc>
          <w:tcPr>
            <w:tcW w:w="64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3C568BA" w14:textId="5983C52B" w:rsidR="00952E2F" w:rsidRPr="007E7016" w:rsidRDefault="00D72BA4" w:rsidP="00F71665">
            <w:pPr>
              <w:spacing w:before="60" w:after="60"/>
              <w:rPr>
                <w:rFonts w:ascii="Arial" w:eastAsia="Calibri" w:hAnsi="Arial"/>
                <w:sz w:val="24"/>
                <w:szCs w:val="24"/>
              </w:rPr>
            </w:pPr>
            <w:r w:rsidRPr="007E7016">
              <w:rPr>
                <w:rFonts w:ascii="Arial" w:eastAsia="Calibri" w:hAnsi="Arial"/>
                <w:sz w:val="24"/>
                <w:szCs w:val="24"/>
              </w:rPr>
              <w:t xml:space="preserve">CMMS </w:t>
            </w:r>
            <w:r w:rsidR="00952E2F" w:rsidRPr="007E7016">
              <w:rPr>
                <w:rFonts w:ascii="Arial" w:eastAsia="Calibri" w:hAnsi="Arial"/>
                <w:sz w:val="24"/>
                <w:szCs w:val="24"/>
              </w:rPr>
              <w:t>Traceability Matrix</w:t>
            </w:r>
          </w:p>
        </w:tc>
      </w:tr>
    </w:tbl>
    <w:p w14:paraId="21282CDE" w14:textId="3049B74F" w:rsidR="00952E2F" w:rsidRPr="007E7016" w:rsidRDefault="00952E2F" w:rsidP="00AD3CC6">
      <w:pPr>
        <w:ind w:left="0"/>
        <w:rPr>
          <w:rFonts w:ascii="Arial" w:hAnsi="Arial"/>
          <w:b/>
          <w:smallCaps/>
          <w:sz w:val="24"/>
          <w:szCs w:val="24"/>
        </w:rPr>
      </w:pPr>
      <w:bookmarkStart w:id="280" w:name="_Toc38406276"/>
      <w:bookmarkStart w:id="281" w:name="_Toc38406325"/>
      <w:bookmarkStart w:id="282" w:name="_Toc38406888"/>
      <w:bookmarkStart w:id="283" w:name="_Hlk38232838"/>
      <w:bookmarkStart w:id="284" w:name="_Hlk42848342"/>
    </w:p>
    <w:p w14:paraId="1AC7A802" w14:textId="77777777" w:rsidR="000902DD" w:rsidRPr="007E7016" w:rsidRDefault="000902DD">
      <w:pPr>
        <w:spacing w:after="0"/>
        <w:ind w:left="0"/>
        <w:rPr>
          <w:rFonts w:ascii="Arial" w:hAnsi="Arial"/>
          <w:b/>
          <w:bCs/>
          <w:smallCaps/>
          <w:sz w:val="24"/>
          <w:szCs w:val="24"/>
        </w:rPr>
      </w:pPr>
      <w:bookmarkStart w:id="285" w:name="_Toc658361849"/>
      <w:bookmarkStart w:id="286" w:name="_Toc144374604"/>
      <w:r w:rsidRPr="007E7016">
        <w:rPr>
          <w:rFonts w:ascii="Arial" w:hAnsi="Arial"/>
          <w:sz w:val="24"/>
          <w:szCs w:val="24"/>
        </w:rPr>
        <w:br w:type="page"/>
      </w:r>
    </w:p>
    <w:p w14:paraId="37E75DAF" w14:textId="3AB70856" w:rsidR="00327668" w:rsidRPr="007E7016" w:rsidRDefault="001053C8" w:rsidP="51EC5422">
      <w:pPr>
        <w:pStyle w:val="Heading1"/>
        <w:rPr>
          <w:sz w:val="24"/>
          <w:szCs w:val="24"/>
        </w:rPr>
      </w:pPr>
      <w:bookmarkStart w:id="287" w:name="_Toc855441109"/>
      <w:bookmarkStart w:id="288" w:name="_Toc162531565"/>
      <w:r w:rsidRPr="007E7016">
        <w:rPr>
          <w:sz w:val="24"/>
          <w:szCs w:val="24"/>
        </w:rPr>
        <w:lastRenderedPageBreak/>
        <w:t>Appendix A: IQ Test Scripts</w:t>
      </w:r>
      <w:bookmarkEnd w:id="280"/>
      <w:bookmarkEnd w:id="281"/>
      <w:bookmarkEnd w:id="282"/>
      <w:bookmarkEnd w:id="285"/>
      <w:bookmarkEnd w:id="287"/>
      <w:bookmarkEnd w:id="288"/>
      <w:r w:rsidRPr="007E7016">
        <w:rPr>
          <w:sz w:val="24"/>
          <w:szCs w:val="24"/>
        </w:rPr>
        <w:t xml:space="preserve"> </w:t>
      </w:r>
      <w:bookmarkEnd w:id="286"/>
    </w:p>
    <w:p w14:paraId="1B007A12" w14:textId="394E0410" w:rsidR="001053C8" w:rsidRPr="007E7016" w:rsidRDefault="001053C8" w:rsidP="51EC5422">
      <w:pPr>
        <w:pStyle w:val="Heading2"/>
        <w:rPr>
          <w:sz w:val="24"/>
          <w:szCs w:val="24"/>
        </w:rPr>
      </w:pPr>
      <w:bookmarkStart w:id="289" w:name="_Toc17459405"/>
      <w:bookmarkStart w:id="290" w:name="_Toc17458609"/>
      <w:bookmarkStart w:id="291" w:name="_Toc9938603"/>
      <w:bookmarkStart w:id="292" w:name="_Toc528427492"/>
      <w:bookmarkStart w:id="293" w:name="_Toc38406277"/>
      <w:bookmarkStart w:id="294" w:name="_Toc38406326"/>
      <w:bookmarkStart w:id="295" w:name="_Toc38406889"/>
      <w:bookmarkStart w:id="296" w:name="_Toc144374605"/>
      <w:bookmarkStart w:id="297" w:name="_Toc1208360317"/>
      <w:bookmarkStart w:id="298" w:name="_Toc2105179407"/>
      <w:bookmarkStart w:id="299" w:name="_Toc162531566"/>
      <w:bookmarkEnd w:id="283"/>
      <w:bookmarkEnd w:id="284"/>
      <w:r w:rsidRPr="007E7016">
        <w:rPr>
          <w:sz w:val="24"/>
          <w:szCs w:val="24"/>
        </w:rPr>
        <w:t>Installation Qualification (IQ)</w:t>
      </w:r>
      <w:bookmarkEnd w:id="289"/>
      <w:bookmarkEnd w:id="290"/>
      <w:bookmarkEnd w:id="291"/>
      <w:bookmarkEnd w:id="292"/>
      <w:bookmarkEnd w:id="293"/>
      <w:bookmarkEnd w:id="294"/>
      <w:bookmarkEnd w:id="295"/>
      <w:bookmarkEnd w:id="296"/>
      <w:bookmarkEnd w:id="297"/>
      <w:bookmarkEnd w:id="298"/>
      <w:bookmarkEnd w:id="299"/>
    </w:p>
    <w:p w14:paraId="6E71BFB1" w14:textId="0B4FAEDC" w:rsidR="00F71665" w:rsidRPr="007E7016" w:rsidRDefault="009739AB" w:rsidP="005B21C1">
      <w:pPr>
        <w:pStyle w:val="BodyTextAll"/>
        <w:rPr>
          <w:rFonts w:ascii="Arial" w:hAnsi="Arial" w:cs="Arial"/>
          <w:b/>
          <w:sz w:val="24"/>
        </w:rPr>
      </w:pPr>
      <w:r w:rsidRPr="007E7016">
        <w:rPr>
          <w:rFonts w:ascii="Arial" w:hAnsi="Arial" w:cs="Arial"/>
          <w:b/>
          <w:sz w:val="24"/>
        </w:rPr>
        <w:t xml:space="preserve">Domain: </w:t>
      </w:r>
      <w:r w:rsidRPr="007E7016">
        <w:rPr>
          <w:rFonts w:ascii="Arial" w:hAnsi="Arial" w:cs="Arial"/>
          <w:sz w:val="24"/>
        </w:rPr>
        <w:t xml:space="preserve">POIT </w:t>
      </w:r>
    </w:p>
    <w:p w14:paraId="47EBF4AB" w14:textId="566E66BC" w:rsidR="00F71665" w:rsidRPr="007E7016" w:rsidRDefault="009739AB" w:rsidP="00F71665">
      <w:pPr>
        <w:pStyle w:val="BodyTextAll"/>
        <w:rPr>
          <w:rFonts w:ascii="Arial" w:hAnsi="Arial" w:cs="Arial"/>
          <w:sz w:val="24"/>
        </w:rPr>
      </w:pPr>
      <w:r w:rsidRPr="007E7016">
        <w:rPr>
          <w:rFonts w:ascii="Arial" w:hAnsi="Arial" w:cs="Arial"/>
          <w:b/>
          <w:sz w:val="24"/>
        </w:rPr>
        <w:t xml:space="preserve">Project: </w:t>
      </w:r>
      <w:r w:rsidR="00D72BA4" w:rsidRPr="007E7016">
        <w:rPr>
          <w:rFonts w:ascii="Arial" w:hAnsi="Arial" w:cs="Arial"/>
          <w:sz w:val="24"/>
        </w:rPr>
        <w:t>CMMS</w:t>
      </w:r>
    </w:p>
    <w:p w14:paraId="6D5E9030" w14:textId="512456D8" w:rsidR="7E9C8CB2" w:rsidRPr="007E7016" w:rsidRDefault="7E9C8CB2" w:rsidP="00F71665">
      <w:pPr>
        <w:pStyle w:val="BodyTextAll"/>
        <w:rPr>
          <w:rFonts w:ascii="Arial" w:hAnsi="Arial" w:cs="Arial"/>
          <w:sz w:val="24"/>
        </w:rPr>
      </w:pPr>
      <w:r w:rsidRPr="007E7016">
        <w:rPr>
          <w:rFonts w:ascii="Arial" w:hAnsi="Arial" w:cs="Arial"/>
          <w:b/>
          <w:bCs/>
          <w:sz w:val="24"/>
        </w:rPr>
        <w:t>IQ Path:</w:t>
      </w:r>
      <w:r w:rsidRPr="007E7016">
        <w:rPr>
          <w:rFonts w:ascii="Arial" w:hAnsi="Arial" w:cs="Arial"/>
          <w:sz w:val="24"/>
        </w:rPr>
        <w:t xml:space="preserve"> </w:t>
      </w:r>
      <w:r w:rsidR="00D72BA4" w:rsidRPr="007E7016">
        <w:rPr>
          <w:rFonts w:ascii="Arial" w:hAnsi="Arial" w:cs="Arial"/>
          <w:sz w:val="24"/>
        </w:rPr>
        <w:t>Subject\</w:t>
      </w:r>
      <w:r w:rsidR="77B9BB72" w:rsidRPr="007E7016">
        <w:rPr>
          <w:rFonts w:ascii="Arial" w:hAnsi="Arial" w:cs="Arial"/>
          <w:sz w:val="24"/>
        </w:rPr>
        <w:t>2024 CRs\CHG</w:t>
      </w:r>
      <w:r w:rsidR="002B3313">
        <w:rPr>
          <w:rFonts w:ascii="Arial" w:hAnsi="Arial" w:cs="Arial"/>
          <w:sz w:val="24"/>
        </w:rPr>
        <w:t>XXXXX</w:t>
      </w:r>
      <w:r w:rsidR="77B9BB72" w:rsidRPr="007E7016">
        <w:rPr>
          <w:rFonts w:ascii="Arial" w:hAnsi="Arial" w:cs="Arial"/>
          <w:sz w:val="24"/>
        </w:rPr>
        <w:t xml:space="preserve"> - </w:t>
      </w:r>
      <w:r w:rsidR="4FE56E6E" w:rsidRPr="007E7016">
        <w:rPr>
          <w:rFonts w:ascii="Arial" w:hAnsi="Arial" w:cs="Arial"/>
          <w:sz w:val="24"/>
        </w:rPr>
        <w:t>Bug Enhancements</w:t>
      </w:r>
      <w:r w:rsidR="77B9BB72" w:rsidRPr="007E7016">
        <w:rPr>
          <w:rFonts w:ascii="Arial" w:hAnsi="Arial" w:cs="Arial"/>
          <w:sz w:val="24"/>
        </w:rPr>
        <w:t>\IQ</w:t>
      </w:r>
    </w:p>
    <w:tbl>
      <w:tblPr>
        <w:tblW w:w="8098"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45"/>
        <w:gridCol w:w="6553"/>
      </w:tblGrid>
      <w:tr w:rsidR="00C507CB" w:rsidRPr="007E7016" w14:paraId="75AF1EAD" w14:textId="77777777" w:rsidTr="3360DF7A">
        <w:trPr>
          <w:trHeight w:val="300"/>
        </w:trPr>
        <w:tc>
          <w:tcPr>
            <w:tcW w:w="1545" w:type="dxa"/>
            <w:shd w:val="clear" w:color="auto" w:fill="BFBFBF" w:themeFill="background1" w:themeFillShade="BF"/>
            <w:tcMar>
              <w:top w:w="0" w:type="dxa"/>
              <w:left w:w="108" w:type="dxa"/>
              <w:bottom w:w="0" w:type="dxa"/>
              <w:right w:w="108" w:type="dxa"/>
            </w:tcMar>
            <w:vAlign w:val="center"/>
            <w:hideMark/>
          </w:tcPr>
          <w:p w14:paraId="4AFDBFC7" w14:textId="77777777" w:rsidR="00336DD5" w:rsidRPr="007E7016" w:rsidRDefault="00336DD5" w:rsidP="005B21C1">
            <w:pPr>
              <w:rPr>
                <w:rFonts w:ascii="Arial" w:hAnsi="Arial"/>
                <w:b/>
                <w:color w:val="000000"/>
                <w:sz w:val="24"/>
                <w:szCs w:val="24"/>
              </w:rPr>
            </w:pPr>
            <w:r w:rsidRPr="007E7016">
              <w:rPr>
                <w:rFonts w:ascii="Arial" w:hAnsi="Arial"/>
                <w:b/>
                <w:color w:val="000000" w:themeColor="text1"/>
                <w:sz w:val="24"/>
                <w:szCs w:val="24"/>
              </w:rPr>
              <w:t>Test ID</w:t>
            </w:r>
          </w:p>
        </w:tc>
        <w:tc>
          <w:tcPr>
            <w:tcW w:w="6553" w:type="dxa"/>
            <w:shd w:val="clear" w:color="auto" w:fill="BFBFBF" w:themeFill="background1" w:themeFillShade="BF"/>
            <w:tcMar>
              <w:top w:w="0" w:type="dxa"/>
              <w:left w:w="108" w:type="dxa"/>
              <w:bottom w:w="0" w:type="dxa"/>
              <w:right w:w="108" w:type="dxa"/>
            </w:tcMar>
            <w:vAlign w:val="center"/>
            <w:hideMark/>
          </w:tcPr>
          <w:p w14:paraId="03B30F10" w14:textId="445A982A" w:rsidR="00336DD5" w:rsidRPr="007E7016" w:rsidRDefault="309451FD" w:rsidP="005B21C1">
            <w:pPr>
              <w:rPr>
                <w:rFonts w:ascii="Arial" w:hAnsi="Arial"/>
                <w:b/>
                <w:color w:val="000000"/>
                <w:sz w:val="24"/>
                <w:szCs w:val="24"/>
              </w:rPr>
            </w:pPr>
            <w:r w:rsidRPr="007E7016">
              <w:rPr>
                <w:rFonts w:ascii="Arial" w:hAnsi="Arial"/>
                <w:b/>
                <w:color w:val="000000" w:themeColor="text1"/>
                <w:sz w:val="24"/>
                <w:szCs w:val="24"/>
              </w:rPr>
              <w:t xml:space="preserve">IQ </w:t>
            </w:r>
            <w:r w:rsidR="1926F78C" w:rsidRPr="007E7016">
              <w:rPr>
                <w:rFonts w:ascii="Arial" w:hAnsi="Arial"/>
                <w:b/>
                <w:color w:val="000000" w:themeColor="text1"/>
                <w:sz w:val="24"/>
                <w:szCs w:val="24"/>
              </w:rPr>
              <w:t>TEST SCRIPTS</w:t>
            </w:r>
          </w:p>
        </w:tc>
      </w:tr>
      <w:tr w:rsidR="00AD3CC6" w:rsidRPr="007E7016" w14:paraId="62FA32CC" w14:textId="77777777" w:rsidTr="3360DF7A">
        <w:trPr>
          <w:trHeight w:val="359"/>
        </w:trPr>
        <w:tc>
          <w:tcPr>
            <w:tcW w:w="1545" w:type="dxa"/>
            <w:tcMar>
              <w:top w:w="0" w:type="dxa"/>
              <w:left w:w="108" w:type="dxa"/>
              <w:bottom w:w="0" w:type="dxa"/>
              <w:right w:w="108" w:type="dxa"/>
            </w:tcMar>
          </w:tcPr>
          <w:p w14:paraId="70A9B3A6" w14:textId="2CE26A1B" w:rsidR="00AD3CC6" w:rsidRPr="007E7016" w:rsidRDefault="16A74F83" w:rsidP="28727BF8">
            <w:pPr>
              <w:rPr>
                <w:rFonts w:ascii="Arial" w:hAnsi="Arial"/>
                <w:color w:val="000000"/>
                <w:sz w:val="24"/>
                <w:szCs w:val="24"/>
              </w:rPr>
            </w:pPr>
            <w:r w:rsidRPr="007E7016">
              <w:rPr>
                <w:rFonts w:ascii="Arial" w:hAnsi="Arial"/>
                <w:color w:val="000000" w:themeColor="text1"/>
                <w:sz w:val="24"/>
                <w:szCs w:val="24"/>
              </w:rPr>
              <w:t>260</w:t>
            </w:r>
          </w:p>
        </w:tc>
        <w:tc>
          <w:tcPr>
            <w:tcW w:w="6553" w:type="dxa"/>
            <w:tcMar>
              <w:top w:w="0" w:type="dxa"/>
              <w:left w:w="108" w:type="dxa"/>
              <w:bottom w:w="0" w:type="dxa"/>
              <w:right w:w="108" w:type="dxa"/>
            </w:tcMar>
          </w:tcPr>
          <w:p w14:paraId="395DEA81" w14:textId="671BD24B" w:rsidR="00AD3CC6" w:rsidRPr="007E7016" w:rsidRDefault="4BA9BE6C" w:rsidP="00297C92">
            <w:pPr>
              <w:ind w:left="-34"/>
              <w:rPr>
                <w:rFonts w:ascii="Arial" w:hAnsi="Arial"/>
                <w:color w:val="000000"/>
                <w:sz w:val="24"/>
                <w:szCs w:val="24"/>
                <w:shd w:val="clear" w:color="auto" w:fill="FFFFFF"/>
              </w:rPr>
            </w:pPr>
            <w:r w:rsidRPr="007E7016">
              <w:rPr>
                <w:rFonts w:ascii="Arial" w:hAnsi="Arial"/>
                <w:color w:val="000000" w:themeColor="text1"/>
                <w:sz w:val="24"/>
                <w:szCs w:val="24"/>
              </w:rPr>
              <w:t>CHG</w:t>
            </w:r>
            <w:r w:rsidR="002B3313">
              <w:rPr>
                <w:rFonts w:ascii="Arial" w:hAnsi="Arial"/>
                <w:sz w:val="24"/>
              </w:rPr>
              <w:t>XXXXX</w:t>
            </w:r>
            <w:r w:rsidRPr="007E7016">
              <w:rPr>
                <w:rFonts w:ascii="Arial" w:hAnsi="Arial"/>
                <w:color w:val="000000" w:themeColor="text1"/>
                <w:sz w:val="24"/>
                <w:szCs w:val="24"/>
              </w:rPr>
              <w:t xml:space="preserve"> - Bug Enhancements IQ - Audit Trail Report</w:t>
            </w:r>
          </w:p>
        </w:tc>
      </w:tr>
      <w:tr w:rsidR="3360DF7A" w:rsidRPr="007E7016" w14:paraId="2D8FFEFF" w14:textId="77777777" w:rsidTr="3360DF7A">
        <w:trPr>
          <w:trHeight w:val="359"/>
        </w:trPr>
        <w:tc>
          <w:tcPr>
            <w:tcW w:w="1545" w:type="dxa"/>
            <w:tcMar>
              <w:top w:w="0" w:type="dxa"/>
              <w:left w:w="108" w:type="dxa"/>
              <w:bottom w:w="0" w:type="dxa"/>
              <w:right w:w="108" w:type="dxa"/>
            </w:tcMar>
          </w:tcPr>
          <w:p w14:paraId="1086465A" w14:textId="248F8113" w:rsidR="4BA9BE6C" w:rsidRPr="007E7016" w:rsidRDefault="4BA9BE6C" w:rsidP="3360DF7A">
            <w:pPr>
              <w:rPr>
                <w:rFonts w:ascii="Arial" w:hAnsi="Arial"/>
                <w:color w:val="000000" w:themeColor="text1"/>
                <w:sz w:val="24"/>
                <w:szCs w:val="24"/>
              </w:rPr>
            </w:pPr>
            <w:r w:rsidRPr="007E7016">
              <w:rPr>
                <w:rFonts w:ascii="Arial" w:hAnsi="Arial"/>
                <w:color w:val="000000" w:themeColor="text1"/>
                <w:sz w:val="24"/>
                <w:szCs w:val="24"/>
              </w:rPr>
              <w:t>262</w:t>
            </w:r>
          </w:p>
        </w:tc>
        <w:tc>
          <w:tcPr>
            <w:tcW w:w="6553" w:type="dxa"/>
            <w:tcMar>
              <w:top w:w="0" w:type="dxa"/>
              <w:left w:w="108" w:type="dxa"/>
              <w:bottom w:w="0" w:type="dxa"/>
              <w:right w:w="108" w:type="dxa"/>
            </w:tcMar>
          </w:tcPr>
          <w:p w14:paraId="1D637664" w14:textId="3BF88070" w:rsidR="4BA9BE6C" w:rsidRPr="007E7016" w:rsidRDefault="4BA9BE6C" w:rsidP="00297C92">
            <w:pPr>
              <w:ind w:left="-34"/>
              <w:rPr>
                <w:rFonts w:ascii="Arial" w:hAnsi="Arial"/>
                <w:color w:val="000000" w:themeColor="text1"/>
                <w:sz w:val="24"/>
                <w:szCs w:val="24"/>
              </w:rPr>
            </w:pPr>
            <w:r w:rsidRPr="007E7016">
              <w:rPr>
                <w:rFonts w:ascii="Arial" w:hAnsi="Arial"/>
                <w:color w:val="000000" w:themeColor="text1"/>
                <w:sz w:val="24"/>
                <w:szCs w:val="24"/>
              </w:rPr>
              <w:t>CHG</w:t>
            </w:r>
            <w:r w:rsidR="002B3313">
              <w:rPr>
                <w:rFonts w:ascii="Arial" w:hAnsi="Arial"/>
                <w:sz w:val="24"/>
              </w:rPr>
              <w:t xml:space="preserve">XXXXX </w:t>
            </w:r>
            <w:r w:rsidRPr="007E7016">
              <w:rPr>
                <w:rFonts w:ascii="Arial" w:hAnsi="Arial"/>
                <w:color w:val="000000" w:themeColor="text1"/>
                <w:sz w:val="24"/>
                <w:szCs w:val="24"/>
              </w:rPr>
              <w:t>- Bug Enhancements IQ - Audit Trail Spelling</w:t>
            </w:r>
          </w:p>
        </w:tc>
      </w:tr>
      <w:tr w:rsidR="3360DF7A" w:rsidRPr="007E7016" w14:paraId="5766AE83" w14:textId="77777777" w:rsidTr="3360DF7A">
        <w:trPr>
          <w:trHeight w:val="359"/>
        </w:trPr>
        <w:tc>
          <w:tcPr>
            <w:tcW w:w="1545" w:type="dxa"/>
            <w:tcMar>
              <w:top w:w="0" w:type="dxa"/>
              <w:left w:w="108" w:type="dxa"/>
              <w:bottom w:w="0" w:type="dxa"/>
              <w:right w:w="108" w:type="dxa"/>
            </w:tcMar>
          </w:tcPr>
          <w:p w14:paraId="4164074E" w14:textId="39801987" w:rsidR="4BA9BE6C" w:rsidRPr="007E7016" w:rsidRDefault="4BA9BE6C" w:rsidP="3360DF7A">
            <w:pPr>
              <w:rPr>
                <w:rFonts w:ascii="Arial" w:hAnsi="Arial"/>
                <w:color w:val="000000" w:themeColor="text1"/>
                <w:sz w:val="24"/>
                <w:szCs w:val="24"/>
              </w:rPr>
            </w:pPr>
            <w:r w:rsidRPr="007E7016">
              <w:rPr>
                <w:rFonts w:ascii="Arial" w:hAnsi="Arial"/>
                <w:color w:val="000000" w:themeColor="text1"/>
                <w:sz w:val="24"/>
                <w:szCs w:val="24"/>
              </w:rPr>
              <w:t>264</w:t>
            </w:r>
          </w:p>
        </w:tc>
        <w:tc>
          <w:tcPr>
            <w:tcW w:w="6553" w:type="dxa"/>
            <w:tcMar>
              <w:top w:w="0" w:type="dxa"/>
              <w:left w:w="108" w:type="dxa"/>
              <w:bottom w:w="0" w:type="dxa"/>
              <w:right w:w="108" w:type="dxa"/>
            </w:tcMar>
          </w:tcPr>
          <w:p w14:paraId="3666D660" w14:textId="67008D0D" w:rsidR="4BA9BE6C" w:rsidRPr="007E7016" w:rsidRDefault="4BA9BE6C" w:rsidP="00297C92">
            <w:pPr>
              <w:ind w:left="-34"/>
              <w:rPr>
                <w:rFonts w:ascii="Arial" w:hAnsi="Arial"/>
                <w:color w:val="000000" w:themeColor="text1"/>
                <w:sz w:val="24"/>
                <w:szCs w:val="24"/>
              </w:rPr>
            </w:pPr>
            <w:r w:rsidRPr="007E7016">
              <w:rPr>
                <w:rFonts w:ascii="Arial" w:hAnsi="Arial"/>
                <w:color w:val="000000" w:themeColor="text1"/>
                <w:sz w:val="24"/>
                <w:szCs w:val="24"/>
              </w:rPr>
              <w:t>CHG</w:t>
            </w:r>
            <w:r w:rsidR="002B3313">
              <w:rPr>
                <w:rFonts w:ascii="Arial" w:hAnsi="Arial"/>
                <w:sz w:val="24"/>
              </w:rPr>
              <w:t>XXXXX</w:t>
            </w:r>
            <w:r w:rsidRPr="007E7016">
              <w:rPr>
                <w:rFonts w:ascii="Arial" w:hAnsi="Arial"/>
                <w:color w:val="000000" w:themeColor="text1"/>
                <w:sz w:val="24"/>
                <w:szCs w:val="24"/>
              </w:rPr>
              <w:t xml:space="preserve"> - Bug Enhancements IQ - Calibration Standards Tab</w:t>
            </w:r>
          </w:p>
        </w:tc>
      </w:tr>
      <w:tr w:rsidR="3360DF7A" w:rsidRPr="007E7016" w14:paraId="56C6760F" w14:textId="77777777" w:rsidTr="3360DF7A">
        <w:trPr>
          <w:trHeight w:val="359"/>
        </w:trPr>
        <w:tc>
          <w:tcPr>
            <w:tcW w:w="1545" w:type="dxa"/>
            <w:tcMar>
              <w:top w:w="0" w:type="dxa"/>
              <w:left w:w="108" w:type="dxa"/>
              <w:bottom w:w="0" w:type="dxa"/>
              <w:right w:w="108" w:type="dxa"/>
            </w:tcMar>
          </w:tcPr>
          <w:p w14:paraId="5999CDD6" w14:textId="12D43AC8" w:rsidR="4BA9BE6C" w:rsidRPr="007E7016" w:rsidRDefault="4BA9BE6C" w:rsidP="3360DF7A">
            <w:pPr>
              <w:rPr>
                <w:rFonts w:ascii="Arial" w:hAnsi="Arial"/>
                <w:color w:val="000000" w:themeColor="text1"/>
                <w:sz w:val="24"/>
                <w:szCs w:val="24"/>
              </w:rPr>
            </w:pPr>
            <w:r w:rsidRPr="007E7016">
              <w:rPr>
                <w:rFonts w:ascii="Arial" w:hAnsi="Arial"/>
                <w:color w:val="000000" w:themeColor="text1"/>
                <w:sz w:val="24"/>
                <w:szCs w:val="24"/>
              </w:rPr>
              <w:t>265</w:t>
            </w:r>
          </w:p>
        </w:tc>
        <w:tc>
          <w:tcPr>
            <w:tcW w:w="6553" w:type="dxa"/>
            <w:tcMar>
              <w:top w:w="0" w:type="dxa"/>
              <w:left w:w="108" w:type="dxa"/>
              <w:bottom w:w="0" w:type="dxa"/>
              <w:right w:w="108" w:type="dxa"/>
            </w:tcMar>
          </w:tcPr>
          <w:p w14:paraId="57B7ED98" w14:textId="1DC5064E" w:rsidR="4BA9BE6C" w:rsidRPr="007E7016" w:rsidRDefault="4BA9BE6C" w:rsidP="00297C92">
            <w:pPr>
              <w:ind w:left="-34"/>
              <w:rPr>
                <w:rFonts w:ascii="Arial" w:hAnsi="Arial"/>
                <w:color w:val="000000" w:themeColor="text1"/>
                <w:sz w:val="24"/>
                <w:szCs w:val="24"/>
              </w:rPr>
            </w:pPr>
            <w:r w:rsidRPr="007E7016">
              <w:rPr>
                <w:rFonts w:ascii="Arial" w:hAnsi="Arial"/>
                <w:color w:val="000000" w:themeColor="text1"/>
                <w:sz w:val="24"/>
                <w:szCs w:val="24"/>
              </w:rPr>
              <w:t>CHG</w:t>
            </w:r>
            <w:r w:rsidR="002B3313">
              <w:rPr>
                <w:rFonts w:ascii="Arial" w:hAnsi="Arial"/>
                <w:sz w:val="24"/>
              </w:rPr>
              <w:t>XXXXX</w:t>
            </w:r>
            <w:r w:rsidRPr="007E7016">
              <w:rPr>
                <w:rFonts w:ascii="Arial" w:hAnsi="Arial"/>
                <w:color w:val="000000" w:themeColor="text1"/>
                <w:sz w:val="24"/>
                <w:szCs w:val="24"/>
              </w:rPr>
              <w:t xml:space="preserve"> - Bug Enhancements IQ - Disable Active License for New Users</w:t>
            </w:r>
          </w:p>
        </w:tc>
      </w:tr>
      <w:tr w:rsidR="3360DF7A" w:rsidRPr="007E7016" w14:paraId="4C87ED84" w14:textId="77777777" w:rsidTr="3360DF7A">
        <w:trPr>
          <w:trHeight w:val="359"/>
        </w:trPr>
        <w:tc>
          <w:tcPr>
            <w:tcW w:w="1545" w:type="dxa"/>
            <w:tcMar>
              <w:top w:w="0" w:type="dxa"/>
              <w:left w:w="108" w:type="dxa"/>
              <w:bottom w:w="0" w:type="dxa"/>
              <w:right w:w="108" w:type="dxa"/>
            </w:tcMar>
          </w:tcPr>
          <w:p w14:paraId="770BE4DE" w14:textId="19538B77" w:rsidR="4BA9BE6C" w:rsidRPr="007E7016" w:rsidRDefault="4BA9BE6C" w:rsidP="3360DF7A">
            <w:pPr>
              <w:rPr>
                <w:rFonts w:ascii="Arial" w:hAnsi="Arial"/>
                <w:color w:val="000000" w:themeColor="text1"/>
                <w:sz w:val="24"/>
                <w:szCs w:val="24"/>
              </w:rPr>
            </w:pPr>
            <w:r w:rsidRPr="007E7016">
              <w:rPr>
                <w:rFonts w:ascii="Arial" w:hAnsi="Arial"/>
                <w:color w:val="000000" w:themeColor="text1"/>
                <w:sz w:val="24"/>
                <w:szCs w:val="24"/>
              </w:rPr>
              <w:t>268</w:t>
            </w:r>
          </w:p>
        </w:tc>
        <w:tc>
          <w:tcPr>
            <w:tcW w:w="6553" w:type="dxa"/>
            <w:tcMar>
              <w:top w:w="0" w:type="dxa"/>
              <w:left w:w="108" w:type="dxa"/>
              <w:bottom w:w="0" w:type="dxa"/>
              <w:right w:w="108" w:type="dxa"/>
            </w:tcMar>
          </w:tcPr>
          <w:p w14:paraId="60455F72" w14:textId="619A4191" w:rsidR="4BA9BE6C" w:rsidRPr="007E7016" w:rsidRDefault="4BA9BE6C" w:rsidP="00297C92">
            <w:pPr>
              <w:ind w:left="-34"/>
              <w:rPr>
                <w:rFonts w:ascii="Arial" w:hAnsi="Arial"/>
                <w:color w:val="000000" w:themeColor="text1"/>
                <w:sz w:val="24"/>
                <w:szCs w:val="24"/>
              </w:rPr>
            </w:pPr>
            <w:r w:rsidRPr="007E7016">
              <w:rPr>
                <w:rFonts w:ascii="Arial" w:hAnsi="Arial"/>
                <w:color w:val="000000" w:themeColor="text1"/>
                <w:sz w:val="24"/>
                <w:szCs w:val="24"/>
              </w:rPr>
              <w:t>CHG</w:t>
            </w:r>
            <w:r w:rsidR="002B3313">
              <w:rPr>
                <w:rFonts w:ascii="Arial" w:hAnsi="Arial"/>
                <w:sz w:val="24"/>
              </w:rPr>
              <w:t>XXXXX</w:t>
            </w:r>
            <w:r w:rsidRPr="007E7016">
              <w:rPr>
                <w:rFonts w:ascii="Arial" w:hAnsi="Arial"/>
                <w:color w:val="000000" w:themeColor="text1"/>
                <w:sz w:val="24"/>
                <w:szCs w:val="24"/>
              </w:rPr>
              <w:t xml:space="preserve"> - Bug Enhancements IQ - ECDB Menu User Access</w:t>
            </w:r>
          </w:p>
        </w:tc>
      </w:tr>
      <w:tr w:rsidR="3360DF7A" w:rsidRPr="007E7016" w14:paraId="3DCCB9EC" w14:textId="77777777" w:rsidTr="3360DF7A">
        <w:trPr>
          <w:trHeight w:val="359"/>
        </w:trPr>
        <w:tc>
          <w:tcPr>
            <w:tcW w:w="1545" w:type="dxa"/>
            <w:tcMar>
              <w:top w:w="0" w:type="dxa"/>
              <w:left w:w="108" w:type="dxa"/>
              <w:bottom w:w="0" w:type="dxa"/>
              <w:right w:w="108" w:type="dxa"/>
            </w:tcMar>
          </w:tcPr>
          <w:p w14:paraId="079341D4" w14:textId="74A0D32C" w:rsidR="4BA9BE6C" w:rsidRPr="007E7016" w:rsidRDefault="4BA9BE6C" w:rsidP="3360DF7A">
            <w:pPr>
              <w:rPr>
                <w:rFonts w:ascii="Arial" w:hAnsi="Arial"/>
                <w:color w:val="000000" w:themeColor="text1"/>
                <w:sz w:val="24"/>
                <w:szCs w:val="24"/>
              </w:rPr>
            </w:pPr>
            <w:r w:rsidRPr="007E7016">
              <w:rPr>
                <w:rFonts w:ascii="Arial" w:hAnsi="Arial"/>
                <w:color w:val="000000" w:themeColor="text1"/>
                <w:sz w:val="24"/>
                <w:szCs w:val="24"/>
              </w:rPr>
              <w:t>267</w:t>
            </w:r>
          </w:p>
        </w:tc>
        <w:tc>
          <w:tcPr>
            <w:tcW w:w="6553" w:type="dxa"/>
            <w:tcMar>
              <w:top w:w="0" w:type="dxa"/>
              <w:left w:w="108" w:type="dxa"/>
              <w:bottom w:w="0" w:type="dxa"/>
              <w:right w:w="108" w:type="dxa"/>
            </w:tcMar>
          </w:tcPr>
          <w:p w14:paraId="03A99B7F" w14:textId="204E9240" w:rsidR="4BA9BE6C" w:rsidRPr="007E7016" w:rsidRDefault="4BA9BE6C" w:rsidP="00297C92">
            <w:pPr>
              <w:ind w:left="-34"/>
              <w:rPr>
                <w:rFonts w:ascii="Arial" w:hAnsi="Arial"/>
                <w:color w:val="000000" w:themeColor="text1"/>
                <w:sz w:val="24"/>
                <w:szCs w:val="24"/>
              </w:rPr>
            </w:pPr>
            <w:r w:rsidRPr="007E7016">
              <w:rPr>
                <w:rFonts w:ascii="Arial" w:hAnsi="Arial"/>
                <w:color w:val="000000" w:themeColor="text1"/>
                <w:sz w:val="24"/>
                <w:szCs w:val="24"/>
              </w:rPr>
              <w:t>CHG</w:t>
            </w:r>
            <w:r w:rsidR="002B3313">
              <w:rPr>
                <w:rFonts w:ascii="Arial" w:hAnsi="Arial"/>
                <w:sz w:val="24"/>
              </w:rPr>
              <w:t>XXXXX</w:t>
            </w:r>
            <w:r w:rsidRPr="007E7016">
              <w:rPr>
                <w:rFonts w:ascii="Arial" w:hAnsi="Arial"/>
                <w:color w:val="000000" w:themeColor="text1"/>
                <w:sz w:val="24"/>
                <w:szCs w:val="24"/>
              </w:rPr>
              <w:t xml:space="preserve"> - Bug Enhancements IQ - Equipment Update Request Screen Update</w:t>
            </w:r>
          </w:p>
        </w:tc>
      </w:tr>
      <w:tr w:rsidR="3360DF7A" w:rsidRPr="007E7016" w14:paraId="6A03E64D" w14:textId="77777777" w:rsidTr="3360DF7A">
        <w:trPr>
          <w:trHeight w:val="359"/>
        </w:trPr>
        <w:tc>
          <w:tcPr>
            <w:tcW w:w="1545" w:type="dxa"/>
            <w:tcMar>
              <w:top w:w="0" w:type="dxa"/>
              <w:left w:w="108" w:type="dxa"/>
              <w:bottom w:w="0" w:type="dxa"/>
              <w:right w:w="108" w:type="dxa"/>
            </w:tcMar>
          </w:tcPr>
          <w:p w14:paraId="1E72F9FE" w14:textId="7453549C" w:rsidR="4BA9BE6C" w:rsidRPr="007E7016" w:rsidRDefault="4BA9BE6C" w:rsidP="3360DF7A">
            <w:pPr>
              <w:rPr>
                <w:rFonts w:ascii="Arial" w:hAnsi="Arial"/>
                <w:color w:val="000000" w:themeColor="text1"/>
                <w:sz w:val="24"/>
                <w:szCs w:val="24"/>
              </w:rPr>
            </w:pPr>
            <w:r w:rsidRPr="007E7016">
              <w:rPr>
                <w:rFonts w:ascii="Arial" w:hAnsi="Arial"/>
                <w:color w:val="000000" w:themeColor="text1"/>
                <w:sz w:val="24"/>
                <w:szCs w:val="24"/>
              </w:rPr>
              <w:t>266</w:t>
            </w:r>
          </w:p>
        </w:tc>
        <w:tc>
          <w:tcPr>
            <w:tcW w:w="6553" w:type="dxa"/>
            <w:tcMar>
              <w:top w:w="0" w:type="dxa"/>
              <w:left w:w="108" w:type="dxa"/>
              <w:bottom w:w="0" w:type="dxa"/>
              <w:right w:w="108" w:type="dxa"/>
            </w:tcMar>
          </w:tcPr>
          <w:p w14:paraId="5657E255" w14:textId="1181152C" w:rsidR="4BA9BE6C" w:rsidRPr="007E7016" w:rsidRDefault="4BA9BE6C" w:rsidP="00297C92">
            <w:pPr>
              <w:ind w:left="-34"/>
              <w:rPr>
                <w:rFonts w:ascii="Arial" w:hAnsi="Arial"/>
                <w:color w:val="000000" w:themeColor="text1"/>
                <w:sz w:val="24"/>
                <w:szCs w:val="24"/>
              </w:rPr>
            </w:pPr>
            <w:r w:rsidRPr="007E7016">
              <w:rPr>
                <w:rFonts w:ascii="Arial" w:hAnsi="Arial"/>
                <w:color w:val="000000" w:themeColor="text1"/>
                <w:sz w:val="24"/>
                <w:szCs w:val="24"/>
              </w:rPr>
              <w:t>CHG</w:t>
            </w:r>
            <w:r w:rsidR="002B3313">
              <w:rPr>
                <w:rFonts w:ascii="Arial" w:hAnsi="Arial"/>
                <w:sz w:val="24"/>
              </w:rPr>
              <w:t>XXXXX</w:t>
            </w:r>
            <w:r w:rsidRPr="007E7016">
              <w:rPr>
                <w:rFonts w:ascii="Arial" w:hAnsi="Arial"/>
                <w:color w:val="000000" w:themeColor="text1"/>
                <w:sz w:val="24"/>
                <w:szCs w:val="24"/>
              </w:rPr>
              <w:t xml:space="preserve"> - Bug Enhancements IQ - Last Login of User</w:t>
            </w:r>
          </w:p>
        </w:tc>
      </w:tr>
      <w:tr w:rsidR="3360DF7A" w:rsidRPr="007E7016" w14:paraId="5FA75A39" w14:textId="77777777" w:rsidTr="3360DF7A">
        <w:trPr>
          <w:trHeight w:val="359"/>
        </w:trPr>
        <w:tc>
          <w:tcPr>
            <w:tcW w:w="1545" w:type="dxa"/>
            <w:tcMar>
              <w:top w:w="0" w:type="dxa"/>
              <w:left w:w="108" w:type="dxa"/>
              <w:bottom w:w="0" w:type="dxa"/>
              <w:right w:w="108" w:type="dxa"/>
            </w:tcMar>
          </w:tcPr>
          <w:p w14:paraId="5714F2CB" w14:textId="0EBDDC9C" w:rsidR="4BA9BE6C" w:rsidRPr="007E7016" w:rsidRDefault="4BA9BE6C" w:rsidP="3360DF7A">
            <w:pPr>
              <w:rPr>
                <w:rFonts w:ascii="Arial" w:hAnsi="Arial"/>
                <w:color w:val="000000" w:themeColor="text1"/>
                <w:sz w:val="24"/>
                <w:szCs w:val="24"/>
              </w:rPr>
            </w:pPr>
            <w:r w:rsidRPr="007E7016">
              <w:rPr>
                <w:rFonts w:ascii="Arial" w:hAnsi="Arial"/>
                <w:color w:val="000000" w:themeColor="text1"/>
                <w:sz w:val="24"/>
                <w:szCs w:val="24"/>
              </w:rPr>
              <w:t>263</w:t>
            </w:r>
          </w:p>
        </w:tc>
        <w:tc>
          <w:tcPr>
            <w:tcW w:w="6553" w:type="dxa"/>
            <w:tcMar>
              <w:top w:w="0" w:type="dxa"/>
              <w:left w:w="108" w:type="dxa"/>
              <w:bottom w:w="0" w:type="dxa"/>
              <w:right w:w="108" w:type="dxa"/>
            </w:tcMar>
          </w:tcPr>
          <w:p w14:paraId="331C02C1" w14:textId="061CF106" w:rsidR="4BA9BE6C" w:rsidRPr="007E7016" w:rsidRDefault="4BA9BE6C" w:rsidP="00297C92">
            <w:pPr>
              <w:ind w:left="-34"/>
              <w:rPr>
                <w:rFonts w:ascii="Arial" w:hAnsi="Arial"/>
                <w:color w:val="000000" w:themeColor="text1"/>
                <w:sz w:val="24"/>
                <w:szCs w:val="24"/>
              </w:rPr>
            </w:pPr>
            <w:r w:rsidRPr="007E7016">
              <w:rPr>
                <w:rFonts w:ascii="Arial" w:hAnsi="Arial"/>
                <w:color w:val="000000" w:themeColor="text1"/>
                <w:sz w:val="24"/>
                <w:szCs w:val="24"/>
              </w:rPr>
              <w:t>CHG</w:t>
            </w:r>
            <w:r w:rsidR="002B3313">
              <w:rPr>
                <w:rFonts w:ascii="Arial" w:hAnsi="Arial"/>
                <w:sz w:val="24"/>
              </w:rPr>
              <w:t>XXXXX</w:t>
            </w:r>
            <w:r w:rsidRPr="007E7016">
              <w:rPr>
                <w:rFonts w:ascii="Arial" w:hAnsi="Arial"/>
                <w:color w:val="000000" w:themeColor="text1"/>
                <w:sz w:val="24"/>
                <w:szCs w:val="24"/>
              </w:rPr>
              <w:t xml:space="preserve"> - Bug Enhancements IQ - Workorder Report</w:t>
            </w:r>
          </w:p>
        </w:tc>
      </w:tr>
      <w:tr w:rsidR="683693D6" w:rsidRPr="007E7016" w14:paraId="4DA4881B" w14:textId="77777777" w:rsidTr="683693D6">
        <w:trPr>
          <w:trHeight w:val="359"/>
        </w:trPr>
        <w:tc>
          <w:tcPr>
            <w:tcW w:w="1545" w:type="dxa"/>
            <w:tcMar>
              <w:top w:w="0" w:type="dxa"/>
              <w:left w:w="108" w:type="dxa"/>
              <w:bottom w:w="0" w:type="dxa"/>
              <w:right w:w="108" w:type="dxa"/>
            </w:tcMar>
          </w:tcPr>
          <w:p w14:paraId="3B5EBB5F" w14:textId="60CA9189" w:rsidR="04FEBB44" w:rsidRPr="007E7016" w:rsidRDefault="04FEBB44" w:rsidP="683693D6">
            <w:pPr>
              <w:rPr>
                <w:rFonts w:ascii="Arial" w:hAnsi="Arial"/>
                <w:color w:val="000000" w:themeColor="text1"/>
                <w:sz w:val="24"/>
                <w:szCs w:val="24"/>
              </w:rPr>
            </w:pPr>
            <w:r w:rsidRPr="007E7016">
              <w:rPr>
                <w:rFonts w:ascii="Arial" w:hAnsi="Arial"/>
                <w:color w:val="000000" w:themeColor="text1"/>
                <w:sz w:val="24"/>
                <w:szCs w:val="24"/>
              </w:rPr>
              <w:t>269</w:t>
            </w:r>
          </w:p>
        </w:tc>
        <w:tc>
          <w:tcPr>
            <w:tcW w:w="6553" w:type="dxa"/>
            <w:tcMar>
              <w:top w:w="0" w:type="dxa"/>
              <w:left w:w="108" w:type="dxa"/>
              <w:bottom w:w="0" w:type="dxa"/>
              <w:right w:w="108" w:type="dxa"/>
            </w:tcMar>
          </w:tcPr>
          <w:p w14:paraId="5E031859" w14:textId="5435ABD7" w:rsidR="04FEBB44" w:rsidRPr="007E7016" w:rsidRDefault="04FEBB44" w:rsidP="683693D6">
            <w:pPr>
              <w:ind w:left="0"/>
              <w:rPr>
                <w:rFonts w:ascii="Arial" w:hAnsi="Arial"/>
                <w:color w:val="000000" w:themeColor="text1"/>
                <w:sz w:val="24"/>
                <w:szCs w:val="24"/>
              </w:rPr>
            </w:pPr>
            <w:r w:rsidRPr="007E7016">
              <w:rPr>
                <w:rFonts w:ascii="Arial" w:hAnsi="Arial"/>
                <w:color w:val="000000" w:themeColor="text1"/>
                <w:sz w:val="24"/>
                <w:szCs w:val="24"/>
              </w:rPr>
              <w:t>CHG</w:t>
            </w:r>
            <w:r w:rsidR="002B3313">
              <w:rPr>
                <w:rFonts w:ascii="Arial" w:hAnsi="Arial"/>
                <w:sz w:val="24"/>
              </w:rPr>
              <w:t>XXXXX</w:t>
            </w:r>
            <w:r w:rsidRPr="007E7016">
              <w:rPr>
                <w:rFonts w:ascii="Arial" w:hAnsi="Arial"/>
                <w:color w:val="000000" w:themeColor="text1"/>
                <w:sz w:val="24"/>
                <w:szCs w:val="24"/>
              </w:rPr>
              <w:t xml:space="preserve"> - Bug Enhancements IQ - Forgot Password Button</w:t>
            </w:r>
          </w:p>
        </w:tc>
      </w:tr>
    </w:tbl>
    <w:p w14:paraId="5DE5BBA6" w14:textId="37ED885A" w:rsidR="3360DF7A" w:rsidRPr="007E7016" w:rsidRDefault="3360DF7A">
      <w:pPr>
        <w:rPr>
          <w:rFonts w:ascii="Arial" w:hAnsi="Arial"/>
          <w:sz w:val="24"/>
          <w:szCs w:val="24"/>
        </w:rPr>
      </w:pPr>
    </w:p>
    <w:p w14:paraId="63789E0D" w14:textId="6FE78EE0" w:rsidR="001053C8" w:rsidRPr="007E7016" w:rsidRDefault="001053C8" w:rsidP="51EC5422">
      <w:pPr>
        <w:pStyle w:val="Heading1"/>
        <w:numPr>
          <w:ilvl w:val="0"/>
          <w:numId w:val="2"/>
        </w:numPr>
        <w:rPr>
          <w:sz w:val="24"/>
          <w:szCs w:val="24"/>
        </w:rPr>
      </w:pPr>
      <w:bookmarkStart w:id="300" w:name="_Toc17459407"/>
      <w:bookmarkStart w:id="301" w:name="_Toc17458611"/>
      <w:bookmarkStart w:id="302" w:name="_Toc9938605"/>
      <w:bookmarkStart w:id="303" w:name="_Toc38406278"/>
      <w:bookmarkStart w:id="304" w:name="_Toc38406327"/>
      <w:bookmarkStart w:id="305" w:name="_Toc38406890"/>
      <w:bookmarkStart w:id="306" w:name="_Toc144374606"/>
      <w:bookmarkStart w:id="307" w:name="_Toc1397235013"/>
      <w:bookmarkStart w:id="308" w:name="_Toc1321945717"/>
      <w:bookmarkStart w:id="309" w:name="_Toc162531567"/>
      <w:bookmarkStart w:id="310" w:name="_Toc528427494"/>
      <w:bookmarkStart w:id="311" w:name="_Toc528405294"/>
      <w:r w:rsidRPr="007E7016">
        <w:rPr>
          <w:sz w:val="24"/>
          <w:szCs w:val="24"/>
        </w:rPr>
        <w:t>Appendix B: OQ Test Scripts</w:t>
      </w:r>
      <w:bookmarkEnd w:id="300"/>
      <w:bookmarkEnd w:id="301"/>
      <w:bookmarkEnd w:id="302"/>
      <w:bookmarkEnd w:id="303"/>
      <w:bookmarkEnd w:id="304"/>
      <w:bookmarkEnd w:id="305"/>
      <w:bookmarkEnd w:id="306"/>
      <w:bookmarkEnd w:id="307"/>
      <w:bookmarkEnd w:id="308"/>
      <w:bookmarkEnd w:id="309"/>
    </w:p>
    <w:p w14:paraId="55A05A6C" w14:textId="010D4F53" w:rsidR="001053C8" w:rsidRPr="007E7016" w:rsidRDefault="001053C8" w:rsidP="51EC5422">
      <w:pPr>
        <w:pStyle w:val="Heading2"/>
        <w:numPr>
          <w:ilvl w:val="1"/>
          <w:numId w:val="2"/>
        </w:numPr>
        <w:rPr>
          <w:sz w:val="24"/>
          <w:szCs w:val="24"/>
        </w:rPr>
      </w:pPr>
      <w:bookmarkStart w:id="312" w:name="_Toc17459408"/>
      <w:bookmarkStart w:id="313" w:name="_Toc17458612"/>
      <w:bookmarkStart w:id="314" w:name="_Toc9938606"/>
      <w:bookmarkStart w:id="315" w:name="_Toc38406279"/>
      <w:bookmarkStart w:id="316" w:name="_Toc38406328"/>
      <w:bookmarkStart w:id="317" w:name="_Toc38406891"/>
      <w:bookmarkStart w:id="318" w:name="_Toc144374607"/>
      <w:bookmarkStart w:id="319" w:name="_Toc256260473"/>
      <w:bookmarkStart w:id="320" w:name="_Toc440802017"/>
      <w:bookmarkStart w:id="321" w:name="_Toc162531568"/>
      <w:r w:rsidRPr="007E7016">
        <w:rPr>
          <w:sz w:val="24"/>
          <w:szCs w:val="24"/>
        </w:rPr>
        <w:t>Operational Qualification (OQ)</w:t>
      </w:r>
      <w:bookmarkEnd w:id="312"/>
      <w:bookmarkEnd w:id="313"/>
      <w:bookmarkEnd w:id="314"/>
      <w:bookmarkEnd w:id="315"/>
      <w:bookmarkEnd w:id="316"/>
      <w:bookmarkEnd w:id="317"/>
      <w:bookmarkEnd w:id="318"/>
      <w:bookmarkEnd w:id="319"/>
      <w:bookmarkEnd w:id="320"/>
      <w:bookmarkEnd w:id="321"/>
    </w:p>
    <w:bookmarkEnd w:id="310"/>
    <w:bookmarkEnd w:id="311"/>
    <w:p w14:paraId="1E992BFD" w14:textId="77777777" w:rsidR="00FE25CB" w:rsidRPr="007E7016" w:rsidRDefault="009739AB" w:rsidP="005B21C1">
      <w:pPr>
        <w:pStyle w:val="BodyTextAll"/>
        <w:rPr>
          <w:rFonts w:ascii="Arial" w:hAnsi="Arial" w:cs="Arial"/>
          <w:bCs/>
          <w:sz w:val="24"/>
        </w:rPr>
      </w:pPr>
      <w:r w:rsidRPr="007E7016">
        <w:rPr>
          <w:rFonts w:ascii="Arial" w:hAnsi="Arial" w:cs="Arial"/>
          <w:b/>
          <w:bCs/>
          <w:sz w:val="24"/>
        </w:rPr>
        <w:t xml:space="preserve">Domain: </w:t>
      </w:r>
      <w:r w:rsidRPr="007E7016">
        <w:rPr>
          <w:rFonts w:ascii="Arial" w:hAnsi="Arial" w:cs="Arial"/>
          <w:bCs/>
          <w:sz w:val="24"/>
        </w:rPr>
        <w:t xml:space="preserve">POIT </w:t>
      </w:r>
    </w:p>
    <w:p w14:paraId="62BD9414" w14:textId="51DA8207" w:rsidR="00F71665" w:rsidRPr="007E7016" w:rsidRDefault="009739AB" w:rsidP="005B21C1">
      <w:pPr>
        <w:pStyle w:val="BodyTextAll"/>
        <w:rPr>
          <w:rFonts w:ascii="Arial" w:hAnsi="Arial" w:cs="Arial"/>
          <w:sz w:val="24"/>
        </w:rPr>
      </w:pPr>
      <w:r w:rsidRPr="007E7016">
        <w:rPr>
          <w:rFonts w:ascii="Arial" w:hAnsi="Arial" w:cs="Arial"/>
          <w:b/>
          <w:sz w:val="24"/>
        </w:rPr>
        <w:t xml:space="preserve">Project: </w:t>
      </w:r>
      <w:r w:rsidR="00D72BA4" w:rsidRPr="007E7016">
        <w:rPr>
          <w:rFonts w:ascii="Arial" w:hAnsi="Arial" w:cs="Arial"/>
          <w:sz w:val="24"/>
        </w:rPr>
        <w:t>CMMS</w:t>
      </w:r>
    </w:p>
    <w:p w14:paraId="6B3FB9BC" w14:textId="64B5FC8A" w:rsidR="7931C807" w:rsidRPr="007E7016" w:rsidRDefault="6BC70E6F" w:rsidP="00F71665">
      <w:pPr>
        <w:pStyle w:val="BodyTextAll"/>
        <w:rPr>
          <w:rFonts w:ascii="Arial" w:hAnsi="Arial" w:cs="Arial"/>
          <w:sz w:val="24"/>
        </w:rPr>
      </w:pPr>
      <w:r w:rsidRPr="007E7016">
        <w:rPr>
          <w:rFonts w:ascii="Arial" w:hAnsi="Arial" w:cs="Arial"/>
          <w:b/>
          <w:bCs/>
          <w:sz w:val="24"/>
        </w:rPr>
        <w:t>OQ Path:</w:t>
      </w:r>
      <w:r w:rsidRPr="007E7016">
        <w:rPr>
          <w:rFonts w:ascii="Arial" w:hAnsi="Arial" w:cs="Arial"/>
          <w:sz w:val="24"/>
        </w:rPr>
        <w:t xml:space="preserve"> </w:t>
      </w:r>
      <w:r w:rsidR="00D72BA4" w:rsidRPr="007E7016">
        <w:rPr>
          <w:rFonts w:ascii="Arial" w:hAnsi="Arial" w:cs="Arial"/>
          <w:sz w:val="24"/>
        </w:rPr>
        <w:t>Subject\</w:t>
      </w:r>
      <w:r w:rsidR="6EF28AC4" w:rsidRPr="007E7016">
        <w:rPr>
          <w:rFonts w:ascii="Arial" w:hAnsi="Arial" w:cs="Arial"/>
          <w:sz w:val="24"/>
        </w:rPr>
        <w:t>2024 CRs\CHG</w:t>
      </w:r>
      <w:r w:rsidR="002B3313">
        <w:rPr>
          <w:rFonts w:ascii="Arial" w:hAnsi="Arial" w:cs="Arial"/>
          <w:sz w:val="24"/>
        </w:rPr>
        <w:t>XXXXX</w:t>
      </w:r>
      <w:r w:rsidR="6EF28AC4" w:rsidRPr="007E7016">
        <w:rPr>
          <w:rFonts w:ascii="Arial" w:hAnsi="Arial" w:cs="Arial"/>
          <w:sz w:val="24"/>
        </w:rPr>
        <w:t xml:space="preserve"> - </w:t>
      </w:r>
      <w:r w:rsidR="24428402" w:rsidRPr="007E7016">
        <w:rPr>
          <w:rFonts w:ascii="Arial" w:hAnsi="Arial" w:cs="Arial"/>
          <w:sz w:val="24"/>
        </w:rPr>
        <w:t>Bug Enhancements\OQ</w:t>
      </w:r>
    </w:p>
    <w:tbl>
      <w:tblPr>
        <w:tblW w:w="8098"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35"/>
        <w:gridCol w:w="6463"/>
      </w:tblGrid>
      <w:tr w:rsidR="0031417A" w:rsidRPr="007E7016" w14:paraId="306BDC8D" w14:textId="77777777" w:rsidTr="3360DF7A">
        <w:trPr>
          <w:trHeight w:val="330"/>
        </w:trPr>
        <w:tc>
          <w:tcPr>
            <w:tcW w:w="1635" w:type="dxa"/>
            <w:shd w:val="clear" w:color="auto" w:fill="BFBFBF" w:themeFill="background1" w:themeFillShade="BF"/>
            <w:tcMar>
              <w:top w:w="0" w:type="dxa"/>
              <w:left w:w="108" w:type="dxa"/>
              <w:bottom w:w="0" w:type="dxa"/>
              <w:right w:w="108" w:type="dxa"/>
            </w:tcMar>
            <w:vAlign w:val="center"/>
            <w:hideMark/>
          </w:tcPr>
          <w:p w14:paraId="010BB05B" w14:textId="77777777" w:rsidR="005B21C1" w:rsidRPr="007E7016" w:rsidRDefault="005B21C1" w:rsidP="4D88A9EF">
            <w:pPr>
              <w:rPr>
                <w:rFonts w:ascii="Arial" w:hAnsi="Arial"/>
                <w:b/>
                <w:color w:val="000000"/>
                <w:sz w:val="24"/>
                <w:szCs w:val="24"/>
              </w:rPr>
            </w:pPr>
            <w:r w:rsidRPr="007E7016">
              <w:rPr>
                <w:rFonts w:ascii="Arial" w:hAnsi="Arial"/>
                <w:b/>
                <w:color w:val="000000" w:themeColor="text1"/>
                <w:sz w:val="24"/>
                <w:szCs w:val="24"/>
              </w:rPr>
              <w:t>Test ID</w:t>
            </w:r>
          </w:p>
        </w:tc>
        <w:tc>
          <w:tcPr>
            <w:tcW w:w="6463" w:type="dxa"/>
            <w:shd w:val="clear" w:color="auto" w:fill="BFBFBF" w:themeFill="background1" w:themeFillShade="BF"/>
            <w:tcMar>
              <w:top w:w="0" w:type="dxa"/>
              <w:left w:w="108" w:type="dxa"/>
              <w:bottom w:w="0" w:type="dxa"/>
              <w:right w:w="108" w:type="dxa"/>
            </w:tcMar>
            <w:vAlign w:val="center"/>
            <w:hideMark/>
          </w:tcPr>
          <w:p w14:paraId="38794F01" w14:textId="56D83E16" w:rsidR="005B21C1" w:rsidRPr="007E7016" w:rsidRDefault="72DE5E02" w:rsidP="290E5A60">
            <w:pPr>
              <w:spacing w:line="259" w:lineRule="auto"/>
              <w:rPr>
                <w:rFonts w:ascii="Arial" w:hAnsi="Arial"/>
                <w:sz w:val="24"/>
                <w:szCs w:val="24"/>
              </w:rPr>
            </w:pPr>
            <w:r w:rsidRPr="007E7016">
              <w:rPr>
                <w:rFonts w:ascii="Arial" w:hAnsi="Arial"/>
                <w:b/>
                <w:color w:val="000000" w:themeColor="text1"/>
                <w:sz w:val="24"/>
                <w:szCs w:val="24"/>
              </w:rPr>
              <w:t>OQ TEST SCRIPTS</w:t>
            </w:r>
          </w:p>
        </w:tc>
      </w:tr>
      <w:tr w:rsidR="00AD3CC6" w:rsidRPr="007E7016" w14:paraId="3E410D6E" w14:textId="77777777" w:rsidTr="3360DF7A">
        <w:trPr>
          <w:trHeight w:val="187"/>
        </w:trPr>
        <w:tc>
          <w:tcPr>
            <w:tcW w:w="1635" w:type="dxa"/>
            <w:tcMar>
              <w:top w:w="0" w:type="dxa"/>
              <w:left w:w="108" w:type="dxa"/>
              <w:bottom w:w="0" w:type="dxa"/>
              <w:right w:w="108" w:type="dxa"/>
            </w:tcMar>
          </w:tcPr>
          <w:p w14:paraId="58F0529A" w14:textId="420E64E7" w:rsidR="00AD3CC6" w:rsidRPr="007E7016" w:rsidRDefault="54DD6C0A" w:rsidP="28727BF8">
            <w:pPr>
              <w:spacing w:line="259" w:lineRule="auto"/>
              <w:rPr>
                <w:rFonts w:ascii="Arial" w:hAnsi="Arial"/>
                <w:sz w:val="24"/>
                <w:szCs w:val="24"/>
              </w:rPr>
            </w:pPr>
            <w:r w:rsidRPr="007E7016">
              <w:rPr>
                <w:rFonts w:ascii="Arial" w:hAnsi="Arial"/>
                <w:sz w:val="24"/>
                <w:szCs w:val="24"/>
              </w:rPr>
              <w:t>261</w:t>
            </w:r>
          </w:p>
        </w:tc>
        <w:tc>
          <w:tcPr>
            <w:tcW w:w="6463" w:type="dxa"/>
            <w:tcMar>
              <w:top w:w="0" w:type="dxa"/>
              <w:left w:w="108" w:type="dxa"/>
              <w:bottom w:w="0" w:type="dxa"/>
              <w:right w:w="108" w:type="dxa"/>
            </w:tcMar>
          </w:tcPr>
          <w:p w14:paraId="169DC952" w14:textId="7D280934" w:rsidR="00AD3CC6" w:rsidRPr="007E7016" w:rsidRDefault="633A7FD2" w:rsidP="28727BF8">
            <w:pPr>
              <w:rPr>
                <w:rFonts w:ascii="Arial" w:hAnsi="Arial"/>
                <w:color w:val="000000" w:themeColor="text1"/>
                <w:sz w:val="24"/>
                <w:szCs w:val="24"/>
              </w:rPr>
            </w:pPr>
            <w:r w:rsidRPr="007E7016">
              <w:rPr>
                <w:rFonts w:ascii="Arial" w:hAnsi="Arial"/>
                <w:color w:val="000000" w:themeColor="text1"/>
                <w:sz w:val="24"/>
                <w:szCs w:val="24"/>
              </w:rPr>
              <w:t xml:space="preserve"> </w:t>
            </w:r>
            <w:r w:rsidR="64706A52" w:rsidRPr="007E7016">
              <w:rPr>
                <w:rFonts w:ascii="Arial" w:hAnsi="Arial"/>
                <w:color w:val="000000" w:themeColor="text1"/>
                <w:sz w:val="24"/>
                <w:szCs w:val="24"/>
              </w:rPr>
              <w:t>CHG</w:t>
            </w:r>
            <w:r w:rsidR="002B3313">
              <w:rPr>
                <w:rFonts w:ascii="Arial" w:hAnsi="Arial"/>
                <w:sz w:val="24"/>
              </w:rPr>
              <w:t>XXXXX</w:t>
            </w:r>
            <w:r w:rsidR="64706A52" w:rsidRPr="007E7016">
              <w:rPr>
                <w:rFonts w:ascii="Arial" w:hAnsi="Arial"/>
                <w:color w:val="000000" w:themeColor="text1"/>
                <w:sz w:val="24"/>
                <w:szCs w:val="24"/>
              </w:rPr>
              <w:t xml:space="preserve"> - Bug Enhancements OQ</w:t>
            </w:r>
          </w:p>
        </w:tc>
      </w:tr>
    </w:tbl>
    <w:p w14:paraId="4196A76F" w14:textId="75B440EE" w:rsidR="6B0715F9" w:rsidRPr="007E7016" w:rsidRDefault="6B0715F9" w:rsidP="51EC5422">
      <w:pPr>
        <w:ind w:left="0"/>
        <w:rPr>
          <w:rFonts w:ascii="Arial" w:hAnsi="Arial"/>
          <w:sz w:val="24"/>
          <w:szCs w:val="24"/>
        </w:rPr>
      </w:pPr>
      <w:bookmarkStart w:id="322" w:name="_Toc144374608"/>
      <w:bookmarkEnd w:id="322"/>
    </w:p>
    <w:p w14:paraId="3F0E5DB7" w14:textId="1FD3D2A8" w:rsidR="67CF00F6" w:rsidRPr="007E7016" w:rsidRDefault="67CF00F6" w:rsidP="51EC5422">
      <w:pPr>
        <w:pStyle w:val="Heading1"/>
        <w:numPr>
          <w:ilvl w:val="0"/>
          <w:numId w:val="2"/>
        </w:numPr>
        <w:rPr>
          <w:sz w:val="24"/>
          <w:szCs w:val="24"/>
        </w:rPr>
      </w:pPr>
      <w:bookmarkStart w:id="323" w:name="_Toc162531569"/>
      <w:r w:rsidRPr="007E7016">
        <w:rPr>
          <w:sz w:val="24"/>
          <w:szCs w:val="24"/>
        </w:rPr>
        <w:lastRenderedPageBreak/>
        <w:t>Appendix C: UAT Test Scripts</w:t>
      </w:r>
      <w:bookmarkEnd w:id="323"/>
    </w:p>
    <w:p w14:paraId="64137559" w14:textId="55B03B90" w:rsidR="67CF00F6" w:rsidRPr="007E7016" w:rsidRDefault="67CF00F6" w:rsidP="51EC5422">
      <w:pPr>
        <w:pStyle w:val="Heading2"/>
        <w:spacing w:line="259" w:lineRule="auto"/>
      </w:pPr>
      <w:bookmarkStart w:id="324" w:name="_Toc162531570"/>
      <w:r w:rsidRPr="007E7016">
        <w:rPr>
          <w:sz w:val="24"/>
          <w:szCs w:val="24"/>
        </w:rPr>
        <w:t>User Acceptance Testing (UAT)</w:t>
      </w:r>
      <w:bookmarkEnd w:id="324"/>
    </w:p>
    <w:p w14:paraId="00AD5200" w14:textId="77777777" w:rsidR="67CF00F6" w:rsidRPr="007E7016" w:rsidRDefault="67CF00F6" w:rsidP="51EC5422">
      <w:pPr>
        <w:pStyle w:val="BodyTextAll"/>
        <w:rPr>
          <w:rFonts w:ascii="Arial" w:hAnsi="Arial" w:cs="Arial"/>
          <w:sz w:val="24"/>
        </w:rPr>
      </w:pPr>
      <w:r w:rsidRPr="007E7016">
        <w:rPr>
          <w:rFonts w:ascii="Arial" w:hAnsi="Arial" w:cs="Arial"/>
          <w:b/>
          <w:bCs/>
          <w:sz w:val="24"/>
        </w:rPr>
        <w:t xml:space="preserve">Domain: </w:t>
      </w:r>
      <w:r w:rsidRPr="007E7016">
        <w:rPr>
          <w:rFonts w:ascii="Arial" w:hAnsi="Arial" w:cs="Arial"/>
          <w:sz w:val="24"/>
        </w:rPr>
        <w:t xml:space="preserve">POIT </w:t>
      </w:r>
    </w:p>
    <w:p w14:paraId="6A4E2E81" w14:textId="51DA8207" w:rsidR="67CF00F6" w:rsidRPr="007E7016" w:rsidRDefault="67CF00F6" w:rsidP="51EC5422">
      <w:pPr>
        <w:pStyle w:val="BodyTextAll"/>
        <w:rPr>
          <w:rFonts w:ascii="Arial" w:hAnsi="Arial" w:cs="Arial"/>
          <w:sz w:val="24"/>
        </w:rPr>
      </w:pPr>
      <w:r w:rsidRPr="007E7016">
        <w:rPr>
          <w:rFonts w:ascii="Arial" w:hAnsi="Arial" w:cs="Arial"/>
          <w:b/>
          <w:bCs/>
          <w:sz w:val="24"/>
        </w:rPr>
        <w:t xml:space="preserve">Project: </w:t>
      </w:r>
      <w:r w:rsidRPr="007E7016">
        <w:rPr>
          <w:rFonts w:ascii="Arial" w:hAnsi="Arial" w:cs="Arial"/>
          <w:sz w:val="24"/>
        </w:rPr>
        <w:t>CMMS</w:t>
      </w:r>
    </w:p>
    <w:p w14:paraId="64E7715B" w14:textId="7204158D" w:rsidR="67CF00F6" w:rsidRPr="007E7016" w:rsidRDefault="67CF00F6" w:rsidP="51EC5422">
      <w:pPr>
        <w:pStyle w:val="BodyTextAll"/>
        <w:rPr>
          <w:rFonts w:ascii="Arial" w:hAnsi="Arial" w:cs="Arial"/>
          <w:sz w:val="24"/>
        </w:rPr>
      </w:pPr>
      <w:r w:rsidRPr="007E7016">
        <w:rPr>
          <w:rFonts w:ascii="Arial" w:hAnsi="Arial" w:cs="Arial"/>
          <w:b/>
          <w:bCs/>
          <w:sz w:val="24"/>
        </w:rPr>
        <w:t>OQ Path:</w:t>
      </w:r>
      <w:r w:rsidRPr="007E7016">
        <w:rPr>
          <w:rFonts w:ascii="Arial" w:hAnsi="Arial" w:cs="Arial"/>
          <w:sz w:val="24"/>
        </w:rPr>
        <w:t xml:space="preserve"> Subject\2024 CRs\CHG</w:t>
      </w:r>
      <w:r w:rsidR="002B3313">
        <w:rPr>
          <w:rFonts w:ascii="Arial" w:hAnsi="Arial" w:cs="Arial"/>
          <w:sz w:val="24"/>
        </w:rPr>
        <w:t>XXXXX</w:t>
      </w:r>
      <w:r w:rsidRPr="007E7016">
        <w:rPr>
          <w:rFonts w:ascii="Arial" w:hAnsi="Arial" w:cs="Arial"/>
          <w:sz w:val="24"/>
        </w:rPr>
        <w:t xml:space="preserve"> - Bug Enhancements\UAT</w:t>
      </w: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6463"/>
      </w:tblGrid>
      <w:tr w:rsidR="51EC5422" w:rsidRPr="007E7016" w14:paraId="3F760561" w14:textId="77777777" w:rsidTr="51EC5422">
        <w:trPr>
          <w:trHeight w:val="330"/>
        </w:trPr>
        <w:tc>
          <w:tcPr>
            <w:tcW w:w="1635" w:type="dxa"/>
            <w:shd w:val="clear" w:color="auto" w:fill="BFBFBF" w:themeFill="background1" w:themeFillShade="BF"/>
            <w:tcMar>
              <w:top w:w="0" w:type="dxa"/>
              <w:left w:w="108" w:type="dxa"/>
              <w:bottom w:w="0" w:type="dxa"/>
              <w:right w:w="108" w:type="dxa"/>
            </w:tcMar>
            <w:vAlign w:val="center"/>
          </w:tcPr>
          <w:p w14:paraId="328CE83A" w14:textId="77777777" w:rsidR="51EC5422" w:rsidRPr="007E7016" w:rsidRDefault="51EC5422" w:rsidP="51EC5422">
            <w:pPr>
              <w:rPr>
                <w:rFonts w:ascii="Arial" w:hAnsi="Arial"/>
                <w:b/>
                <w:bCs/>
                <w:color w:val="000000" w:themeColor="text1"/>
                <w:sz w:val="24"/>
                <w:szCs w:val="24"/>
              </w:rPr>
            </w:pPr>
            <w:r w:rsidRPr="007E7016">
              <w:rPr>
                <w:rFonts w:ascii="Arial" w:hAnsi="Arial"/>
                <w:b/>
                <w:bCs/>
                <w:color w:val="000000" w:themeColor="text1"/>
                <w:sz w:val="24"/>
                <w:szCs w:val="24"/>
              </w:rPr>
              <w:t>Test ID</w:t>
            </w:r>
          </w:p>
        </w:tc>
        <w:tc>
          <w:tcPr>
            <w:tcW w:w="6463" w:type="dxa"/>
            <w:shd w:val="clear" w:color="auto" w:fill="BFBFBF" w:themeFill="background1" w:themeFillShade="BF"/>
            <w:tcMar>
              <w:top w:w="0" w:type="dxa"/>
              <w:left w:w="108" w:type="dxa"/>
              <w:bottom w:w="0" w:type="dxa"/>
              <w:right w:w="108" w:type="dxa"/>
            </w:tcMar>
            <w:vAlign w:val="center"/>
          </w:tcPr>
          <w:p w14:paraId="7FDE00CA" w14:textId="56D83E16" w:rsidR="51EC5422" w:rsidRPr="007E7016" w:rsidRDefault="51EC5422" w:rsidP="51EC5422">
            <w:pPr>
              <w:spacing w:line="259" w:lineRule="auto"/>
              <w:rPr>
                <w:rFonts w:ascii="Arial" w:hAnsi="Arial"/>
                <w:sz w:val="24"/>
                <w:szCs w:val="24"/>
              </w:rPr>
            </w:pPr>
            <w:r w:rsidRPr="007E7016">
              <w:rPr>
                <w:rFonts w:ascii="Arial" w:hAnsi="Arial"/>
                <w:b/>
                <w:bCs/>
                <w:color w:val="000000" w:themeColor="text1"/>
                <w:sz w:val="24"/>
                <w:szCs w:val="24"/>
              </w:rPr>
              <w:t>OQ TEST SCRIPTS</w:t>
            </w:r>
          </w:p>
        </w:tc>
      </w:tr>
      <w:tr w:rsidR="51EC5422" w:rsidRPr="007E7016" w14:paraId="65275095" w14:textId="77777777" w:rsidTr="51EC5422">
        <w:trPr>
          <w:trHeight w:val="187"/>
        </w:trPr>
        <w:tc>
          <w:tcPr>
            <w:tcW w:w="1635" w:type="dxa"/>
            <w:tcMar>
              <w:top w:w="0" w:type="dxa"/>
              <w:left w:w="108" w:type="dxa"/>
              <w:bottom w:w="0" w:type="dxa"/>
              <w:right w:w="108" w:type="dxa"/>
            </w:tcMar>
          </w:tcPr>
          <w:p w14:paraId="65A23CA0" w14:textId="526EAC4C" w:rsidR="51EC5422" w:rsidRPr="007E7016" w:rsidRDefault="51EC5422" w:rsidP="51EC5422">
            <w:pPr>
              <w:spacing w:line="259" w:lineRule="auto"/>
              <w:rPr>
                <w:rFonts w:ascii="Arial" w:hAnsi="Arial"/>
                <w:sz w:val="24"/>
                <w:szCs w:val="24"/>
              </w:rPr>
            </w:pPr>
            <w:r w:rsidRPr="007E7016">
              <w:rPr>
                <w:rFonts w:ascii="Arial" w:hAnsi="Arial"/>
                <w:sz w:val="24"/>
                <w:szCs w:val="24"/>
              </w:rPr>
              <w:t>2</w:t>
            </w:r>
            <w:r w:rsidR="465DA3E1" w:rsidRPr="007E7016">
              <w:rPr>
                <w:rFonts w:ascii="Arial" w:hAnsi="Arial"/>
                <w:sz w:val="24"/>
                <w:szCs w:val="24"/>
              </w:rPr>
              <w:t>75</w:t>
            </w:r>
          </w:p>
        </w:tc>
        <w:tc>
          <w:tcPr>
            <w:tcW w:w="6463" w:type="dxa"/>
            <w:tcMar>
              <w:top w:w="0" w:type="dxa"/>
              <w:left w:w="108" w:type="dxa"/>
              <w:bottom w:w="0" w:type="dxa"/>
              <w:right w:w="108" w:type="dxa"/>
            </w:tcMar>
          </w:tcPr>
          <w:p w14:paraId="50939F1C" w14:textId="11CE7ABA" w:rsidR="51EC5422" w:rsidRPr="007E7016" w:rsidRDefault="51EC5422" w:rsidP="51EC5422">
            <w:pPr>
              <w:rPr>
                <w:rFonts w:ascii="Arial" w:hAnsi="Arial"/>
                <w:color w:val="000000" w:themeColor="text1"/>
                <w:sz w:val="24"/>
                <w:szCs w:val="24"/>
              </w:rPr>
            </w:pPr>
            <w:r w:rsidRPr="007E7016">
              <w:rPr>
                <w:rFonts w:ascii="Arial" w:hAnsi="Arial"/>
                <w:color w:val="000000" w:themeColor="text1"/>
                <w:sz w:val="24"/>
                <w:szCs w:val="24"/>
              </w:rPr>
              <w:t xml:space="preserve"> CHG</w:t>
            </w:r>
            <w:r w:rsidR="002B3313">
              <w:rPr>
                <w:rFonts w:ascii="Arial" w:hAnsi="Arial"/>
                <w:sz w:val="24"/>
              </w:rPr>
              <w:t>XXXXX</w:t>
            </w:r>
            <w:r w:rsidRPr="007E7016">
              <w:rPr>
                <w:rFonts w:ascii="Arial" w:hAnsi="Arial"/>
                <w:color w:val="000000" w:themeColor="text1"/>
                <w:sz w:val="24"/>
                <w:szCs w:val="24"/>
              </w:rPr>
              <w:t xml:space="preserve"> - Bug Enhancements </w:t>
            </w:r>
            <w:r w:rsidR="39C823A7" w:rsidRPr="007E7016">
              <w:rPr>
                <w:rFonts w:ascii="Arial" w:hAnsi="Arial"/>
                <w:color w:val="000000" w:themeColor="text1"/>
                <w:sz w:val="24"/>
                <w:szCs w:val="24"/>
              </w:rPr>
              <w:t>UAT</w:t>
            </w:r>
          </w:p>
        </w:tc>
      </w:tr>
    </w:tbl>
    <w:p w14:paraId="1DC2281A" w14:textId="75B440EE" w:rsidR="51EC5422" w:rsidRPr="007E7016" w:rsidRDefault="51EC5422" w:rsidP="51EC5422">
      <w:pPr>
        <w:ind w:left="0"/>
        <w:rPr>
          <w:rFonts w:ascii="Arial" w:hAnsi="Arial"/>
          <w:sz w:val="24"/>
          <w:szCs w:val="24"/>
        </w:rPr>
      </w:pPr>
    </w:p>
    <w:p w14:paraId="287CEADA" w14:textId="7B486A72" w:rsidR="51EC5422" w:rsidRPr="007E7016" w:rsidRDefault="51EC5422" w:rsidP="51EC5422">
      <w:pPr>
        <w:ind w:left="0"/>
        <w:rPr>
          <w:rFonts w:ascii="Arial" w:hAnsi="Arial"/>
          <w:sz w:val="24"/>
          <w:szCs w:val="24"/>
        </w:rPr>
      </w:pPr>
    </w:p>
    <w:p w14:paraId="51593522" w14:textId="77777777" w:rsidR="002F7EA6" w:rsidRPr="007E7016" w:rsidRDefault="002F7EA6">
      <w:pPr>
        <w:ind w:left="0"/>
        <w:rPr>
          <w:rFonts w:ascii="Arial" w:hAnsi="Arial"/>
          <w:sz w:val="24"/>
          <w:szCs w:val="24"/>
        </w:rPr>
      </w:pPr>
    </w:p>
    <w:sectPr w:rsidR="002F7EA6" w:rsidRPr="007E7016" w:rsidSect="00B80697">
      <w:headerReference w:type="default" r:id="rId11"/>
      <w:footerReference w:type="default" r:id="rId12"/>
      <w:pgSz w:w="12240" w:h="15840" w:code="1"/>
      <w:pgMar w:top="180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16C65" w14:textId="77777777" w:rsidR="003B64C4" w:rsidRDefault="003B64C4">
      <w:r>
        <w:separator/>
      </w:r>
    </w:p>
  </w:endnote>
  <w:endnote w:type="continuationSeparator" w:id="0">
    <w:p w14:paraId="15493613" w14:textId="77777777" w:rsidR="003B64C4" w:rsidRDefault="003B64C4">
      <w:r>
        <w:continuationSeparator/>
      </w:r>
    </w:p>
  </w:endnote>
  <w:endnote w:type="continuationNotice" w:id="1">
    <w:p w14:paraId="4C91F505" w14:textId="77777777" w:rsidR="003B64C4" w:rsidRDefault="003B64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0"/>
      <w:gridCol w:w="3000"/>
      <w:gridCol w:w="3000"/>
    </w:tblGrid>
    <w:tr w:rsidR="40D2147B" w14:paraId="287056A6" w14:textId="77777777" w:rsidTr="00D72C64">
      <w:tc>
        <w:tcPr>
          <w:tcW w:w="3000" w:type="dxa"/>
        </w:tcPr>
        <w:p w14:paraId="6E8EC65D" w14:textId="4718DC04" w:rsidR="40D2147B" w:rsidRDefault="40D2147B" w:rsidP="4CB87AF4">
          <w:pPr>
            <w:pStyle w:val="Header"/>
            <w:ind w:left="-115"/>
          </w:pPr>
        </w:p>
      </w:tc>
      <w:tc>
        <w:tcPr>
          <w:tcW w:w="3000" w:type="dxa"/>
        </w:tcPr>
        <w:p w14:paraId="4873F24A" w14:textId="1ADC9DF2" w:rsidR="40D2147B" w:rsidRDefault="40D2147B" w:rsidP="4CB87AF4">
          <w:pPr>
            <w:pStyle w:val="Header"/>
            <w:jc w:val="center"/>
          </w:pPr>
        </w:p>
      </w:tc>
      <w:tc>
        <w:tcPr>
          <w:tcW w:w="3000" w:type="dxa"/>
        </w:tcPr>
        <w:p w14:paraId="32CDAC5A" w14:textId="60E54DAE" w:rsidR="40D2147B" w:rsidRDefault="40D2147B" w:rsidP="4CB87AF4">
          <w:pPr>
            <w:pStyle w:val="Header"/>
            <w:ind w:right="-115"/>
            <w:jc w:val="right"/>
          </w:pPr>
        </w:p>
      </w:tc>
    </w:tr>
  </w:tbl>
  <w:p w14:paraId="07A60976" w14:textId="059911C0" w:rsidR="40D2147B" w:rsidRDefault="40D2147B" w:rsidP="4CB87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ABD41" w14:textId="77777777" w:rsidR="003B64C4" w:rsidRDefault="003B64C4">
      <w:r>
        <w:separator/>
      </w:r>
    </w:p>
  </w:footnote>
  <w:footnote w:type="continuationSeparator" w:id="0">
    <w:p w14:paraId="7C246528" w14:textId="77777777" w:rsidR="003B64C4" w:rsidRDefault="003B64C4">
      <w:r>
        <w:continuationSeparator/>
      </w:r>
    </w:p>
  </w:footnote>
  <w:footnote w:type="continuationNotice" w:id="1">
    <w:p w14:paraId="725B0E53" w14:textId="77777777" w:rsidR="003B64C4" w:rsidRDefault="003B64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Borders>
        <w:bottom w:val="single" w:sz="4" w:space="0" w:color="auto"/>
      </w:tblBorders>
      <w:tblLook w:val="0000" w:firstRow="0" w:lastRow="0" w:firstColumn="0" w:lastColumn="0" w:noHBand="0" w:noVBand="0"/>
    </w:tblPr>
    <w:tblGrid>
      <w:gridCol w:w="2880"/>
      <w:gridCol w:w="6480"/>
    </w:tblGrid>
    <w:tr w:rsidR="005D0649" w:rsidRPr="0017518A" w14:paraId="0BF79739" w14:textId="77777777" w:rsidTr="3360DF7A">
      <w:tc>
        <w:tcPr>
          <w:tcW w:w="2880" w:type="dxa"/>
          <w:tcBorders>
            <w:bottom w:val="single" w:sz="4" w:space="0" w:color="auto"/>
          </w:tcBorders>
        </w:tcPr>
        <w:p w14:paraId="0BF79735" w14:textId="5ADBC45F" w:rsidR="00ED018B" w:rsidRPr="0017518A" w:rsidRDefault="00ED018B" w:rsidP="00011D7D">
          <w:pPr>
            <w:pStyle w:val="Header"/>
            <w:tabs>
              <w:tab w:val="clear" w:pos="4320"/>
              <w:tab w:val="clear" w:pos="8640"/>
            </w:tabs>
            <w:rPr>
              <w:rFonts w:cs="Arial"/>
            </w:rPr>
          </w:pPr>
        </w:p>
      </w:tc>
      <w:tc>
        <w:tcPr>
          <w:tcW w:w="6480" w:type="dxa"/>
          <w:tcBorders>
            <w:bottom w:val="single" w:sz="4" w:space="0" w:color="auto"/>
          </w:tcBorders>
        </w:tcPr>
        <w:p w14:paraId="699E4A90" w14:textId="556ED7DE" w:rsidR="00075E58" w:rsidRPr="0017518A" w:rsidRDefault="00466C24" w:rsidP="00332261">
          <w:pPr>
            <w:pStyle w:val="HeaderFieldCodes"/>
            <w:rPr>
              <w:rFonts w:cs="Arial"/>
              <w:sz w:val="22"/>
              <w:szCs w:val="22"/>
            </w:rPr>
          </w:pPr>
          <w:r w:rsidRPr="0017518A">
            <w:rPr>
              <w:rFonts w:cs="Arial"/>
              <w:sz w:val="22"/>
              <w:szCs w:val="22"/>
            </w:rPr>
            <w:t>CMMS</w:t>
          </w:r>
        </w:p>
        <w:p w14:paraId="05833C23" w14:textId="7AF5CBFF" w:rsidR="00075E58" w:rsidRPr="0017518A" w:rsidRDefault="3360DF7A" w:rsidP="005D0649">
          <w:pPr>
            <w:pStyle w:val="HeaderFieldCodes"/>
            <w:rPr>
              <w:rFonts w:cs="Arial"/>
              <w:sz w:val="22"/>
              <w:szCs w:val="22"/>
            </w:rPr>
          </w:pPr>
          <w:r w:rsidRPr="0017518A">
            <w:rPr>
              <w:rFonts w:cs="Arial"/>
              <w:sz w:val="22"/>
              <w:szCs w:val="22"/>
            </w:rPr>
            <w:t xml:space="preserve">CMMS </w:t>
          </w:r>
          <w:r w:rsidR="5EDC4E34" w:rsidRPr="0017518A">
            <w:rPr>
              <w:rFonts w:cs="Arial"/>
              <w:sz w:val="22"/>
              <w:szCs w:val="22"/>
            </w:rPr>
            <w:t xml:space="preserve">2024 Bucket Change 1 – </w:t>
          </w:r>
          <w:r w:rsidRPr="0017518A">
            <w:rPr>
              <w:rFonts w:cs="Arial"/>
              <w:sz w:val="22"/>
              <w:szCs w:val="22"/>
            </w:rPr>
            <w:t>Test / Validation Plan</w:t>
          </w:r>
        </w:p>
        <w:p w14:paraId="0BF79738" w14:textId="4A881CA2" w:rsidR="00ED018B" w:rsidRPr="0017518A" w:rsidRDefault="4D88A9EF" w:rsidP="00295646">
          <w:pPr>
            <w:pStyle w:val="HeaderFieldCodes"/>
            <w:tabs>
              <w:tab w:val="left" w:pos="1995"/>
              <w:tab w:val="right" w:pos="6264"/>
            </w:tabs>
            <w:rPr>
              <w:rFonts w:cs="Arial"/>
              <w:sz w:val="22"/>
              <w:szCs w:val="22"/>
            </w:rPr>
          </w:pPr>
          <w:r w:rsidRPr="0017518A">
            <w:rPr>
              <w:rFonts w:cs="Arial"/>
              <w:sz w:val="22"/>
              <w:szCs w:val="22"/>
            </w:rPr>
            <w:t>ITPD-</w:t>
          </w:r>
          <w:r w:rsidR="002B3313">
            <w:rPr>
              <w:rFonts w:cs="Arial"/>
              <w:sz w:val="22"/>
              <w:szCs w:val="22"/>
            </w:rPr>
            <w:t>XXXXX</w:t>
          </w:r>
        </w:p>
      </w:tc>
    </w:tr>
    <w:tr w:rsidR="00ED018B" w:rsidRPr="0017518A" w14:paraId="0BF7973C" w14:textId="77777777" w:rsidTr="3360DF7A">
      <w:tc>
        <w:tcPr>
          <w:tcW w:w="2880" w:type="dxa"/>
          <w:tcBorders>
            <w:top w:val="single" w:sz="4" w:space="0" w:color="auto"/>
            <w:bottom w:val="nil"/>
          </w:tcBorders>
        </w:tcPr>
        <w:p w14:paraId="0BF7973A" w14:textId="3C0954B1" w:rsidR="00ED018B" w:rsidRPr="0017518A" w:rsidRDefault="00ED018B" w:rsidP="00510879">
          <w:pPr>
            <w:pStyle w:val="Header"/>
            <w:tabs>
              <w:tab w:val="clear" w:pos="4320"/>
              <w:tab w:val="clear" w:pos="8640"/>
            </w:tabs>
            <w:rPr>
              <w:rFonts w:cs="Arial"/>
              <w:b/>
              <w:i/>
            </w:rPr>
          </w:pPr>
          <w:r w:rsidRPr="0017518A">
            <w:rPr>
              <w:rFonts w:cs="Arial"/>
              <w:b/>
              <w:i/>
            </w:rPr>
            <w:t>CONFIDENTIAL</w:t>
          </w:r>
        </w:p>
      </w:tc>
      <w:tc>
        <w:tcPr>
          <w:tcW w:w="6480" w:type="dxa"/>
          <w:tcBorders>
            <w:top w:val="single" w:sz="4" w:space="0" w:color="auto"/>
            <w:bottom w:val="nil"/>
          </w:tcBorders>
        </w:tcPr>
        <w:p w14:paraId="0BF7973B" w14:textId="297411D1" w:rsidR="00ED018B" w:rsidRPr="0017518A" w:rsidRDefault="00ED018B" w:rsidP="00011D7D">
          <w:pPr>
            <w:pStyle w:val="Header"/>
            <w:tabs>
              <w:tab w:val="clear" w:pos="4320"/>
            </w:tabs>
            <w:jc w:val="right"/>
            <w:rPr>
              <w:rFonts w:cs="Arial"/>
            </w:rPr>
          </w:pPr>
          <w:r w:rsidRPr="0017518A">
            <w:rPr>
              <w:rFonts w:cs="Arial"/>
            </w:rPr>
            <w:t xml:space="preserve">Page </w:t>
          </w:r>
          <w:r w:rsidRPr="0017518A">
            <w:rPr>
              <w:rStyle w:val="PageNumber"/>
              <w:rFonts w:cs="Arial"/>
            </w:rPr>
            <w:fldChar w:fldCharType="begin"/>
          </w:r>
          <w:r w:rsidRPr="0017518A">
            <w:rPr>
              <w:rStyle w:val="PageNumber"/>
              <w:rFonts w:cs="Arial"/>
            </w:rPr>
            <w:instrText xml:space="preserve"> PAGE </w:instrText>
          </w:r>
          <w:r w:rsidRPr="0017518A">
            <w:rPr>
              <w:rStyle w:val="PageNumber"/>
              <w:rFonts w:cs="Arial"/>
            </w:rPr>
            <w:fldChar w:fldCharType="separate"/>
          </w:r>
          <w:r w:rsidRPr="0017518A">
            <w:rPr>
              <w:rStyle w:val="PageNumber"/>
              <w:rFonts w:cs="Arial"/>
            </w:rPr>
            <w:t>1</w:t>
          </w:r>
          <w:r w:rsidRPr="0017518A">
            <w:rPr>
              <w:rStyle w:val="PageNumber"/>
              <w:rFonts w:cs="Arial"/>
            </w:rPr>
            <w:fldChar w:fldCharType="end"/>
          </w:r>
          <w:r w:rsidRPr="0017518A">
            <w:rPr>
              <w:rStyle w:val="PageNumber"/>
              <w:rFonts w:cs="Arial"/>
            </w:rPr>
            <w:t xml:space="preserve"> of </w:t>
          </w:r>
          <w:r w:rsidRPr="0017518A">
            <w:rPr>
              <w:rStyle w:val="PageNumber"/>
              <w:rFonts w:cs="Arial"/>
            </w:rPr>
            <w:fldChar w:fldCharType="begin"/>
          </w:r>
          <w:r w:rsidRPr="0017518A">
            <w:rPr>
              <w:rStyle w:val="PageNumber"/>
              <w:rFonts w:cs="Arial"/>
            </w:rPr>
            <w:instrText xml:space="preserve"> NUMPAGES </w:instrText>
          </w:r>
          <w:r w:rsidRPr="0017518A">
            <w:rPr>
              <w:rStyle w:val="PageNumber"/>
              <w:rFonts w:cs="Arial"/>
            </w:rPr>
            <w:fldChar w:fldCharType="separate"/>
          </w:r>
          <w:r w:rsidRPr="0017518A">
            <w:rPr>
              <w:rStyle w:val="PageNumber"/>
              <w:rFonts w:cs="Arial"/>
            </w:rPr>
            <w:t>6</w:t>
          </w:r>
          <w:r w:rsidRPr="0017518A">
            <w:rPr>
              <w:rStyle w:val="PageNumber"/>
              <w:rFonts w:cs="Arial"/>
            </w:rPr>
            <w:fldChar w:fldCharType="end"/>
          </w:r>
        </w:p>
      </w:tc>
    </w:tr>
  </w:tbl>
  <w:p w14:paraId="0BF7973D" w14:textId="77777777" w:rsidR="00ED018B" w:rsidRPr="0017518A" w:rsidRDefault="00ED018B">
    <w:pPr>
      <w:pStyle w:val="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39AAF"/>
    <w:multiLevelType w:val="hybridMultilevel"/>
    <w:tmpl w:val="9BD02934"/>
    <w:lvl w:ilvl="0" w:tplc="0B26352C">
      <w:start w:val="1"/>
      <w:numFmt w:val="bullet"/>
      <w:lvlText w:val=""/>
      <w:lvlJc w:val="left"/>
      <w:pPr>
        <w:ind w:left="720" w:hanging="360"/>
      </w:pPr>
      <w:rPr>
        <w:rFonts w:ascii="Symbol" w:hAnsi="Symbol" w:hint="default"/>
      </w:rPr>
    </w:lvl>
    <w:lvl w:ilvl="1" w:tplc="4A0AC8DE">
      <w:start w:val="1"/>
      <w:numFmt w:val="bullet"/>
      <w:lvlText w:val="o"/>
      <w:lvlJc w:val="left"/>
      <w:pPr>
        <w:ind w:left="1440" w:hanging="360"/>
      </w:pPr>
      <w:rPr>
        <w:rFonts w:ascii="Courier New" w:hAnsi="Courier New" w:hint="default"/>
      </w:rPr>
    </w:lvl>
    <w:lvl w:ilvl="2" w:tplc="A1165458">
      <w:start w:val="1"/>
      <w:numFmt w:val="bullet"/>
      <w:lvlText w:val=""/>
      <w:lvlJc w:val="left"/>
      <w:pPr>
        <w:ind w:left="2160" w:hanging="360"/>
      </w:pPr>
      <w:rPr>
        <w:rFonts w:ascii="Wingdings" w:hAnsi="Wingdings" w:hint="default"/>
      </w:rPr>
    </w:lvl>
    <w:lvl w:ilvl="3" w:tplc="2D2EBA2E">
      <w:start w:val="1"/>
      <w:numFmt w:val="bullet"/>
      <w:lvlText w:val=""/>
      <w:lvlJc w:val="left"/>
      <w:pPr>
        <w:ind w:left="2880" w:hanging="360"/>
      </w:pPr>
      <w:rPr>
        <w:rFonts w:ascii="Symbol" w:hAnsi="Symbol" w:hint="default"/>
      </w:rPr>
    </w:lvl>
    <w:lvl w:ilvl="4" w:tplc="E4D2CA5A">
      <w:start w:val="1"/>
      <w:numFmt w:val="bullet"/>
      <w:lvlText w:val="o"/>
      <w:lvlJc w:val="left"/>
      <w:pPr>
        <w:ind w:left="3600" w:hanging="360"/>
      </w:pPr>
      <w:rPr>
        <w:rFonts w:ascii="Courier New" w:hAnsi="Courier New" w:hint="default"/>
      </w:rPr>
    </w:lvl>
    <w:lvl w:ilvl="5" w:tplc="67EC49A2">
      <w:start w:val="1"/>
      <w:numFmt w:val="bullet"/>
      <w:lvlText w:val=""/>
      <w:lvlJc w:val="left"/>
      <w:pPr>
        <w:ind w:left="4320" w:hanging="360"/>
      </w:pPr>
      <w:rPr>
        <w:rFonts w:ascii="Wingdings" w:hAnsi="Wingdings" w:hint="default"/>
      </w:rPr>
    </w:lvl>
    <w:lvl w:ilvl="6" w:tplc="4266A7DE">
      <w:start w:val="1"/>
      <w:numFmt w:val="bullet"/>
      <w:lvlText w:val=""/>
      <w:lvlJc w:val="left"/>
      <w:pPr>
        <w:ind w:left="5040" w:hanging="360"/>
      </w:pPr>
      <w:rPr>
        <w:rFonts w:ascii="Symbol" w:hAnsi="Symbol" w:hint="default"/>
      </w:rPr>
    </w:lvl>
    <w:lvl w:ilvl="7" w:tplc="78584368">
      <w:start w:val="1"/>
      <w:numFmt w:val="bullet"/>
      <w:lvlText w:val="o"/>
      <w:lvlJc w:val="left"/>
      <w:pPr>
        <w:ind w:left="5760" w:hanging="360"/>
      </w:pPr>
      <w:rPr>
        <w:rFonts w:ascii="Courier New" w:hAnsi="Courier New" w:hint="default"/>
      </w:rPr>
    </w:lvl>
    <w:lvl w:ilvl="8" w:tplc="629A11C6">
      <w:start w:val="1"/>
      <w:numFmt w:val="bullet"/>
      <w:lvlText w:val=""/>
      <w:lvlJc w:val="left"/>
      <w:pPr>
        <w:ind w:left="6480" w:hanging="360"/>
      </w:pPr>
      <w:rPr>
        <w:rFonts w:ascii="Wingdings" w:hAnsi="Wingdings" w:hint="default"/>
      </w:rPr>
    </w:lvl>
  </w:abstractNum>
  <w:abstractNum w:abstractNumId="1" w15:restartNumberingAfterBreak="0">
    <w:nsid w:val="069C35D4"/>
    <w:multiLevelType w:val="hybridMultilevel"/>
    <w:tmpl w:val="8F507DC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B65C97"/>
    <w:multiLevelType w:val="hybridMultilevel"/>
    <w:tmpl w:val="6898EC7E"/>
    <w:lvl w:ilvl="0" w:tplc="3E5C98B8">
      <w:start w:val="1"/>
      <w:numFmt w:val="decimal"/>
      <w:pStyle w:val="Numbered"/>
      <w:lvlText w:val="%1."/>
      <w:lvlJc w:val="left"/>
      <w:pPr>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5DB619"/>
    <w:multiLevelType w:val="hybridMultilevel"/>
    <w:tmpl w:val="C3D8CFBC"/>
    <w:lvl w:ilvl="0" w:tplc="0F1ABF92">
      <w:start w:val="1"/>
      <w:numFmt w:val="bullet"/>
      <w:lvlText w:val=""/>
      <w:lvlJc w:val="left"/>
      <w:pPr>
        <w:ind w:left="720" w:hanging="360"/>
      </w:pPr>
      <w:rPr>
        <w:rFonts w:ascii="Symbol" w:hAnsi="Symbol" w:hint="default"/>
      </w:rPr>
    </w:lvl>
    <w:lvl w:ilvl="1" w:tplc="E02A3D32">
      <w:start w:val="1"/>
      <w:numFmt w:val="bullet"/>
      <w:lvlText w:val="o"/>
      <w:lvlJc w:val="left"/>
      <w:pPr>
        <w:ind w:left="1440" w:hanging="360"/>
      </w:pPr>
      <w:rPr>
        <w:rFonts w:ascii="Courier New" w:hAnsi="Courier New" w:hint="default"/>
      </w:rPr>
    </w:lvl>
    <w:lvl w:ilvl="2" w:tplc="223EECC4">
      <w:start w:val="1"/>
      <w:numFmt w:val="bullet"/>
      <w:lvlText w:val=""/>
      <w:lvlJc w:val="left"/>
      <w:pPr>
        <w:ind w:left="2160" w:hanging="360"/>
      </w:pPr>
      <w:rPr>
        <w:rFonts w:ascii="Wingdings" w:hAnsi="Wingdings" w:hint="default"/>
      </w:rPr>
    </w:lvl>
    <w:lvl w:ilvl="3" w:tplc="A8EAAF72">
      <w:start w:val="1"/>
      <w:numFmt w:val="bullet"/>
      <w:lvlText w:val=""/>
      <w:lvlJc w:val="left"/>
      <w:pPr>
        <w:ind w:left="2880" w:hanging="360"/>
      </w:pPr>
      <w:rPr>
        <w:rFonts w:ascii="Symbol" w:hAnsi="Symbol" w:hint="default"/>
      </w:rPr>
    </w:lvl>
    <w:lvl w:ilvl="4" w:tplc="5BE8331A">
      <w:start w:val="1"/>
      <w:numFmt w:val="bullet"/>
      <w:lvlText w:val="o"/>
      <w:lvlJc w:val="left"/>
      <w:pPr>
        <w:ind w:left="3600" w:hanging="360"/>
      </w:pPr>
      <w:rPr>
        <w:rFonts w:ascii="Courier New" w:hAnsi="Courier New" w:hint="default"/>
      </w:rPr>
    </w:lvl>
    <w:lvl w:ilvl="5" w:tplc="F4F88620">
      <w:start w:val="1"/>
      <w:numFmt w:val="bullet"/>
      <w:lvlText w:val=""/>
      <w:lvlJc w:val="left"/>
      <w:pPr>
        <w:ind w:left="4320" w:hanging="360"/>
      </w:pPr>
      <w:rPr>
        <w:rFonts w:ascii="Wingdings" w:hAnsi="Wingdings" w:hint="default"/>
      </w:rPr>
    </w:lvl>
    <w:lvl w:ilvl="6" w:tplc="EE32AB1E">
      <w:start w:val="1"/>
      <w:numFmt w:val="bullet"/>
      <w:lvlText w:val=""/>
      <w:lvlJc w:val="left"/>
      <w:pPr>
        <w:ind w:left="5040" w:hanging="360"/>
      </w:pPr>
      <w:rPr>
        <w:rFonts w:ascii="Symbol" w:hAnsi="Symbol" w:hint="default"/>
      </w:rPr>
    </w:lvl>
    <w:lvl w:ilvl="7" w:tplc="53042002">
      <w:start w:val="1"/>
      <w:numFmt w:val="bullet"/>
      <w:lvlText w:val="o"/>
      <w:lvlJc w:val="left"/>
      <w:pPr>
        <w:ind w:left="5760" w:hanging="360"/>
      </w:pPr>
      <w:rPr>
        <w:rFonts w:ascii="Courier New" w:hAnsi="Courier New" w:hint="default"/>
      </w:rPr>
    </w:lvl>
    <w:lvl w:ilvl="8" w:tplc="6B96DA00">
      <w:start w:val="1"/>
      <w:numFmt w:val="bullet"/>
      <w:lvlText w:val=""/>
      <w:lvlJc w:val="left"/>
      <w:pPr>
        <w:ind w:left="6480" w:hanging="360"/>
      </w:pPr>
      <w:rPr>
        <w:rFonts w:ascii="Wingdings" w:hAnsi="Wingdings" w:hint="default"/>
      </w:rPr>
    </w:lvl>
  </w:abstractNum>
  <w:abstractNum w:abstractNumId="4" w15:restartNumberingAfterBreak="0">
    <w:nsid w:val="0A73175C"/>
    <w:multiLevelType w:val="hybridMultilevel"/>
    <w:tmpl w:val="CA8287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A01449"/>
    <w:multiLevelType w:val="hybridMultilevel"/>
    <w:tmpl w:val="0B3093BE"/>
    <w:lvl w:ilvl="0" w:tplc="6422FC20">
      <w:start w:val="1"/>
      <w:numFmt w:val="bullet"/>
      <w:pStyle w:val="TableTextDash"/>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 w15:restartNumberingAfterBreak="0">
    <w:nsid w:val="0E057E1F"/>
    <w:multiLevelType w:val="hybridMultilevel"/>
    <w:tmpl w:val="EB18A0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3396A3"/>
    <w:multiLevelType w:val="hybridMultilevel"/>
    <w:tmpl w:val="344A5A40"/>
    <w:lvl w:ilvl="0" w:tplc="DD907616">
      <w:start w:val="1"/>
      <w:numFmt w:val="bullet"/>
      <w:lvlText w:val=""/>
      <w:lvlJc w:val="left"/>
      <w:pPr>
        <w:ind w:left="720" w:hanging="360"/>
      </w:pPr>
      <w:rPr>
        <w:rFonts w:ascii="Symbol" w:hAnsi="Symbol" w:hint="default"/>
      </w:rPr>
    </w:lvl>
    <w:lvl w:ilvl="1" w:tplc="98E8935E">
      <w:start w:val="1"/>
      <w:numFmt w:val="bullet"/>
      <w:lvlText w:val="o"/>
      <w:lvlJc w:val="left"/>
      <w:pPr>
        <w:ind w:left="1440" w:hanging="360"/>
      </w:pPr>
      <w:rPr>
        <w:rFonts w:ascii="Courier New" w:hAnsi="Courier New" w:hint="default"/>
      </w:rPr>
    </w:lvl>
    <w:lvl w:ilvl="2" w:tplc="EC42321A">
      <w:start w:val="1"/>
      <w:numFmt w:val="bullet"/>
      <w:lvlText w:val=""/>
      <w:lvlJc w:val="left"/>
      <w:pPr>
        <w:ind w:left="2160" w:hanging="360"/>
      </w:pPr>
      <w:rPr>
        <w:rFonts w:ascii="Wingdings" w:hAnsi="Wingdings" w:hint="default"/>
      </w:rPr>
    </w:lvl>
    <w:lvl w:ilvl="3" w:tplc="68723662">
      <w:start w:val="1"/>
      <w:numFmt w:val="bullet"/>
      <w:lvlText w:val=""/>
      <w:lvlJc w:val="left"/>
      <w:pPr>
        <w:ind w:left="2880" w:hanging="360"/>
      </w:pPr>
      <w:rPr>
        <w:rFonts w:ascii="Symbol" w:hAnsi="Symbol" w:hint="default"/>
      </w:rPr>
    </w:lvl>
    <w:lvl w:ilvl="4" w:tplc="C1A21E7C">
      <w:start w:val="1"/>
      <w:numFmt w:val="bullet"/>
      <w:lvlText w:val="o"/>
      <w:lvlJc w:val="left"/>
      <w:pPr>
        <w:ind w:left="3600" w:hanging="360"/>
      </w:pPr>
      <w:rPr>
        <w:rFonts w:ascii="Courier New" w:hAnsi="Courier New" w:hint="default"/>
      </w:rPr>
    </w:lvl>
    <w:lvl w:ilvl="5" w:tplc="D11A7A6C">
      <w:start w:val="1"/>
      <w:numFmt w:val="bullet"/>
      <w:lvlText w:val=""/>
      <w:lvlJc w:val="left"/>
      <w:pPr>
        <w:ind w:left="4320" w:hanging="360"/>
      </w:pPr>
      <w:rPr>
        <w:rFonts w:ascii="Wingdings" w:hAnsi="Wingdings" w:hint="default"/>
      </w:rPr>
    </w:lvl>
    <w:lvl w:ilvl="6" w:tplc="15B890D4">
      <w:start w:val="1"/>
      <w:numFmt w:val="bullet"/>
      <w:lvlText w:val=""/>
      <w:lvlJc w:val="left"/>
      <w:pPr>
        <w:ind w:left="5040" w:hanging="360"/>
      </w:pPr>
      <w:rPr>
        <w:rFonts w:ascii="Symbol" w:hAnsi="Symbol" w:hint="default"/>
      </w:rPr>
    </w:lvl>
    <w:lvl w:ilvl="7" w:tplc="AA24AF60">
      <w:start w:val="1"/>
      <w:numFmt w:val="bullet"/>
      <w:lvlText w:val="o"/>
      <w:lvlJc w:val="left"/>
      <w:pPr>
        <w:ind w:left="5760" w:hanging="360"/>
      </w:pPr>
      <w:rPr>
        <w:rFonts w:ascii="Courier New" w:hAnsi="Courier New" w:hint="default"/>
      </w:rPr>
    </w:lvl>
    <w:lvl w:ilvl="8" w:tplc="9DB843AA">
      <w:start w:val="1"/>
      <w:numFmt w:val="bullet"/>
      <w:lvlText w:val=""/>
      <w:lvlJc w:val="left"/>
      <w:pPr>
        <w:ind w:left="6480" w:hanging="360"/>
      </w:pPr>
      <w:rPr>
        <w:rFonts w:ascii="Wingdings" w:hAnsi="Wingdings" w:hint="default"/>
      </w:rPr>
    </w:lvl>
  </w:abstractNum>
  <w:abstractNum w:abstractNumId="8" w15:restartNumberingAfterBreak="0">
    <w:nsid w:val="11C618AF"/>
    <w:multiLevelType w:val="hybridMultilevel"/>
    <w:tmpl w:val="9B7454D2"/>
    <w:lvl w:ilvl="0" w:tplc="4E5EFC3E">
      <w:start w:val="1"/>
      <w:numFmt w:val="bullet"/>
      <w:pStyle w:val="BulletOutdent"/>
      <w:lvlText w:val=""/>
      <w:lvlJc w:val="left"/>
      <w:pPr>
        <w:ind w:left="950" w:hanging="360"/>
      </w:pPr>
      <w:rPr>
        <w:rFonts w:ascii="Wingdings" w:hAnsi="Wingdings"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9" w15:restartNumberingAfterBreak="0">
    <w:nsid w:val="198DBB27"/>
    <w:multiLevelType w:val="hybridMultilevel"/>
    <w:tmpl w:val="A7B20994"/>
    <w:lvl w:ilvl="0" w:tplc="CB3AF41E">
      <w:numFmt w:val="none"/>
      <w:lvlText w:val=""/>
      <w:lvlJc w:val="left"/>
      <w:pPr>
        <w:tabs>
          <w:tab w:val="num" w:pos="360"/>
        </w:tabs>
      </w:pPr>
    </w:lvl>
    <w:lvl w:ilvl="1" w:tplc="BD423DFE">
      <w:start w:val="1"/>
      <w:numFmt w:val="lowerLetter"/>
      <w:lvlText w:val="%2."/>
      <w:lvlJc w:val="left"/>
      <w:pPr>
        <w:ind w:left="1440" w:hanging="360"/>
      </w:pPr>
    </w:lvl>
    <w:lvl w:ilvl="2" w:tplc="8482F61C">
      <w:start w:val="1"/>
      <w:numFmt w:val="lowerRoman"/>
      <w:lvlText w:val="%3."/>
      <w:lvlJc w:val="right"/>
      <w:pPr>
        <w:ind w:left="2160" w:hanging="180"/>
      </w:pPr>
    </w:lvl>
    <w:lvl w:ilvl="3" w:tplc="41444184">
      <w:start w:val="1"/>
      <w:numFmt w:val="decimal"/>
      <w:lvlText w:val="%4."/>
      <w:lvlJc w:val="left"/>
      <w:pPr>
        <w:ind w:left="2880" w:hanging="360"/>
      </w:pPr>
    </w:lvl>
    <w:lvl w:ilvl="4" w:tplc="FB5A4642">
      <w:start w:val="1"/>
      <w:numFmt w:val="lowerLetter"/>
      <w:lvlText w:val="%5."/>
      <w:lvlJc w:val="left"/>
      <w:pPr>
        <w:ind w:left="3600" w:hanging="360"/>
      </w:pPr>
    </w:lvl>
    <w:lvl w:ilvl="5" w:tplc="CA06BC1A">
      <w:start w:val="1"/>
      <w:numFmt w:val="lowerRoman"/>
      <w:lvlText w:val="%6."/>
      <w:lvlJc w:val="right"/>
      <w:pPr>
        <w:ind w:left="4320" w:hanging="180"/>
      </w:pPr>
    </w:lvl>
    <w:lvl w:ilvl="6" w:tplc="A86CA524">
      <w:start w:val="1"/>
      <w:numFmt w:val="decimal"/>
      <w:lvlText w:val="%7."/>
      <w:lvlJc w:val="left"/>
      <w:pPr>
        <w:ind w:left="5040" w:hanging="360"/>
      </w:pPr>
    </w:lvl>
    <w:lvl w:ilvl="7" w:tplc="E7A4461E">
      <w:start w:val="1"/>
      <w:numFmt w:val="lowerLetter"/>
      <w:lvlText w:val="%8."/>
      <w:lvlJc w:val="left"/>
      <w:pPr>
        <w:ind w:left="5760" w:hanging="360"/>
      </w:pPr>
    </w:lvl>
    <w:lvl w:ilvl="8" w:tplc="3EEC51E8">
      <w:start w:val="1"/>
      <w:numFmt w:val="lowerRoman"/>
      <w:lvlText w:val="%9."/>
      <w:lvlJc w:val="right"/>
      <w:pPr>
        <w:ind w:left="6480" w:hanging="180"/>
      </w:pPr>
    </w:lvl>
  </w:abstractNum>
  <w:abstractNum w:abstractNumId="10" w15:restartNumberingAfterBreak="0">
    <w:nsid w:val="1C397206"/>
    <w:multiLevelType w:val="hybridMultilevel"/>
    <w:tmpl w:val="627231A8"/>
    <w:lvl w:ilvl="0" w:tplc="8640DA16">
      <w:start w:val="1"/>
      <w:numFmt w:val="bullet"/>
      <w:pStyle w:val="Bullet1"/>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1" w15:restartNumberingAfterBreak="0">
    <w:nsid w:val="1EFE139C"/>
    <w:multiLevelType w:val="hybridMultilevel"/>
    <w:tmpl w:val="039AAD60"/>
    <w:lvl w:ilvl="0" w:tplc="D5C6912C">
      <w:start w:val="1"/>
      <w:numFmt w:val="bullet"/>
      <w:lvlText w:val=""/>
      <w:lvlJc w:val="left"/>
      <w:pPr>
        <w:ind w:left="720" w:hanging="360"/>
      </w:pPr>
      <w:rPr>
        <w:rFonts w:ascii="Symbol" w:hAnsi="Symbol" w:hint="default"/>
      </w:rPr>
    </w:lvl>
    <w:lvl w:ilvl="1" w:tplc="BAD02F12">
      <w:start w:val="1"/>
      <w:numFmt w:val="bullet"/>
      <w:lvlText w:val="o"/>
      <w:lvlJc w:val="left"/>
      <w:pPr>
        <w:ind w:left="1440" w:hanging="360"/>
      </w:pPr>
      <w:rPr>
        <w:rFonts w:ascii="Courier New" w:hAnsi="Courier New" w:hint="default"/>
      </w:rPr>
    </w:lvl>
    <w:lvl w:ilvl="2" w:tplc="3B84ACEC">
      <w:start w:val="1"/>
      <w:numFmt w:val="bullet"/>
      <w:lvlText w:val=""/>
      <w:lvlJc w:val="left"/>
      <w:pPr>
        <w:ind w:left="2160" w:hanging="360"/>
      </w:pPr>
      <w:rPr>
        <w:rFonts w:ascii="Wingdings" w:hAnsi="Wingdings" w:hint="default"/>
      </w:rPr>
    </w:lvl>
    <w:lvl w:ilvl="3" w:tplc="44A6E080">
      <w:start w:val="1"/>
      <w:numFmt w:val="bullet"/>
      <w:lvlText w:val=""/>
      <w:lvlJc w:val="left"/>
      <w:pPr>
        <w:ind w:left="2880" w:hanging="360"/>
      </w:pPr>
      <w:rPr>
        <w:rFonts w:ascii="Symbol" w:hAnsi="Symbol" w:hint="default"/>
      </w:rPr>
    </w:lvl>
    <w:lvl w:ilvl="4" w:tplc="2F0A00A4">
      <w:start w:val="1"/>
      <w:numFmt w:val="bullet"/>
      <w:lvlText w:val="o"/>
      <w:lvlJc w:val="left"/>
      <w:pPr>
        <w:ind w:left="3600" w:hanging="360"/>
      </w:pPr>
      <w:rPr>
        <w:rFonts w:ascii="Courier New" w:hAnsi="Courier New" w:hint="default"/>
      </w:rPr>
    </w:lvl>
    <w:lvl w:ilvl="5" w:tplc="D4D21D00">
      <w:start w:val="1"/>
      <w:numFmt w:val="bullet"/>
      <w:lvlText w:val=""/>
      <w:lvlJc w:val="left"/>
      <w:pPr>
        <w:ind w:left="4320" w:hanging="360"/>
      </w:pPr>
      <w:rPr>
        <w:rFonts w:ascii="Wingdings" w:hAnsi="Wingdings" w:hint="default"/>
      </w:rPr>
    </w:lvl>
    <w:lvl w:ilvl="6" w:tplc="FE06C7A8">
      <w:start w:val="1"/>
      <w:numFmt w:val="bullet"/>
      <w:lvlText w:val=""/>
      <w:lvlJc w:val="left"/>
      <w:pPr>
        <w:ind w:left="5040" w:hanging="360"/>
      </w:pPr>
      <w:rPr>
        <w:rFonts w:ascii="Symbol" w:hAnsi="Symbol" w:hint="default"/>
      </w:rPr>
    </w:lvl>
    <w:lvl w:ilvl="7" w:tplc="EAD0D56A">
      <w:start w:val="1"/>
      <w:numFmt w:val="bullet"/>
      <w:lvlText w:val="o"/>
      <w:lvlJc w:val="left"/>
      <w:pPr>
        <w:ind w:left="5760" w:hanging="360"/>
      </w:pPr>
      <w:rPr>
        <w:rFonts w:ascii="Courier New" w:hAnsi="Courier New" w:hint="default"/>
      </w:rPr>
    </w:lvl>
    <w:lvl w:ilvl="8" w:tplc="EC8C5928">
      <w:start w:val="1"/>
      <w:numFmt w:val="bullet"/>
      <w:lvlText w:val=""/>
      <w:lvlJc w:val="left"/>
      <w:pPr>
        <w:ind w:left="6480" w:hanging="360"/>
      </w:pPr>
      <w:rPr>
        <w:rFonts w:ascii="Wingdings" w:hAnsi="Wingdings" w:hint="default"/>
      </w:rPr>
    </w:lvl>
  </w:abstractNum>
  <w:abstractNum w:abstractNumId="12" w15:restartNumberingAfterBreak="0">
    <w:nsid w:val="21F3254A"/>
    <w:multiLevelType w:val="hybridMultilevel"/>
    <w:tmpl w:val="B7665CD2"/>
    <w:lvl w:ilvl="0" w:tplc="3A4009A4">
      <w:start w:val="1"/>
      <w:numFmt w:val="upperLetter"/>
      <w:pStyle w:val="AppendixHeading"/>
      <w:lvlText w:val="Appendix %1."/>
      <w:lvlJc w:val="left"/>
      <w:pPr>
        <w:tabs>
          <w:tab w:val="num" w:pos="360"/>
        </w:tabs>
        <w:ind w:left="360" w:hanging="360"/>
      </w:pPr>
      <w:rPr>
        <w:rFonts w:ascii="Arial" w:hAnsi="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55D1360"/>
    <w:multiLevelType w:val="hybridMultilevel"/>
    <w:tmpl w:val="9BD48FC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EC7119"/>
    <w:multiLevelType w:val="hybridMultilevel"/>
    <w:tmpl w:val="3F7E5244"/>
    <w:lvl w:ilvl="0" w:tplc="6CF6B15A">
      <w:start w:val="1"/>
      <w:numFmt w:val="bullet"/>
      <w:lvlText w:val=""/>
      <w:lvlJc w:val="left"/>
      <w:pPr>
        <w:ind w:left="720" w:hanging="360"/>
      </w:pPr>
      <w:rPr>
        <w:rFonts w:ascii="Symbol" w:hAnsi="Symbol" w:hint="default"/>
      </w:rPr>
    </w:lvl>
    <w:lvl w:ilvl="1" w:tplc="42B0D238">
      <w:start w:val="1"/>
      <w:numFmt w:val="bullet"/>
      <w:lvlText w:val="o"/>
      <w:lvlJc w:val="left"/>
      <w:pPr>
        <w:ind w:left="1440" w:hanging="360"/>
      </w:pPr>
      <w:rPr>
        <w:rFonts w:ascii="Courier New" w:hAnsi="Courier New" w:hint="default"/>
      </w:rPr>
    </w:lvl>
    <w:lvl w:ilvl="2" w:tplc="599ACAD8">
      <w:start w:val="1"/>
      <w:numFmt w:val="bullet"/>
      <w:lvlText w:val=""/>
      <w:lvlJc w:val="left"/>
      <w:pPr>
        <w:ind w:left="2160" w:hanging="360"/>
      </w:pPr>
      <w:rPr>
        <w:rFonts w:ascii="Wingdings" w:hAnsi="Wingdings" w:hint="default"/>
      </w:rPr>
    </w:lvl>
    <w:lvl w:ilvl="3" w:tplc="7B0AADDA">
      <w:start w:val="1"/>
      <w:numFmt w:val="bullet"/>
      <w:lvlText w:val=""/>
      <w:lvlJc w:val="left"/>
      <w:pPr>
        <w:ind w:left="2880" w:hanging="360"/>
      </w:pPr>
      <w:rPr>
        <w:rFonts w:ascii="Symbol" w:hAnsi="Symbol" w:hint="default"/>
      </w:rPr>
    </w:lvl>
    <w:lvl w:ilvl="4" w:tplc="FCC249C4">
      <w:start w:val="1"/>
      <w:numFmt w:val="bullet"/>
      <w:lvlText w:val="o"/>
      <w:lvlJc w:val="left"/>
      <w:pPr>
        <w:ind w:left="3600" w:hanging="360"/>
      </w:pPr>
      <w:rPr>
        <w:rFonts w:ascii="Courier New" w:hAnsi="Courier New" w:hint="default"/>
      </w:rPr>
    </w:lvl>
    <w:lvl w:ilvl="5" w:tplc="453A1C10">
      <w:start w:val="1"/>
      <w:numFmt w:val="bullet"/>
      <w:lvlText w:val=""/>
      <w:lvlJc w:val="left"/>
      <w:pPr>
        <w:ind w:left="4320" w:hanging="360"/>
      </w:pPr>
      <w:rPr>
        <w:rFonts w:ascii="Wingdings" w:hAnsi="Wingdings" w:hint="default"/>
      </w:rPr>
    </w:lvl>
    <w:lvl w:ilvl="6" w:tplc="E972646E">
      <w:start w:val="1"/>
      <w:numFmt w:val="bullet"/>
      <w:lvlText w:val=""/>
      <w:lvlJc w:val="left"/>
      <w:pPr>
        <w:ind w:left="5040" w:hanging="360"/>
      </w:pPr>
      <w:rPr>
        <w:rFonts w:ascii="Symbol" w:hAnsi="Symbol" w:hint="default"/>
      </w:rPr>
    </w:lvl>
    <w:lvl w:ilvl="7" w:tplc="55563C84">
      <w:start w:val="1"/>
      <w:numFmt w:val="bullet"/>
      <w:lvlText w:val="o"/>
      <w:lvlJc w:val="left"/>
      <w:pPr>
        <w:ind w:left="5760" w:hanging="360"/>
      </w:pPr>
      <w:rPr>
        <w:rFonts w:ascii="Courier New" w:hAnsi="Courier New" w:hint="default"/>
      </w:rPr>
    </w:lvl>
    <w:lvl w:ilvl="8" w:tplc="12EA1792">
      <w:start w:val="1"/>
      <w:numFmt w:val="bullet"/>
      <w:lvlText w:val=""/>
      <w:lvlJc w:val="left"/>
      <w:pPr>
        <w:ind w:left="6480" w:hanging="360"/>
      </w:pPr>
      <w:rPr>
        <w:rFonts w:ascii="Wingdings" w:hAnsi="Wingdings" w:hint="default"/>
      </w:rPr>
    </w:lvl>
  </w:abstractNum>
  <w:abstractNum w:abstractNumId="15" w15:restartNumberingAfterBreak="0">
    <w:nsid w:val="27E541B8"/>
    <w:multiLevelType w:val="hybridMultilevel"/>
    <w:tmpl w:val="17B6238A"/>
    <w:lvl w:ilvl="0" w:tplc="FFFFFFF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2B337D9B"/>
    <w:multiLevelType w:val="multilevel"/>
    <w:tmpl w:val="C866A39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pStyle w:val="Heading5"/>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43944B01"/>
    <w:multiLevelType w:val="hybridMultilevel"/>
    <w:tmpl w:val="17B6238A"/>
    <w:lvl w:ilvl="0" w:tplc="FFFFFFF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6DE6494"/>
    <w:multiLevelType w:val="hybridMultilevel"/>
    <w:tmpl w:val="95EE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1F11DC"/>
    <w:multiLevelType w:val="hybridMultilevel"/>
    <w:tmpl w:val="17B6238A"/>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0410FF3"/>
    <w:multiLevelType w:val="hybridMultilevel"/>
    <w:tmpl w:val="087A9F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33447C7"/>
    <w:multiLevelType w:val="hybridMultilevel"/>
    <w:tmpl w:val="7EE6CC0E"/>
    <w:lvl w:ilvl="0" w:tplc="0409000F">
      <w:start w:val="1"/>
      <w:numFmt w:val="decimal"/>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B114710"/>
    <w:multiLevelType w:val="hybridMultilevel"/>
    <w:tmpl w:val="FB466B4E"/>
    <w:lvl w:ilvl="0" w:tplc="F2F43444">
      <w:start w:val="1"/>
      <w:numFmt w:val="bullet"/>
      <w:lvlText w:val=""/>
      <w:lvlJc w:val="left"/>
      <w:pPr>
        <w:ind w:left="720" w:hanging="360"/>
      </w:pPr>
      <w:rPr>
        <w:rFonts w:ascii="Symbol" w:hAnsi="Symbol" w:hint="default"/>
      </w:rPr>
    </w:lvl>
    <w:lvl w:ilvl="1" w:tplc="97EE24D6">
      <w:start w:val="1"/>
      <w:numFmt w:val="bullet"/>
      <w:lvlText w:val="o"/>
      <w:lvlJc w:val="left"/>
      <w:pPr>
        <w:ind w:left="1440" w:hanging="360"/>
      </w:pPr>
      <w:rPr>
        <w:rFonts w:ascii="Courier New" w:hAnsi="Courier New" w:hint="default"/>
      </w:rPr>
    </w:lvl>
    <w:lvl w:ilvl="2" w:tplc="92FE86DE">
      <w:start w:val="1"/>
      <w:numFmt w:val="bullet"/>
      <w:lvlText w:val=""/>
      <w:lvlJc w:val="left"/>
      <w:pPr>
        <w:ind w:left="2160" w:hanging="360"/>
      </w:pPr>
      <w:rPr>
        <w:rFonts w:ascii="Wingdings" w:hAnsi="Wingdings" w:hint="default"/>
      </w:rPr>
    </w:lvl>
    <w:lvl w:ilvl="3" w:tplc="68E23A64">
      <w:start w:val="1"/>
      <w:numFmt w:val="bullet"/>
      <w:lvlText w:val=""/>
      <w:lvlJc w:val="left"/>
      <w:pPr>
        <w:ind w:left="2880" w:hanging="360"/>
      </w:pPr>
      <w:rPr>
        <w:rFonts w:ascii="Symbol" w:hAnsi="Symbol" w:hint="default"/>
      </w:rPr>
    </w:lvl>
    <w:lvl w:ilvl="4" w:tplc="81AE8700">
      <w:start w:val="1"/>
      <w:numFmt w:val="bullet"/>
      <w:lvlText w:val="o"/>
      <w:lvlJc w:val="left"/>
      <w:pPr>
        <w:ind w:left="3600" w:hanging="360"/>
      </w:pPr>
      <w:rPr>
        <w:rFonts w:ascii="Courier New" w:hAnsi="Courier New" w:hint="default"/>
      </w:rPr>
    </w:lvl>
    <w:lvl w:ilvl="5" w:tplc="AB50865E">
      <w:start w:val="1"/>
      <w:numFmt w:val="bullet"/>
      <w:lvlText w:val=""/>
      <w:lvlJc w:val="left"/>
      <w:pPr>
        <w:ind w:left="4320" w:hanging="360"/>
      </w:pPr>
      <w:rPr>
        <w:rFonts w:ascii="Wingdings" w:hAnsi="Wingdings" w:hint="default"/>
      </w:rPr>
    </w:lvl>
    <w:lvl w:ilvl="6" w:tplc="496E78B8">
      <w:start w:val="1"/>
      <w:numFmt w:val="bullet"/>
      <w:lvlText w:val=""/>
      <w:lvlJc w:val="left"/>
      <w:pPr>
        <w:ind w:left="5040" w:hanging="360"/>
      </w:pPr>
      <w:rPr>
        <w:rFonts w:ascii="Symbol" w:hAnsi="Symbol" w:hint="default"/>
      </w:rPr>
    </w:lvl>
    <w:lvl w:ilvl="7" w:tplc="CE205F4A">
      <w:start w:val="1"/>
      <w:numFmt w:val="bullet"/>
      <w:lvlText w:val="o"/>
      <w:lvlJc w:val="left"/>
      <w:pPr>
        <w:ind w:left="5760" w:hanging="360"/>
      </w:pPr>
      <w:rPr>
        <w:rFonts w:ascii="Courier New" w:hAnsi="Courier New" w:hint="default"/>
      </w:rPr>
    </w:lvl>
    <w:lvl w:ilvl="8" w:tplc="0BBA3522">
      <w:start w:val="1"/>
      <w:numFmt w:val="bullet"/>
      <w:lvlText w:val=""/>
      <w:lvlJc w:val="left"/>
      <w:pPr>
        <w:ind w:left="6480" w:hanging="360"/>
      </w:pPr>
      <w:rPr>
        <w:rFonts w:ascii="Wingdings" w:hAnsi="Wingdings" w:hint="default"/>
      </w:rPr>
    </w:lvl>
  </w:abstractNum>
  <w:abstractNum w:abstractNumId="23" w15:restartNumberingAfterBreak="0">
    <w:nsid w:val="649D2FAE"/>
    <w:multiLevelType w:val="hybridMultilevel"/>
    <w:tmpl w:val="D3ECAA96"/>
    <w:lvl w:ilvl="0" w:tplc="FD02EF9C">
      <w:start w:val="1"/>
      <w:numFmt w:val="bullet"/>
      <w:pStyle w:val="Bullet2"/>
      <w:lvlText w:val="o"/>
      <w:lvlJc w:val="left"/>
      <w:pPr>
        <w:ind w:left="1944" w:hanging="360"/>
      </w:pPr>
      <w:rPr>
        <w:rFonts w:ascii="Courier New" w:hAnsi="Courier New" w:cs="Courier New"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4" w15:restartNumberingAfterBreak="0">
    <w:nsid w:val="673C48B0"/>
    <w:multiLevelType w:val="hybridMultilevel"/>
    <w:tmpl w:val="17B6238A"/>
    <w:lvl w:ilvl="0" w:tplc="FFFFFFF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67EC553C"/>
    <w:multiLevelType w:val="hybridMultilevel"/>
    <w:tmpl w:val="8D9C23C0"/>
    <w:lvl w:ilvl="0" w:tplc="DDA80FF6">
      <w:start w:val="1"/>
      <w:numFmt w:val="bullet"/>
      <w:lvlText w:val=""/>
      <w:lvlJc w:val="left"/>
      <w:pPr>
        <w:ind w:left="720" w:hanging="360"/>
      </w:pPr>
      <w:rPr>
        <w:rFonts w:ascii="Symbol" w:hAnsi="Symbol" w:hint="default"/>
      </w:rPr>
    </w:lvl>
    <w:lvl w:ilvl="1" w:tplc="911E9A0E">
      <w:start w:val="1"/>
      <w:numFmt w:val="bullet"/>
      <w:lvlText w:val="o"/>
      <w:lvlJc w:val="left"/>
      <w:pPr>
        <w:ind w:left="1440" w:hanging="360"/>
      </w:pPr>
      <w:rPr>
        <w:rFonts w:ascii="Courier New" w:hAnsi="Courier New" w:hint="default"/>
      </w:rPr>
    </w:lvl>
    <w:lvl w:ilvl="2" w:tplc="801C261A">
      <w:start w:val="1"/>
      <w:numFmt w:val="bullet"/>
      <w:lvlText w:val=""/>
      <w:lvlJc w:val="left"/>
      <w:pPr>
        <w:ind w:left="2160" w:hanging="360"/>
      </w:pPr>
      <w:rPr>
        <w:rFonts w:ascii="Wingdings" w:hAnsi="Wingdings" w:hint="default"/>
      </w:rPr>
    </w:lvl>
    <w:lvl w:ilvl="3" w:tplc="275A2FEC">
      <w:start w:val="1"/>
      <w:numFmt w:val="bullet"/>
      <w:lvlText w:val=""/>
      <w:lvlJc w:val="left"/>
      <w:pPr>
        <w:ind w:left="2880" w:hanging="360"/>
      </w:pPr>
      <w:rPr>
        <w:rFonts w:ascii="Symbol" w:hAnsi="Symbol" w:hint="default"/>
      </w:rPr>
    </w:lvl>
    <w:lvl w:ilvl="4" w:tplc="ED22DA08">
      <w:start w:val="1"/>
      <w:numFmt w:val="bullet"/>
      <w:lvlText w:val="o"/>
      <w:lvlJc w:val="left"/>
      <w:pPr>
        <w:ind w:left="3600" w:hanging="360"/>
      </w:pPr>
      <w:rPr>
        <w:rFonts w:ascii="Courier New" w:hAnsi="Courier New" w:hint="default"/>
      </w:rPr>
    </w:lvl>
    <w:lvl w:ilvl="5" w:tplc="2384FF70">
      <w:start w:val="1"/>
      <w:numFmt w:val="bullet"/>
      <w:lvlText w:val=""/>
      <w:lvlJc w:val="left"/>
      <w:pPr>
        <w:ind w:left="4320" w:hanging="360"/>
      </w:pPr>
      <w:rPr>
        <w:rFonts w:ascii="Wingdings" w:hAnsi="Wingdings" w:hint="default"/>
      </w:rPr>
    </w:lvl>
    <w:lvl w:ilvl="6" w:tplc="1E58A12E">
      <w:start w:val="1"/>
      <w:numFmt w:val="bullet"/>
      <w:lvlText w:val=""/>
      <w:lvlJc w:val="left"/>
      <w:pPr>
        <w:ind w:left="5040" w:hanging="360"/>
      </w:pPr>
      <w:rPr>
        <w:rFonts w:ascii="Symbol" w:hAnsi="Symbol" w:hint="default"/>
      </w:rPr>
    </w:lvl>
    <w:lvl w:ilvl="7" w:tplc="FA0AF3E8">
      <w:start w:val="1"/>
      <w:numFmt w:val="bullet"/>
      <w:lvlText w:val="o"/>
      <w:lvlJc w:val="left"/>
      <w:pPr>
        <w:ind w:left="5760" w:hanging="360"/>
      </w:pPr>
      <w:rPr>
        <w:rFonts w:ascii="Courier New" w:hAnsi="Courier New" w:hint="default"/>
      </w:rPr>
    </w:lvl>
    <w:lvl w:ilvl="8" w:tplc="D07A5C22">
      <w:start w:val="1"/>
      <w:numFmt w:val="bullet"/>
      <w:lvlText w:val=""/>
      <w:lvlJc w:val="left"/>
      <w:pPr>
        <w:ind w:left="6480" w:hanging="360"/>
      </w:pPr>
      <w:rPr>
        <w:rFonts w:ascii="Wingdings" w:hAnsi="Wingdings" w:hint="default"/>
      </w:rPr>
    </w:lvl>
  </w:abstractNum>
  <w:abstractNum w:abstractNumId="26" w15:restartNumberingAfterBreak="0">
    <w:nsid w:val="71477CB2"/>
    <w:multiLevelType w:val="multilevel"/>
    <w:tmpl w:val="378C4AE4"/>
    <w:lvl w:ilvl="0">
      <w:start w:val="1"/>
      <w:numFmt w:val="decimal"/>
      <w:pStyle w:val="Heading1"/>
      <w:lvlText w:val="%1"/>
      <w:lvlJc w:val="left"/>
      <w:pPr>
        <w:tabs>
          <w:tab w:val="num" w:pos="1440"/>
        </w:tabs>
        <w:ind w:left="1440" w:hanging="1440"/>
      </w:pPr>
    </w:lvl>
    <w:lvl w:ilvl="1">
      <w:start w:val="1"/>
      <w:numFmt w:val="decimal"/>
      <w:pStyle w:val="Heading2"/>
      <w:lvlText w:val="%1.%2"/>
      <w:lvlJc w:val="left"/>
      <w:pPr>
        <w:tabs>
          <w:tab w:val="num" w:pos="1440"/>
        </w:tabs>
        <w:ind w:left="1440" w:hanging="1440"/>
      </w:pPr>
      <w:rPr>
        <w:b/>
        <w:bCs/>
        <w:color w:val="auto"/>
      </w:rPr>
    </w:lvl>
    <w:lvl w:ilvl="2">
      <w:start w:val="1"/>
      <w:numFmt w:val="decimal"/>
      <w:pStyle w:val="Heading3"/>
      <w:lvlText w:val="%1.%2.%3"/>
      <w:lvlJc w:val="left"/>
      <w:pPr>
        <w:tabs>
          <w:tab w:val="num" w:pos="1440"/>
        </w:tabs>
        <w:ind w:left="1440" w:hanging="1440"/>
      </w:pPr>
    </w:lvl>
    <w:lvl w:ilvl="3">
      <w:start w:val="1"/>
      <w:numFmt w:val="decimal"/>
      <w:pStyle w:val="Heading4"/>
      <w:lvlText w:val="%1.%2.%3.%4"/>
      <w:lvlJc w:val="left"/>
      <w:pPr>
        <w:tabs>
          <w:tab w:val="num" w:pos="1440"/>
        </w:tabs>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518082572">
    <w:abstractNumId w:val="20"/>
  </w:num>
  <w:num w:numId="2" w16cid:durableId="69432462">
    <w:abstractNumId w:val="26"/>
  </w:num>
  <w:num w:numId="3" w16cid:durableId="399864444">
    <w:abstractNumId w:val="1"/>
  </w:num>
  <w:num w:numId="4" w16cid:durableId="1480609240">
    <w:abstractNumId w:val="13"/>
  </w:num>
  <w:num w:numId="5" w16cid:durableId="1345329545">
    <w:abstractNumId w:val="6"/>
  </w:num>
  <w:num w:numId="6" w16cid:durableId="311327367">
    <w:abstractNumId w:val="21"/>
  </w:num>
  <w:num w:numId="7" w16cid:durableId="1838225640">
    <w:abstractNumId w:val="7"/>
  </w:num>
  <w:num w:numId="8" w16cid:durableId="706027105">
    <w:abstractNumId w:val="3"/>
  </w:num>
  <w:num w:numId="9" w16cid:durableId="124809657">
    <w:abstractNumId w:val="14"/>
  </w:num>
  <w:num w:numId="10" w16cid:durableId="164059358">
    <w:abstractNumId w:val="25"/>
  </w:num>
  <w:num w:numId="11" w16cid:durableId="2098281268">
    <w:abstractNumId w:val="4"/>
  </w:num>
  <w:num w:numId="12" w16cid:durableId="2106727304">
    <w:abstractNumId w:val="19"/>
  </w:num>
  <w:num w:numId="13" w16cid:durableId="1872376142">
    <w:abstractNumId w:val="22"/>
  </w:num>
  <w:num w:numId="14" w16cid:durableId="660356089">
    <w:abstractNumId w:val="11"/>
  </w:num>
  <w:num w:numId="15" w16cid:durableId="92173508">
    <w:abstractNumId w:val="0"/>
  </w:num>
  <w:num w:numId="16" w16cid:durableId="828011689">
    <w:abstractNumId w:val="9"/>
  </w:num>
  <w:num w:numId="17" w16cid:durableId="1976829326">
    <w:abstractNumId w:val="12"/>
  </w:num>
  <w:num w:numId="18" w16cid:durableId="1101880542">
    <w:abstractNumId w:val="10"/>
  </w:num>
  <w:num w:numId="19" w16cid:durableId="2631100">
    <w:abstractNumId w:val="23"/>
  </w:num>
  <w:num w:numId="20" w16cid:durableId="1540586327">
    <w:abstractNumId w:val="8"/>
  </w:num>
  <w:num w:numId="21" w16cid:durableId="554856136">
    <w:abstractNumId w:val="26"/>
  </w:num>
  <w:num w:numId="22" w16cid:durableId="720518791">
    <w:abstractNumId w:val="16"/>
  </w:num>
  <w:num w:numId="23" w16cid:durableId="307706799">
    <w:abstractNumId w:val="2"/>
  </w:num>
  <w:num w:numId="24" w16cid:durableId="1941987701">
    <w:abstractNumId w:val="5"/>
  </w:num>
  <w:num w:numId="25" w16cid:durableId="592207975">
    <w:abstractNumId w:val="12"/>
  </w:num>
  <w:num w:numId="26" w16cid:durableId="160892309">
    <w:abstractNumId w:val="10"/>
  </w:num>
  <w:num w:numId="27" w16cid:durableId="1574074777">
    <w:abstractNumId w:val="23"/>
  </w:num>
  <w:num w:numId="28" w16cid:durableId="969945918">
    <w:abstractNumId w:val="8"/>
  </w:num>
  <w:num w:numId="29" w16cid:durableId="511453197">
    <w:abstractNumId w:val="26"/>
  </w:num>
  <w:num w:numId="30" w16cid:durableId="614948045">
    <w:abstractNumId w:val="26"/>
  </w:num>
  <w:num w:numId="31" w16cid:durableId="1653481783">
    <w:abstractNumId w:val="26"/>
  </w:num>
  <w:num w:numId="32" w16cid:durableId="1678995129">
    <w:abstractNumId w:val="26"/>
  </w:num>
  <w:num w:numId="33" w16cid:durableId="250479264">
    <w:abstractNumId w:val="16"/>
  </w:num>
  <w:num w:numId="34" w16cid:durableId="1637905504">
    <w:abstractNumId w:val="2"/>
  </w:num>
  <w:num w:numId="35" w16cid:durableId="1420717791">
    <w:abstractNumId w:val="5"/>
  </w:num>
  <w:num w:numId="36" w16cid:durableId="206331722">
    <w:abstractNumId w:val="26"/>
  </w:num>
  <w:num w:numId="37" w16cid:durableId="798914446">
    <w:abstractNumId w:val="18"/>
  </w:num>
  <w:num w:numId="38" w16cid:durableId="2013483190">
    <w:abstractNumId w:val="15"/>
  </w:num>
  <w:num w:numId="39" w16cid:durableId="598870548">
    <w:abstractNumId w:val="17"/>
  </w:num>
  <w:num w:numId="40" w16cid:durableId="1106465048">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8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47"/>
    <w:rsid w:val="000008C9"/>
    <w:rsid w:val="00001246"/>
    <w:rsid w:val="00004AC0"/>
    <w:rsid w:val="00007B8A"/>
    <w:rsid w:val="00010CE3"/>
    <w:rsid w:val="00011D7D"/>
    <w:rsid w:val="00012642"/>
    <w:rsid w:val="000136A8"/>
    <w:rsid w:val="000138B3"/>
    <w:rsid w:val="00015BDF"/>
    <w:rsid w:val="000161BA"/>
    <w:rsid w:val="00022098"/>
    <w:rsid w:val="000228F7"/>
    <w:rsid w:val="00022CCE"/>
    <w:rsid w:val="000233AB"/>
    <w:rsid w:val="000248E7"/>
    <w:rsid w:val="000253FB"/>
    <w:rsid w:val="00026137"/>
    <w:rsid w:val="0002794D"/>
    <w:rsid w:val="00027C39"/>
    <w:rsid w:val="00030C80"/>
    <w:rsid w:val="00031443"/>
    <w:rsid w:val="00031800"/>
    <w:rsid w:val="00032A21"/>
    <w:rsid w:val="000337CA"/>
    <w:rsid w:val="00034444"/>
    <w:rsid w:val="00034509"/>
    <w:rsid w:val="0003468F"/>
    <w:rsid w:val="00036033"/>
    <w:rsid w:val="0003619C"/>
    <w:rsid w:val="00036B82"/>
    <w:rsid w:val="00037B34"/>
    <w:rsid w:val="00037B37"/>
    <w:rsid w:val="00040330"/>
    <w:rsid w:val="00041AB3"/>
    <w:rsid w:val="00041B53"/>
    <w:rsid w:val="00041C69"/>
    <w:rsid w:val="00041E98"/>
    <w:rsid w:val="00042B08"/>
    <w:rsid w:val="00042BBD"/>
    <w:rsid w:val="00043691"/>
    <w:rsid w:val="00043929"/>
    <w:rsid w:val="00045735"/>
    <w:rsid w:val="000465A9"/>
    <w:rsid w:val="00050367"/>
    <w:rsid w:val="000517A5"/>
    <w:rsid w:val="000523EA"/>
    <w:rsid w:val="000529DE"/>
    <w:rsid w:val="00053013"/>
    <w:rsid w:val="000537FA"/>
    <w:rsid w:val="00053968"/>
    <w:rsid w:val="00056126"/>
    <w:rsid w:val="00056474"/>
    <w:rsid w:val="000565A7"/>
    <w:rsid w:val="0006037B"/>
    <w:rsid w:val="00060E82"/>
    <w:rsid w:val="000627A4"/>
    <w:rsid w:val="00064222"/>
    <w:rsid w:val="00066E3A"/>
    <w:rsid w:val="00067703"/>
    <w:rsid w:val="00067C4A"/>
    <w:rsid w:val="00071564"/>
    <w:rsid w:val="00072013"/>
    <w:rsid w:val="00072681"/>
    <w:rsid w:val="00072EA1"/>
    <w:rsid w:val="000742CA"/>
    <w:rsid w:val="00074411"/>
    <w:rsid w:val="00075353"/>
    <w:rsid w:val="000757DD"/>
    <w:rsid w:val="00075E58"/>
    <w:rsid w:val="0007619F"/>
    <w:rsid w:val="00076C78"/>
    <w:rsid w:val="00076FD5"/>
    <w:rsid w:val="0007784A"/>
    <w:rsid w:val="000779F8"/>
    <w:rsid w:val="00083F0B"/>
    <w:rsid w:val="0008490B"/>
    <w:rsid w:val="000863FE"/>
    <w:rsid w:val="000867DB"/>
    <w:rsid w:val="0008687B"/>
    <w:rsid w:val="00086FAB"/>
    <w:rsid w:val="00087E34"/>
    <w:rsid w:val="000902DD"/>
    <w:rsid w:val="000906DD"/>
    <w:rsid w:val="0009119D"/>
    <w:rsid w:val="000912AB"/>
    <w:rsid w:val="00094B94"/>
    <w:rsid w:val="00094F66"/>
    <w:rsid w:val="00094FA1"/>
    <w:rsid w:val="00095F65"/>
    <w:rsid w:val="0009613B"/>
    <w:rsid w:val="000A0569"/>
    <w:rsid w:val="000A09B4"/>
    <w:rsid w:val="000A1045"/>
    <w:rsid w:val="000A1E9F"/>
    <w:rsid w:val="000A5DAF"/>
    <w:rsid w:val="000A6F03"/>
    <w:rsid w:val="000B07DF"/>
    <w:rsid w:val="000B0867"/>
    <w:rsid w:val="000B20AA"/>
    <w:rsid w:val="000B2639"/>
    <w:rsid w:val="000B279F"/>
    <w:rsid w:val="000B43CF"/>
    <w:rsid w:val="000B5996"/>
    <w:rsid w:val="000B7953"/>
    <w:rsid w:val="000C141B"/>
    <w:rsid w:val="000C2A63"/>
    <w:rsid w:val="000C33E1"/>
    <w:rsid w:val="000C37E4"/>
    <w:rsid w:val="000C387E"/>
    <w:rsid w:val="000C5259"/>
    <w:rsid w:val="000C5CA3"/>
    <w:rsid w:val="000C6878"/>
    <w:rsid w:val="000C73E8"/>
    <w:rsid w:val="000C7632"/>
    <w:rsid w:val="000C7A4B"/>
    <w:rsid w:val="000D03EE"/>
    <w:rsid w:val="000D0A51"/>
    <w:rsid w:val="000D0C50"/>
    <w:rsid w:val="000D1A63"/>
    <w:rsid w:val="000D33F5"/>
    <w:rsid w:val="000D3FD7"/>
    <w:rsid w:val="000D42D8"/>
    <w:rsid w:val="000D4BB7"/>
    <w:rsid w:val="000D517F"/>
    <w:rsid w:val="000D5212"/>
    <w:rsid w:val="000D5EBA"/>
    <w:rsid w:val="000E24CF"/>
    <w:rsid w:val="000E27D1"/>
    <w:rsid w:val="000E2F35"/>
    <w:rsid w:val="000E308A"/>
    <w:rsid w:val="000E3D87"/>
    <w:rsid w:val="000E435D"/>
    <w:rsid w:val="000E4C1E"/>
    <w:rsid w:val="000E539E"/>
    <w:rsid w:val="000E6153"/>
    <w:rsid w:val="000E68CE"/>
    <w:rsid w:val="000E6DA2"/>
    <w:rsid w:val="000F02EB"/>
    <w:rsid w:val="000F0429"/>
    <w:rsid w:val="000F20F6"/>
    <w:rsid w:val="000F2ABE"/>
    <w:rsid w:val="000F37E8"/>
    <w:rsid w:val="000F388F"/>
    <w:rsid w:val="000F4A8F"/>
    <w:rsid w:val="000F56A3"/>
    <w:rsid w:val="000F6197"/>
    <w:rsid w:val="000F639E"/>
    <w:rsid w:val="000F6862"/>
    <w:rsid w:val="000F704E"/>
    <w:rsid w:val="000F70A2"/>
    <w:rsid w:val="000F78DD"/>
    <w:rsid w:val="00100870"/>
    <w:rsid w:val="00101004"/>
    <w:rsid w:val="00101154"/>
    <w:rsid w:val="0010275A"/>
    <w:rsid w:val="00102D67"/>
    <w:rsid w:val="00103807"/>
    <w:rsid w:val="001049B5"/>
    <w:rsid w:val="00104B73"/>
    <w:rsid w:val="00105260"/>
    <w:rsid w:val="001053C8"/>
    <w:rsid w:val="0010581D"/>
    <w:rsid w:val="001065E5"/>
    <w:rsid w:val="00107136"/>
    <w:rsid w:val="0010740C"/>
    <w:rsid w:val="00107C9C"/>
    <w:rsid w:val="00110BAD"/>
    <w:rsid w:val="00111E9F"/>
    <w:rsid w:val="00112551"/>
    <w:rsid w:val="00115412"/>
    <w:rsid w:val="001161E4"/>
    <w:rsid w:val="00117C33"/>
    <w:rsid w:val="00117E40"/>
    <w:rsid w:val="00121F80"/>
    <w:rsid w:val="001222AF"/>
    <w:rsid w:val="0012249E"/>
    <w:rsid w:val="0012395A"/>
    <w:rsid w:val="00123BFB"/>
    <w:rsid w:val="00124FA2"/>
    <w:rsid w:val="0012509E"/>
    <w:rsid w:val="001251DA"/>
    <w:rsid w:val="00125203"/>
    <w:rsid w:val="00125214"/>
    <w:rsid w:val="00126964"/>
    <w:rsid w:val="00126AAE"/>
    <w:rsid w:val="00127FE0"/>
    <w:rsid w:val="00131BB0"/>
    <w:rsid w:val="00131C93"/>
    <w:rsid w:val="00134A52"/>
    <w:rsid w:val="001367FA"/>
    <w:rsid w:val="00136B85"/>
    <w:rsid w:val="001377BF"/>
    <w:rsid w:val="0013785E"/>
    <w:rsid w:val="0014134E"/>
    <w:rsid w:val="0014222E"/>
    <w:rsid w:val="00142589"/>
    <w:rsid w:val="001451EB"/>
    <w:rsid w:val="00145810"/>
    <w:rsid w:val="00145C85"/>
    <w:rsid w:val="00146601"/>
    <w:rsid w:val="00146B5A"/>
    <w:rsid w:val="001475E6"/>
    <w:rsid w:val="001512B1"/>
    <w:rsid w:val="001543EA"/>
    <w:rsid w:val="00154DDA"/>
    <w:rsid w:val="00155C41"/>
    <w:rsid w:val="00155C8C"/>
    <w:rsid w:val="00155F03"/>
    <w:rsid w:val="00155F67"/>
    <w:rsid w:val="001563FD"/>
    <w:rsid w:val="00156F2A"/>
    <w:rsid w:val="0016005D"/>
    <w:rsid w:val="001602D4"/>
    <w:rsid w:val="00161BAB"/>
    <w:rsid w:val="00161D1C"/>
    <w:rsid w:val="001625EB"/>
    <w:rsid w:val="0016274D"/>
    <w:rsid w:val="00164E9A"/>
    <w:rsid w:val="0016532F"/>
    <w:rsid w:val="00166854"/>
    <w:rsid w:val="00167485"/>
    <w:rsid w:val="00167F3D"/>
    <w:rsid w:val="0017096A"/>
    <w:rsid w:val="00170C56"/>
    <w:rsid w:val="0017286E"/>
    <w:rsid w:val="00174F82"/>
    <w:rsid w:val="0017518A"/>
    <w:rsid w:val="00175D53"/>
    <w:rsid w:val="00176368"/>
    <w:rsid w:val="00176F63"/>
    <w:rsid w:val="00182917"/>
    <w:rsid w:val="00183CD1"/>
    <w:rsid w:val="00184C64"/>
    <w:rsid w:val="00184FE4"/>
    <w:rsid w:val="0018594E"/>
    <w:rsid w:val="00185D90"/>
    <w:rsid w:val="00186EF7"/>
    <w:rsid w:val="00187C32"/>
    <w:rsid w:val="0019138C"/>
    <w:rsid w:val="001917C4"/>
    <w:rsid w:val="0019246A"/>
    <w:rsid w:val="001956D5"/>
    <w:rsid w:val="00195987"/>
    <w:rsid w:val="00196712"/>
    <w:rsid w:val="0019693B"/>
    <w:rsid w:val="001977E4"/>
    <w:rsid w:val="001A05F8"/>
    <w:rsid w:val="001A08ED"/>
    <w:rsid w:val="001A0F16"/>
    <w:rsid w:val="001A10A3"/>
    <w:rsid w:val="001A3058"/>
    <w:rsid w:val="001A47E2"/>
    <w:rsid w:val="001A4BF5"/>
    <w:rsid w:val="001A5BCD"/>
    <w:rsid w:val="001A6F99"/>
    <w:rsid w:val="001A7046"/>
    <w:rsid w:val="001AFBAB"/>
    <w:rsid w:val="001B1179"/>
    <w:rsid w:val="001B2BFB"/>
    <w:rsid w:val="001B3B3D"/>
    <w:rsid w:val="001B42BF"/>
    <w:rsid w:val="001B46EB"/>
    <w:rsid w:val="001B5622"/>
    <w:rsid w:val="001B5B0A"/>
    <w:rsid w:val="001B5B71"/>
    <w:rsid w:val="001B75FE"/>
    <w:rsid w:val="001B776A"/>
    <w:rsid w:val="001C019F"/>
    <w:rsid w:val="001C0D54"/>
    <w:rsid w:val="001C0E5A"/>
    <w:rsid w:val="001C0FB8"/>
    <w:rsid w:val="001C3918"/>
    <w:rsid w:val="001C3D08"/>
    <w:rsid w:val="001C579F"/>
    <w:rsid w:val="001C7E7F"/>
    <w:rsid w:val="001D03C5"/>
    <w:rsid w:val="001D042F"/>
    <w:rsid w:val="001D0D0B"/>
    <w:rsid w:val="001D1B14"/>
    <w:rsid w:val="001D3859"/>
    <w:rsid w:val="001D3D8E"/>
    <w:rsid w:val="001D4811"/>
    <w:rsid w:val="001D53AF"/>
    <w:rsid w:val="001D58CB"/>
    <w:rsid w:val="001D5B9F"/>
    <w:rsid w:val="001D738E"/>
    <w:rsid w:val="001E0C26"/>
    <w:rsid w:val="001E0D9D"/>
    <w:rsid w:val="001E24F0"/>
    <w:rsid w:val="001E42F4"/>
    <w:rsid w:val="001E42F7"/>
    <w:rsid w:val="001E4B09"/>
    <w:rsid w:val="001E6BCA"/>
    <w:rsid w:val="001E6C1E"/>
    <w:rsid w:val="001E7662"/>
    <w:rsid w:val="001F1A24"/>
    <w:rsid w:val="001F4096"/>
    <w:rsid w:val="001F42BF"/>
    <w:rsid w:val="001F4BB7"/>
    <w:rsid w:val="001F523F"/>
    <w:rsid w:val="001F532F"/>
    <w:rsid w:val="001F5370"/>
    <w:rsid w:val="001F7C35"/>
    <w:rsid w:val="00200854"/>
    <w:rsid w:val="00200EB4"/>
    <w:rsid w:val="00202208"/>
    <w:rsid w:val="002026A1"/>
    <w:rsid w:val="00203BA1"/>
    <w:rsid w:val="002047D8"/>
    <w:rsid w:val="00205584"/>
    <w:rsid w:val="00206189"/>
    <w:rsid w:val="00207150"/>
    <w:rsid w:val="00210BEF"/>
    <w:rsid w:val="00210EC5"/>
    <w:rsid w:val="002115CA"/>
    <w:rsid w:val="00212174"/>
    <w:rsid w:val="002127D8"/>
    <w:rsid w:val="00212C36"/>
    <w:rsid w:val="00212E34"/>
    <w:rsid w:val="002145CB"/>
    <w:rsid w:val="00215132"/>
    <w:rsid w:val="00215325"/>
    <w:rsid w:val="00216561"/>
    <w:rsid w:val="002179B9"/>
    <w:rsid w:val="002200B3"/>
    <w:rsid w:val="00220826"/>
    <w:rsid w:val="00220BB2"/>
    <w:rsid w:val="002210C4"/>
    <w:rsid w:val="0022136F"/>
    <w:rsid w:val="002224F3"/>
    <w:rsid w:val="002242F7"/>
    <w:rsid w:val="00226DE2"/>
    <w:rsid w:val="00226E58"/>
    <w:rsid w:val="00230B9C"/>
    <w:rsid w:val="00231384"/>
    <w:rsid w:val="00232678"/>
    <w:rsid w:val="002342CC"/>
    <w:rsid w:val="0023665B"/>
    <w:rsid w:val="0024159D"/>
    <w:rsid w:val="00241D12"/>
    <w:rsid w:val="00243440"/>
    <w:rsid w:val="00244C3D"/>
    <w:rsid w:val="00246454"/>
    <w:rsid w:val="002464EC"/>
    <w:rsid w:val="00246D1E"/>
    <w:rsid w:val="00247810"/>
    <w:rsid w:val="00247CE6"/>
    <w:rsid w:val="0025151E"/>
    <w:rsid w:val="00251C53"/>
    <w:rsid w:val="00254F21"/>
    <w:rsid w:val="002551D8"/>
    <w:rsid w:val="002554C6"/>
    <w:rsid w:val="00256679"/>
    <w:rsid w:val="00256981"/>
    <w:rsid w:val="00260B6C"/>
    <w:rsid w:val="0026172F"/>
    <w:rsid w:val="00262632"/>
    <w:rsid w:val="00263769"/>
    <w:rsid w:val="00264452"/>
    <w:rsid w:val="002652FE"/>
    <w:rsid w:val="00265604"/>
    <w:rsid w:val="002676CD"/>
    <w:rsid w:val="00267C60"/>
    <w:rsid w:val="00270131"/>
    <w:rsid w:val="00270C11"/>
    <w:rsid w:val="00271446"/>
    <w:rsid w:val="00272C0C"/>
    <w:rsid w:val="0027457E"/>
    <w:rsid w:val="002747C4"/>
    <w:rsid w:val="00274E7D"/>
    <w:rsid w:val="002751B6"/>
    <w:rsid w:val="00276FF3"/>
    <w:rsid w:val="00281A42"/>
    <w:rsid w:val="00283324"/>
    <w:rsid w:val="0028445B"/>
    <w:rsid w:val="00284E26"/>
    <w:rsid w:val="002856C1"/>
    <w:rsid w:val="002863D1"/>
    <w:rsid w:val="002864E7"/>
    <w:rsid w:val="00287195"/>
    <w:rsid w:val="00287399"/>
    <w:rsid w:val="00287426"/>
    <w:rsid w:val="00290104"/>
    <w:rsid w:val="00290108"/>
    <w:rsid w:val="00291F93"/>
    <w:rsid w:val="002932B1"/>
    <w:rsid w:val="00293BB8"/>
    <w:rsid w:val="00294D9B"/>
    <w:rsid w:val="00295646"/>
    <w:rsid w:val="00295D2B"/>
    <w:rsid w:val="00297C92"/>
    <w:rsid w:val="002A0406"/>
    <w:rsid w:val="002A2D90"/>
    <w:rsid w:val="002A315C"/>
    <w:rsid w:val="002A34BC"/>
    <w:rsid w:val="002A3944"/>
    <w:rsid w:val="002A3F3B"/>
    <w:rsid w:val="002A4D45"/>
    <w:rsid w:val="002A52D9"/>
    <w:rsid w:val="002A5836"/>
    <w:rsid w:val="002A5DD7"/>
    <w:rsid w:val="002A6F26"/>
    <w:rsid w:val="002A7C59"/>
    <w:rsid w:val="002A7D75"/>
    <w:rsid w:val="002B192C"/>
    <w:rsid w:val="002B19E8"/>
    <w:rsid w:val="002B3313"/>
    <w:rsid w:val="002B369A"/>
    <w:rsid w:val="002B3D0B"/>
    <w:rsid w:val="002B48CD"/>
    <w:rsid w:val="002B4F2F"/>
    <w:rsid w:val="002B5277"/>
    <w:rsid w:val="002B75D6"/>
    <w:rsid w:val="002B7C75"/>
    <w:rsid w:val="002C1253"/>
    <w:rsid w:val="002C28A9"/>
    <w:rsid w:val="002C4F89"/>
    <w:rsid w:val="002C5E14"/>
    <w:rsid w:val="002C5FB6"/>
    <w:rsid w:val="002C60E4"/>
    <w:rsid w:val="002D14FF"/>
    <w:rsid w:val="002D1C55"/>
    <w:rsid w:val="002D28E2"/>
    <w:rsid w:val="002D2D1A"/>
    <w:rsid w:val="002D4A61"/>
    <w:rsid w:val="002D6168"/>
    <w:rsid w:val="002D67B3"/>
    <w:rsid w:val="002DEFA1"/>
    <w:rsid w:val="002E0095"/>
    <w:rsid w:val="002E0CFD"/>
    <w:rsid w:val="002E12B3"/>
    <w:rsid w:val="002E1A32"/>
    <w:rsid w:val="002E2CC2"/>
    <w:rsid w:val="002E2EA1"/>
    <w:rsid w:val="002E33F3"/>
    <w:rsid w:val="002E47AF"/>
    <w:rsid w:val="002E4FF2"/>
    <w:rsid w:val="002E6566"/>
    <w:rsid w:val="002F1784"/>
    <w:rsid w:val="002F227A"/>
    <w:rsid w:val="002F36ED"/>
    <w:rsid w:val="002F382A"/>
    <w:rsid w:val="002F692A"/>
    <w:rsid w:val="002F6B97"/>
    <w:rsid w:val="002F75F1"/>
    <w:rsid w:val="002F7EA6"/>
    <w:rsid w:val="00300F6F"/>
    <w:rsid w:val="00301C00"/>
    <w:rsid w:val="00301D97"/>
    <w:rsid w:val="00302CB4"/>
    <w:rsid w:val="003043BD"/>
    <w:rsid w:val="003050AD"/>
    <w:rsid w:val="003055B0"/>
    <w:rsid w:val="003070E7"/>
    <w:rsid w:val="003106D6"/>
    <w:rsid w:val="003123D2"/>
    <w:rsid w:val="00313658"/>
    <w:rsid w:val="0031417A"/>
    <w:rsid w:val="00315872"/>
    <w:rsid w:val="0031670A"/>
    <w:rsid w:val="0031798B"/>
    <w:rsid w:val="00320BE9"/>
    <w:rsid w:val="003212B7"/>
    <w:rsid w:val="00322B03"/>
    <w:rsid w:val="00322F42"/>
    <w:rsid w:val="00324B15"/>
    <w:rsid w:val="00324C2A"/>
    <w:rsid w:val="0032551C"/>
    <w:rsid w:val="003268BA"/>
    <w:rsid w:val="00326B86"/>
    <w:rsid w:val="00327668"/>
    <w:rsid w:val="00327F57"/>
    <w:rsid w:val="0033083E"/>
    <w:rsid w:val="00331810"/>
    <w:rsid w:val="00332261"/>
    <w:rsid w:val="00332435"/>
    <w:rsid w:val="003328A4"/>
    <w:rsid w:val="00332CC2"/>
    <w:rsid w:val="00332F52"/>
    <w:rsid w:val="00336ACB"/>
    <w:rsid w:val="00336DD5"/>
    <w:rsid w:val="003374FF"/>
    <w:rsid w:val="00337EDC"/>
    <w:rsid w:val="00340197"/>
    <w:rsid w:val="00340439"/>
    <w:rsid w:val="003404D0"/>
    <w:rsid w:val="003418AE"/>
    <w:rsid w:val="003427F4"/>
    <w:rsid w:val="00343269"/>
    <w:rsid w:val="00343D6E"/>
    <w:rsid w:val="003455AA"/>
    <w:rsid w:val="00345729"/>
    <w:rsid w:val="003464E4"/>
    <w:rsid w:val="00346B59"/>
    <w:rsid w:val="00346E95"/>
    <w:rsid w:val="00347071"/>
    <w:rsid w:val="0034727F"/>
    <w:rsid w:val="003505DC"/>
    <w:rsid w:val="00351951"/>
    <w:rsid w:val="00351B86"/>
    <w:rsid w:val="003523F3"/>
    <w:rsid w:val="003555AE"/>
    <w:rsid w:val="00355B60"/>
    <w:rsid w:val="00360FF3"/>
    <w:rsid w:val="0036131B"/>
    <w:rsid w:val="003616B2"/>
    <w:rsid w:val="003629AB"/>
    <w:rsid w:val="00363726"/>
    <w:rsid w:val="00363F3F"/>
    <w:rsid w:val="0036456F"/>
    <w:rsid w:val="00364A18"/>
    <w:rsid w:val="00364AAB"/>
    <w:rsid w:val="00364C9D"/>
    <w:rsid w:val="00365B36"/>
    <w:rsid w:val="00366329"/>
    <w:rsid w:val="00367665"/>
    <w:rsid w:val="0037081E"/>
    <w:rsid w:val="003741E5"/>
    <w:rsid w:val="00375368"/>
    <w:rsid w:val="00375D33"/>
    <w:rsid w:val="00376630"/>
    <w:rsid w:val="00377815"/>
    <w:rsid w:val="00377A3C"/>
    <w:rsid w:val="003800D1"/>
    <w:rsid w:val="00380829"/>
    <w:rsid w:val="00382D97"/>
    <w:rsid w:val="00383A04"/>
    <w:rsid w:val="00383B4D"/>
    <w:rsid w:val="00385913"/>
    <w:rsid w:val="0038691D"/>
    <w:rsid w:val="0039286D"/>
    <w:rsid w:val="00393632"/>
    <w:rsid w:val="00395690"/>
    <w:rsid w:val="0039760B"/>
    <w:rsid w:val="003A1469"/>
    <w:rsid w:val="003A1D5C"/>
    <w:rsid w:val="003A1F69"/>
    <w:rsid w:val="003A3C94"/>
    <w:rsid w:val="003A3F0A"/>
    <w:rsid w:val="003A4402"/>
    <w:rsid w:val="003A4452"/>
    <w:rsid w:val="003A52AA"/>
    <w:rsid w:val="003A5DB7"/>
    <w:rsid w:val="003A666E"/>
    <w:rsid w:val="003A78F8"/>
    <w:rsid w:val="003A7A57"/>
    <w:rsid w:val="003A7FF1"/>
    <w:rsid w:val="003B07F6"/>
    <w:rsid w:val="003B10B3"/>
    <w:rsid w:val="003B176E"/>
    <w:rsid w:val="003B1E4C"/>
    <w:rsid w:val="003B2B5D"/>
    <w:rsid w:val="003B4B4F"/>
    <w:rsid w:val="003B64C4"/>
    <w:rsid w:val="003B78A4"/>
    <w:rsid w:val="003B7F02"/>
    <w:rsid w:val="003C061D"/>
    <w:rsid w:val="003C138F"/>
    <w:rsid w:val="003C1C22"/>
    <w:rsid w:val="003C24DC"/>
    <w:rsid w:val="003C2E96"/>
    <w:rsid w:val="003C3A26"/>
    <w:rsid w:val="003C3A5E"/>
    <w:rsid w:val="003C3E46"/>
    <w:rsid w:val="003C5492"/>
    <w:rsid w:val="003C54E5"/>
    <w:rsid w:val="003C61CD"/>
    <w:rsid w:val="003C72B2"/>
    <w:rsid w:val="003C7DDA"/>
    <w:rsid w:val="003C7EF0"/>
    <w:rsid w:val="003D17D0"/>
    <w:rsid w:val="003D2635"/>
    <w:rsid w:val="003D2CF7"/>
    <w:rsid w:val="003D4754"/>
    <w:rsid w:val="003D4F36"/>
    <w:rsid w:val="003D5F11"/>
    <w:rsid w:val="003D6832"/>
    <w:rsid w:val="003D6C20"/>
    <w:rsid w:val="003E06EE"/>
    <w:rsid w:val="003E1020"/>
    <w:rsid w:val="003E128E"/>
    <w:rsid w:val="003E2CF0"/>
    <w:rsid w:val="003E2D43"/>
    <w:rsid w:val="003E358A"/>
    <w:rsid w:val="003E5655"/>
    <w:rsid w:val="003E59CA"/>
    <w:rsid w:val="003E6172"/>
    <w:rsid w:val="003E778B"/>
    <w:rsid w:val="003E796D"/>
    <w:rsid w:val="003F00AF"/>
    <w:rsid w:val="003F04EB"/>
    <w:rsid w:val="003F05E1"/>
    <w:rsid w:val="003F11F9"/>
    <w:rsid w:val="003F12C7"/>
    <w:rsid w:val="003F12F6"/>
    <w:rsid w:val="003F2065"/>
    <w:rsid w:val="003F32E6"/>
    <w:rsid w:val="003F452C"/>
    <w:rsid w:val="003F4D0E"/>
    <w:rsid w:val="003F4F47"/>
    <w:rsid w:val="003F76DC"/>
    <w:rsid w:val="003F7AFD"/>
    <w:rsid w:val="003F7CF6"/>
    <w:rsid w:val="00400B45"/>
    <w:rsid w:val="00400C31"/>
    <w:rsid w:val="00401674"/>
    <w:rsid w:val="00401C12"/>
    <w:rsid w:val="0040214A"/>
    <w:rsid w:val="00403663"/>
    <w:rsid w:val="0040592B"/>
    <w:rsid w:val="004070BA"/>
    <w:rsid w:val="00412353"/>
    <w:rsid w:val="00420483"/>
    <w:rsid w:val="00422B70"/>
    <w:rsid w:val="00423578"/>
    <w:rsid w:val="00423ABE"/>
    <w:rsid w:val="0042535B"/>
    <w:rsid w:val="004263A3"/>
    <w:rsid w:val="00426A63"/>
    <w:rsid w:val="00427FE1"/>
    <w:rsid w:val="00430F92"/>
    <w:rsid w:val="00432D3B"/>
    <w:rsid w:val="00432F61"/>
    <w:rsid w:val="00433649"/>
    <w:rsid w:val="00435A81"/>
    <w:rsid w:val="00435E05"/>
    <w:rsid w:val="00440519"/>
    <w:rsid w:val="004422F2"/>
    <w:rsid w:val="00442C40"/>
    <w:rsid w:val="004431D2"/>
    <w:rsid w:val="00443BD4"/>
    <w:rsid w:val="00443D70"/>
    <w:rsid w:val="0044442E"/>
    <w:rsid w:val="0044479D"/>
    <w:rsid w:val="00444CB3"/>
    <w:rsid w:val="00444F1D"/>
    <w:rsid w:val="00447034"/>
    <w:rsid w:val="00447371"/>
    <w:rsid w:val="004474BA"/>
    <w:rsid w:val="004477E9"/>
    <w:rsid w:val="0045149B"/>
    <w:rsid w:val="00452EFD"/>
    <w:rsid w:val="004536D4"/>
    <w:rsid w:val="00454075"/>
    <w:rsid w:val="004555D1"/>
    <w:rsid w:val="00455E03"/>
    <w:rsid w:val="00456B43"/>
    <w:rsid w:val="00456DF3"/>
    <w:rsid w:val="00456EB7"/>
    <w:rsid w:val="00456F9A"/>
    <w:rsid w:val="00457CD2"/>
    <w:rsid w:val="004621BF"/>
    <w:rsid w:val="00462581"/>
    <w:rsid w:val="00463851"/>
    <w:rsid w:val="00465041"/>
    <w:rsid w:val="0046634E"/>
    <w:rsid w:val="00466C24"/>
    <w:rsid w:val="00466FC9"/>
    <w:rsid w:val="004679A6"/>
    <w:rsid w:val="004679EE"/>
    <w:rsid w:val="0047129A"/>
    <w:rsid w:val="00471586"/>
    <w:rsid w:val="004715CB"/>
    <w:rsid w:val="0047208F"/>
    <w:rsid w:val="00472DF5"/>
    <w:rsid w:val="00474C8C"/>
    <w:rsid w:val="00474FCE"/>
    <w:rsid w:val="004763C8"/>
    <w:rsid w:val="00477C05"/>
    <w:rsid w:val="0048035B"/>
    <w:rsid w:val="004830FA"/>
    <w:rsid w:val="00484CE3"/>
    <w:rsid w:val="00485A57"/>
    <w:rsid w:val="00485D70"/>
    <w:rsid w:val="00486566"/>
    <w:rsid w:val="004867CE"/>
    <w:rsid w:val="00487CC8"/>
    <w:rsid w:val="00490EAA"/>
    <w:rsid w:val="004950E4"/>
    <w:rsid w:val="00495864"/>
    <w:rsid w:val="0049588B"/>
    <w:rsid w:val="00496747"/>
    <w:rsid w:val="004977DB"/>
    <w:rsid w:val="004A023C"/>
    <w:rsid w:val="004A0A48"/>
    <w:rsid w:val="004A1901"/>
    <w:rsid w:val="004A29EE"/>
    <w:rsid w:val="004A2E08"/>
    <w:rsid w:val="004A2E82"/>
    <w:rsid w:val="004A4455"/>
    <w:rsid w:val="004A4959"/>
    <w:rsid w:val="004A5EE1"/>
    <w:rsid w:val="004A66BE"/>
    <w:rsid w:val="004A6F68"/>
    <w:rsid w:val="004A6FBB"/>
    <w:rsid w:val="004B2313"/>
    <w:rsid w:val="004B3E47"/>
    <w:rsid w:val="004B464E"/>
    <w:rsid w:val="004B51B6"/>
    <w:rsid w:val="004B55E0"/>
    <w:rsid w:val="004B5890"/>
    <w:rsid w:val="004B6643"/>
    <w:rsid w:val="004B73EC"/>
    <w:rsid w:val="004C37FC"/>
    <w:rsid w:val="004C395B"/>
    <w:rsid w:val="004C40B3"/>
    <w:rsid w:val="004C4913"/>
    <w:rsid w:val="004C4EA5"/>
    <w:rsid w:val="004C534C"/>
    <w:rsid w:val="004C53AA"/>
    <w:rsid w:val="004C6903"/>
    <w:rsid w:val="004D0918"/>
    <w:rsid w:val="004D0DA5"/>
    <w:rsid w:val="004D174C"/>
    <w:rsid w:val="004D2B12"/>
    <w:rsid w:val="004D3679"/>
    <w:rsid w:val="004D47DE"/>
    <w:rsid w:val="004D5024"/>
    <w:rsid w:val="004D553A"/>
    <w:rsid w:val="004D5AEB"/>
    <w:rsid w:val="004D65E1"/>
    <w:rsid w:val="004D79FE"/>
    <w:rsid w:val="004E1B6C"/>
    <w:rsid w:val="004E2348"/>
    <w:rsid w:val="004E240D"/>
    <w:rsid w:val="004E2F87"/>
    <w:rsid w:val="004E6866"/>
    <w:rsid w:val="004F03BC"/>
    <w:rsid w:val="004F42E8"/>
    <w:rsid w:val="004F4305"/>
    <w:rsid w:val="004F4AA9"/>
    <w:rsid w:val="004F5585"/>
    <w:rsid w:val="004F5950"/>
    <w:rsid w:val="004F5ED4"/>
    <w:rsid w:val="004F6EC2"/>
    <w:rsid w:val="005011A6"/>
    <w:rsid w:val="00502418"/>
    <w:rsid w:val="00504938"/>
    <w:rsid w:val="005066AA"/>
    <w:rsid w:val="005067C3"/>
    <w:rsid w:val="00510879"/>
    <w:rsid w:val="005108DB"/>
    <w:rsid w:val="00511E3E"/>
    <w:rsid w:val="005121B5"/>
    <w:rsid w:val="00514115"/>
    <w:rsid w:val="00514479"/>
    <w:rsid w:val="005159A2"/>
    <w:rsid w:val="0051619E"/>
    <w:rsid w:val="005170F4"/>
    <w:rsid w:val="0052075B"/>
    <w:rsid w:val="005209F2"/>
    <w:rsid w:val="005219CB"/>
    <w:rsid w:val="00521C57"/>
    <w:rsid w:val="005241ED"/>
    <w:rsid w:val="00524618"/>
    <w:rsid w:val="00524F2D"/>
    <w:rsid w:val="00527401"/>
    <w:rsid w:val="0052754D"/>
    <w:rsid w:val="00527A5C"/>
    <w:rsid w:val="00527DFB"/>
    <w:rsid w:val="00531A62"/>
    <w:rsid w:val="00532C39"/>
    <w:rsid w:val="0053351E"/>
    <w:rsid w:val="00534754"/>
    <w:rsid w:val="0053483E"/>
    <w:rsid w:val="00534B5B"/>
    <w:rsid w:val="00535527"/>
    <w:rsid w:val="00537A8D"/>
    <w:rsid w:val="005411DF"/>
    <w:rsid w:val="00541739"/>
    <w:rsid w:val="00542192"/>
    <w:rsid w:val="00542697"/>
    <w:rsid w:val="00542CAA"/>
    <w:rsid w:val="00543280"/>
    <w:rsid w:val="0054576F"/>
    <w:rsid w:val="0054706E"/>
    <w:rsid w:val="005478BB"/>
    <w:rsid w:val="00547C9F"/>
    <w:rsid w:val="0055118C"/>
    <w:rsid w:val="0055207C"/>
    <w:rsid w:val="00552394"/>
    <w:rsid w:val="00553B00"/>
    <w:rsid w:val="005543BB"/>
    <w:rsid w:val="0055573E"/>
    <w:rsid w:val="00555A69"/>
    <w:rsid w:val="005603C8"/>
    <w:rsid w:val="00560B40"/>
    <w:rsid w:val="00560EEA"/>
    <w:rsid w:val="00561186"/>
    <w:rsid w:val="005626F3"/>
    <w:rsid w:val="00562E10"/>
    <w:rsid w:val="00562F0F"/>
    <w:rsid w:val="00563C71"/>
    <w:rsid w:val="00563C88"/>
    <w:rsid w:val="0056415F"/>
    <w:rsid w:val="00564633"/>
    <w:rsid w:val="005648FB"/>
    <w:rsid w:val="005726A2"/>
    <w:rsid w:val="0057328E"/>
    <w:rsid w:val="00573CF8"/>
    <w:rsid w:val="00573FA9"/>
    <w:rsid w:val="005760C1"/>
    <w:rsid w:val="005768EE"/>
    <w:rsid w:val="00576DF6"/>
    <w:rsid w:val="00580488"/>
    <w:rsid w:val="00580790"/>
    <w:rsid w:val="00580791"/>
    <w:rsid w:val="005812FA"/>
    <w:rsid w:val="0058246E"/>
    <w:rsid w:val="00583FF9"/>
    <w:rsid w:val="00584140"/>
    <w:rsid w:val="00584589"/>
    <w:rsid w:val="00585893"/>
    <w:rsid w:val="0058644C"/>
    <w:rsid w:val="00586519"/>
    <w:rsid w:val="00586697"/>
    <w:rsid w:val="005868DE"/>
    <w:rsid w:val="00587DBC"/>
    <w:rsid w:val="005908F1"/>
    <w:rsid w:val="005932FD"/>
    <w:rsid w:val="00594410"/>
    <w:rsid w:val="00594D94"/>
    <w:rsid w:val="00595D4A"/>
    <w:rsid w:val="0059620C"/>
    <w:rsid w:val="00597084"/>
    <w:rsid w:val="00597900"/>
    <w:rsid w:val="005A0197"/>
    <w:rsid w:val="005A0F29"/>
    <w:rsid w:val="005A1202"/>
    <w:rsid w:val="005A128A"/>
    <w:rsid w:val="005A166A"/>
    <w:rsid w:val="005A1704"/>
    <w:rsid w:val="005A2079"/>
    <w:rsid w:val="005A29DC"/>
    <w:rsid w:val="005A4943"/>
    <w:rsid w:val="005A5448"/>
    <w:rsid w:val="005A6725"/>
    <w:rsid w:val="005A6ACB"/>
    <w:rsid w:val="005A6CCA"/>
    <w:rsid w:val="005A7120"/>
    <w:rsid w:val="005A7678"/>
    <w:rsid w:val="005A7ECC"/>
    <w:rsid w:val="005B1006"/>
    <w:rsid w:val="005B21C1"/>
    <w:rsid w:val="005B2AD5"/>
    <w:rsid w:val="005B312C"/>
    <w:rsid w:val="005B3AD7"/>
    <w:rsid w:val="005B4BD2"/>
    <w:rsid w:val="005B5ABA"/>
    <w:rsid w:val="005B64E3"/>
    <w:rsid w:val="005B6632"/>
    <w:rsid w:val="005B6F8F"/>
    <w:rsid w:val="005B7E34"/>
    <w:rsid w:val="005C1578"/>
    <w:rsid w:val="005C3E3B"/>
    <w:rsid w:val="005C401D"/>
    <w:rsid w:val="005C4135"/>
    <w:rsid w:val="005C4A2B"/>
    <w:rsid w:val="005C607E"/>
    <w:rsid w:val="005C6938"/>
    <w:rsid w:val="005C7283"/>
    <w:rsid w:val="005D0649"/>
    <w:rsid w:val="005D0A54"/>
    <w:rsid w:val="005D0A6E"/>
    <w:rsid w:val="005D0EB5"/>
    <w:rsid w:val="005D2310"/>
    <w:rsid w:val="005D3A5E"/>
    <w:rsid w:val="005D6AE1"/>
    <w:rsid w:val="005D6D62"/>
    <w:rsid w:val="005D74D9"/>
    <w:rsid w:val="005E08B3"/>
    <w:rsid w:val="005E1936"/>
    <w:rsid w:val="005E1F1C"/>
    <w:rsid w:val="005E2ECC"/>
    <w:rsid w:val="005E2F4D"/>
    <w:rsid w:val="005E318A"/>
    <w:rsid w:val="005F0356"/>
    <w:rsid w:val="005F16E5"/>
    <w:rsid w:val="005F2DB8"/>
    <w:rsid w:val="005F3152"/>
    <w:rsid w:val="005F3FCC"/>
    <w:rsid w:val="005F40DA"/>
    <w:rsid w:val="005F5A37"/>
    <w:rsid w:val="005F615A"/>
    <w:rsid w:val="005F69DC"/>
    <w:rsid w:val="005F6C37"/>
    <w:rsid w:val="005F7499"/>
    <w:rsid w:val="005F77B8"/>
    <w:rsid w:val="005F7A57"/>
    <w:rsid w:val="00601B31"/>
    <w:rsid w:val="00602959"/>
    <w:rsid w:val="00603795"/>
    <w:rsid w:val="00603DE5"/>
    <w:rsid w:val="00603FD8"/>
    <w:rsid w:val="00606DE7"/>
    <w:rsid w:val="00610ECA"/>
    <w:rsid w:val="00611598"/>
    <w:rsid w:val="006120B1"/>
    <w:rsid w:val="00613489"/>
    <w:rsid w:val="0061418F"/>
    <w:rsid w:val="006158AC"/>
    <w:rsid w:val="00616CAD"/>
    <w:rsid w:val="006173B2"/>
    <w:rsid w:val="00617BD4"/>
    <w:rsid w:val="00620B54"/>
    <w:rsid w:val="006216B4"/>
    <w:rsid w:val="00621E3C"/>
    <w:rsid w:val="0062557A"/>
    <w:rsid w:val="006256F8"/>
    <w:rsid w:val="00626221"/>
    <w:rsid w:val="006273A2"/>
    <w:rsid w:val="00630D05"/>
    <w:rsid w:val="006312C3"/>
    <w:rsid w:val="00632407"/>
    <w:rsid w:val="00632819"/>
    <w:rsid w:val="006334FD"/>
    <w:rsid w:val="00633773"/>
    <w:rsid w:val="00636737"/>
    <w:rsid w:val="006376C3"/>
    <w:rsid w:val="00640111"/>
    <w:rsid w:val="00640DF9"/>
    <w:rsid w:val="00640F52"/>
    <w:rsid w:val="00641875"/>
    <w:rsid w:val="00641EE9"/>
    <w:rsid w:val="00642343"/>
    <w:rsid w:val="0064275D"/>
    <w:rsid w:val="006431AE"/>
    <w:rsid w:val="00643267"/>
    <w:rsid w:val="00643D66"/>
    <w:rsid w:val="00645E1A"/>
    <w:rsid w:val="006461A8"/>
    <w:rsid w:val="00647055"/>
    <w:rsid w:val="00647567"/>
    <w:rsid w:val="00650B4E"/>
    <w:rsid w:val="0065165D"/>
    <w:rsid w:val="006518D4"/>
    <w:rsid w:val="00652590"/>
    <w:rsid w:val="006526F4"/>
    <w:rsid w:val="0065399D"/>
    <w:rsid w:val="00653AC9"/>
    <w:rsid w:val="00655DBF"/>
    <w:rsid w:val="00655FE7"/>
    <w:rsid w:val="00656A2E"/>
    <w:rsid w:val="00657177"/>
    <w:rsid w:val="00660F1A"/>
    <w:rsid w:val="00661369"/>
    <w:rsid w:val="006619B9"/>
    <w:rsid w:val="00661C77"/>
    <w:rsid w:val="006621FF"/>
    <w:rsid w:val="006628C8"/>
    <w:rsid w:val="00662C34"/>
    <w:rsid w:val="006654DA"/>
    <w:rsid w:val="0066620A"/>
    <w:rsid w:val="00666D0A"/>
    <w:rsid w:val="006701B3"/>
    <w:rsid w:val="00670914"/>
    <w:rsid w:val="00670C64"/>
    <w:rsid w:val="00672669"/>
    <w:rsid w:val="006732B7"/>
    <w:rsid w:val="00673864"/>
    <w:rsid w:val="00673C16"/>
    <w:rsid w:val="006741F5"/>
    <w:rsid w:val="006759E0"/>
    <w:rsid w:val="00676B07"/>
    <w:rsid w:val="00676EDD"/>
    <w:rsid w:val="00680132"/>
    <w:rsid w:val="006808D6"/>
    <w:rsid w:val="00684627"/>
    <w:rsid w:val="00684AEA"/>
    <w:rsid w:val="00685A58"/>
    <w:rsid w:val="006868D4"/>
    <w:rsid w:val="00690DF2"/>
    <w:rsid w:val="00690EAA"/>
    <w:rsid w:val="00692704"/>
    <w:rsid w:val="00692A7C"/>
    <w:rsid w:val="006942A5"/>
    <w:rsid w:val="006972D1"/>
    <w:rsid w:val="006974E4"/>
    <w:rsid w:val="00697652"/>
    <w:rsid w:val="006A02B0"/>
    <w:rsid w:val="006A1F3A"/>
    <w:rsid w:val="006A367B"/>
    <w:rsid w:val="006A381F"/>
    <w:rsid w:val="006A6304"/>
    <w:rsid w:val="006A6729"/>
    <w:rsid w:val="006A75C6"/>
    <w:rsid w:val="006A797F"/>
    <w:rsid w:val="006B1633"/>
    <w:rsid w:val="006B4201"/>
    <w:rsid w:val="006C0CB6"/>
    <w:rsid w:val="006C15BE"/>
    <w:rsid w:val="006C163E"/>
    <w:rsid w:val="006C1EF5"/>
    <w:rsid w:val="006C1FF1"/>
    <w:rsid w:val="006C35DE"/>
    <w:rsid w:val="006C4848"/>
    <w:rsid w:val="006C4D48"/>
    <w:rsid w:val="006C5123"/>
    <w:rsid w:val="006C5CAB"/>
    <w:rsid w:val="006D0074"/>
    <w:rsid w:val="006D2E91"/>
    <w:rsid w:val="006D36D6"/>
    <w:rsid w:val="006D48BB"/>
    <w:rsid w:val="006D7470"/>
    <w:rsid w:val="006D7F65"/>
    <w:rsid w:val="006E1167"/>
    <w:rsid w:val="006E2369"/>
    <w:rsid w:val="006E349A"/>
    <w:rsid w:val="006E38B7"/>
    <w:rsid w:val="006E45C8"/>
    <w:rsid w:val="006E6A8B"/>
    <w:rsid w:val="006E73A1"/>
    <w:rsid w:val="006E7601"/>
    <w:rsid w:val="006E77A9"/>
    <w:rsid w:val="006E7CA9"/>
    <w:rsid w:val="006F0F71"/>
    <w:rsid w:val="006F22F8"/>
    <w:rsid w:val="006F2406"/>
    <w:rsid w:val="006F37B8"/>
    <w:rsid w:val="006F392F"/>
    <w:rsid w:val="006F523D"/>
    <w:rsid w:val="006F5A88"/>
    <w:rsid w:val="006F7EDF"/>
    <w:rsid w:val="00700F4C"/>
    <w:rsid w:val="007019FB"/>
    <w:rsid w:val="007024F7"/>
    <w:rsid w:val="0070334C"/>
    <w:rsid w:val="00703E66"/>
    <w:rsid w:val="007042F0"/>
    <w:rsid w:val="00706286"/>
    <w:rsid w:val="007069B7"/>
    <w:rsid w:val="00710739"/>
    <w:rsid w:val="00710C79"/>
    <w:rsid w:val="007113BB"/>
    <w:rsid w:val="00711401"/>
    <w:rsid w:val="0071254C"/>
    <w:rsid w:val="00713046"/>
    <w:rsid w:val="007138F8"/>
    <w:rsid w:val="007149C7"/>
    <w:rsid w:val="00715DE1"/>
    <w:rsid w:val="00716A29"/>
    <w:rsid w:val="00716B8B"/>
    <w:rsid w:val="007173BC"/>
    <w:rsid w:val="00717BC5"/>
    <w:rsid w:val="00721356"/>
    <w:rsid w:val="007242F9"/>
    <w:rsid w:val="00724A6F"/>
    <w:rsid w:val="00724BF7"/>
    <w:rsid w:val="00725F35"/>
    <w:rsid w:val="00726938"/>
    <w:rsid w:val="00727D61"/>
    <w:rsid w:val="007305B8"/>
    <w:rsid w:val="00730893"/>
    <w:rsid w:val="00731754"/>
    <w:rsid w:val="00732108"/>
    <w:rsid w:val="00733629"/>
    <w:rsid w:val="007342CC"/>
    <w:rsid w:val="00734FA1"/>
    <w:rsid w:val="007355DF"/>
    <w:rsid w:val="007360E2"/>
    <w:rsid w:val="007365E2"/>
    <w:rsid w:val="00740BFB"/>
    <w:rsid w:val="007418FF"/>
    <w:rsid w:val="007419FC"/>
    <w:rsid w:val="00742E7E"/>
    <w:rsid w:val="00743DE8"/>
    <w:rsid w:val="00745066"/>
    <w:rsid w:val="0074730E"/>
    <w:rsid w:val="00747FE2"/>
    <w:rsid w:val="0074E1AB"/>
    <w:rsid w:val="00750E77"/>
    <w:rsid w:val="007530B0"/>
    <w:rsid w:val="00753AFA"/>
    <w:rsid w:val="0075454F"/>
    <w:rsid w:val="00756480"/>
    <w:rsid w:val="00757363"/>
    <w:rsid w:val="00757418"/>
    <w:rsid w:val="007600F0"/>
    <w:rsid w:val="0076026D"/>
    <w:rsid w:val="00761921"/>
    <w:rsid w:val="00761ADD"/>
    <w:rsid w:val="00762454"/>
    <w:rsid w:val="00763452"/>
    <w:rsid w:val="0076514F"/>
    <w:rsid w:val="0076646F"/>
    <w:rsid w:val="00766D22"/>
    <w:rsid w:val="007720FB"/>
    <w:rsid w:val="00773137"/>
    <w:rsid w:val="0077322B"/>
    <w:rsid w:val="00773693"/>
    <w:rsid w:val="00774E28"/>
    <w:rsid w:val="0077506C"/>
    <w:rsid w:val="007750C6"/>
    <w:rsid w:val="007765C9"/>
    <w:rsid w:val="00776967"/>
    <w:rsid w:val="00777109"/>
    <w:rsid w:val="007772EA"/>
    <w:rsid w:val="00780A41"/>
    <w:rsid w:val="00782161"/>
    <w:rsid w:val="00783379"/>
    <w:rsid w:val="0078364F"/>
    <w:rsid w:val="007840A1"/>
    <w:rsid w:val="00784944"/>
    <w:rsid w:val="0078597F"/>
    <w:rsid w:val="007861FA"/>
    <w:rsid w:val="007879C9"/>
    <w:rsid w:val="0079056B"/>
    <w:rsid w:val="00791092"/>
    <w:rsid w:val="0079173C"/>
    <w:rsid w:val="0079316F"/>
    <w:rsid w:val="00793521"/>
    <w:rsid w:val="0079582E"/>
    <w:rsid w:val="00795F5D"/>
    <w:rsid w:val="00796212"/>
    <w:rsid w:val="00796573"/>
    <w:rsid w:val="00797B3B"/>
    <w:rsid w:val="00797D3F"/>
    <w:rsid w:val="007A058A"/>
    <w:rsid w:val="007A0FB5"/>
    <w:rsid w:val="007A1342"/>
    <w:rsid w:val="007A1CAF"/>
    <w:rsid w:val="007A1D8B"/>
    <w:rsid w:val="007A2153"/>
    <w:rsid w:val="007A2C2D"/>
    <w:rsid w:val="007A3414"/>
    <w:rsid w:val="007A3A31"/>
    <w:rsid w:val="007A45E4"/>
    <w:rsid w:val="007A6045"/>
    <w:rsid w:val="007A6684"/>
    <w:rsid w:val="007A68A2"/>
    <w:rsid w:val="007A700C"/>
    <w:rsid w:val="007A7B93"/>
    <w:rsid w:val="007A7F29"/>
    <w:rsid w:val="007B0025"/>
    <w:rsid w:val="007B11F7"/>
    <w:rsid w:val="007B1D01"/>
    <w:rsid w:val="007B2362"/>
    <w:rsid w:val="007B4CD4"/>
    <w:rsid w:val="007B50CD"/>
    <w:rsid w:val="007B5C7F"/>
    <w:rsid w:val="007B5E17"/>
    <w:rsid w:val="007B6113"/>
    <w:rsid w:val="007B6282"/>
    <w:rsid w:val="007B6926"/>
    <w:rsid w:val="007B7B87"/>
    <w:rsid w:val="007C0925"/>
    <w:rsid w:val="007C0ACB"/>
    <w:rsid w:val="007C0E9A"/>
    <w:rsid w:val="007C1C15"/>
    <w:rsid w:val="007C23D5"/>
    <w:rsid w:val="007C42DB"/>
    <w:rsid w:val="007C6223"/>
    <w:rsid w:val="007C640C"/>
    <w:rsid w:val="007C79B3"/>
    <w:rsid w:val="007C7CAF"/>
    <w:rsid w:val="007C7FE3"/>
    <w:rsid w:val="007D0438"/>
    <w:rsid w:val="007D07C4"/>
    <w:rsid w:val="007D2692"/>
    <w:rsid w:val="007D3365"/>
    <w:rsid w:val="007D35EB"/>
    <w:rsid w:val="007D3F12"/>
    <w:rsid w:val="007D67FD"/>
    <w:rsid w:val="007D714D"/>
    <w:rsid w:val="007E2513"/>
    <w:rsid w:val="007E29C4"/>
    <w:rsid w:val="007E3183"/>
    <w:rsid w:val="007E31D8"/>
    <w:rsid w:val="007E4176"/>
    <w:rsid w:val="007E4BA8"/>
    <w:rsid w:val="007E4C21"/>
    <w:rsid w:val="007E4CAF"/>
    <w:rsid w:val="007E506D"/>
    <w:rsid w:val="007E7016"/>
    <w:rsid w:val="007F0289"/>
    <w:rsid w:val="007F1943"/>
    <w:rsid w:val="007F1E99"/>
    <w:rsid w:val="007F2F27"/>
    <w:rsid w:val="007F4476"/>
    <w:rsid w:val="007F4705"/>
    <w:rsid w:val="007F4C96"/>
    <w:rsid w:val="007F5EEC"/>
    <w:rsid w:val="007F66DF"/>
    <w:rsid w:val="007F6FFB"/>
    <w:rsid w:val="008006E5"/>
    <w:rsid w:val="008024CB"/>
    <w:rsid w:val="0080254C"/>
    <w:rsid w:val="008027B9"/>
    <w:rsid w:val="00803A8A"/>
    <w:rsid w:val="00805922"/>
    <w:rsid w:val="00805BED"/>
    <w:rsid w:val="008075A7"/>
    <w:rsid w:val="00807CF5"/>
    <w:rsid w:val="008112C7"/>
    <w:rsid w:val="008126ED"/>
    <w:rsid w:val="00812D9C"/>
    <w:rsid w:val="008136E6"/>
    <w:rsid w:val="00813AF4"/>
    <w:rsid w:val="00814306"/>
    <w:rsid w:val="00814328"/>
    <w:rsid w:val="008156AD"/>
    <w:rsid w:val="008169F1"/>
    <w:rsid w:val="0081749B"/>
    <w:rsid w:val="008203C4"/>
    <w:rsid w:val="008207E0"/>
    <w:rsid w:val="00820EBA"/>
    <w:rsid w:val="008223B5"/>
    <w:rsid w:val="00822BF7"/>
    <w:rsid w:val="00823860"/>
    <w:rsid w:val="00823A96"/>
    <w:rsid w:val="008244AC"/>
    <w:rsid w:val="008255A0"/>
    <w:rsid w:val="008271C4"/>
    <w:rsid w:val="00827798"/>
    <w:rsid w:val="00830710"/>
    <w:rsid w:val="0083144A"/>
    <w:rsid w:val="0083348B"/>
    <w:rsid w:val="0083436E"/>
    <w:rsid w:val="00836206"/>
    <w:rsid w:val="0083683E"/>
    <w:rsid w:val="00837768"/>
    <w:rsid w:val="00840A72"/>
    <w:rsid w:val="00840D9C"/>
    <w:rsid w:val="008428CA"/>
    <w:rsid w:val="0084321E"/>
    <w:rsid w:val="008439A3"/>
    <w:rsid w:val="008445A3"/>
    <w:rsid w:val="00844910"/>
    <w:rsid w:val="008450C2"/>
    <w:rsid w:val="008460C3"/>
    <w:rsid w:val="008475E7"/>
    <w:rsid w:val="008507A9"/>
    <w:rsid w:val="008516C9"/>
    <w:rsid w:val="0085348E"/>
    <w:rsid w:val="00853876"/>
    <w:rsid w:val="00855A95"/>
    <w:rsid w:val="00856B0C"/>
    <w:rsid w:val="00860F52"/>
    <w:rsid w:val="008623D6"/>
    <w:rsid w:val="008625CA"/>
    <w:rsid w:val="00863808"/>
    <w:rsid w:val="008639D5"/>
    <w:rsid w:val="00865284"/>
    <w:rsid w:val="0086650C"/>
    <w:rsid w:val="0086666F"/>
    <w:rsid w:val="00866F90"/>
    <w:rsid w:val="00867156"/>
    <w:rsid w:val="00867568"/>
    <w:rsid w:val="008729BD"/>
    <w:rsid w:val="00874653"/>
    <w:rsid w:val="00874B0F"/>
    <w:rsid w:val="0087719B"/>
    <w:rsid w:val="0087725B"/>
    <w:rsid w:val="008774E0"/>
    <w:rsid w:val="00880439"/>
    <w:rsid w:val="00880476"/>
    <w:rsid w:val="00880B75"/>
    <w:rsid w:val="00883C3D"/>
    <w:rsid w:val="00884329"/>
    <w:rsid w:val="00884A16"/>
    <w:rsid w:val="0088721E"/>
    <w:rsid w:val="00887859"/>
    <w:rsid w:val="00890F9B"/>
    <w:rsid w:val="00891E74"/>
    <w:rsid w:val="00893320"/>
    <w:rsid w:val="00893698"/>
    <w:rsid w:val="008938A2"/>
    <w:rsid w:val="00894264"/>
    <w:rsid w:val="00894931"/>
    <w:rsid w:val="008952EA"/>
    <w:rsid w:val="0089606A"/>
    <w:rsid w:val="008967C4"/>
    <w:rsid w:val="00896C5A"/>
    <w:rsid w:val="00897473"/>
    <w:rsid w:val="008977AA"/>
    <w:rsid w:val="008A00E2"/>
    <w:rsid w:val="008A1020"/>
    <w:rsid w:val="008A13A7"/>
    <w:rsid w:val="008A17BC"/>
    <w:rsid w:val="008A26D0"/>
    <w:rsid w:val="008A3998"/>
    <w:rsid w:val="008A4230"/>
    <w:rsid w:val="008A5565"/>
    <w:rsid w:val="008A659B"/>
    <w:rsid w:val="008A69EF"/>
    <w:rsid w:val="008A69F4"/>
    <w:rsid w:val="008A6B88"/>
    <w:rsid w:val="008A7984"/>
    <w:rsid w:val="008B0069"/>
    <w:rsid w:val="008B0121"/>
    <w:rsid w:val="008B09C5"/>
    <w:rsid w:val="008B1EF0"/>
    <w:rsid w:val="008B2710"/>
    <w:rsid w:val="008B30F8"/>
    <w:rsid w:val="008B3673"/>
    <w:rsid w:val="008B3B61"/>
    <w:rsid w:val="008B4F41"/>
    <w:rsid w:val="008B7525"/>
    <w:rsid w:val="008B7EC9"/>
    <w:rsid w:val="008C12AA"/>
    <w:rsid w:val="008C27F4"/>
    <w:rsid w:val="008C2982"/>
    <w:rsid w:val="008C33D3"/>
    <w:rsid w:val="008C4BF7"/>
    <w:rsid w:val="008C628C"/>
    <w:rsid w:val="008C79A8"/>
    <w:rsid w:val="008D0037"/>
    <w:rsid w:val="008D00A7"/>
    <w:rsid w:val="008D0564"/>
    <w:rsid w:val="008D0DD5"/>
    <w:rsid w:val="008D12A3"/>
    <w:rsid w:val="008D1E03"/>
    <w:rsid w:val="008D1F5B"/>
    <w:rsid w:val="008D2143"/>
    <w:rsid w:val="008D3D43"/>
    <w:rsid w:val="008D3EFF"/>
    <w:rsid w:val="008D4F1B"/>
    <w:rsid w:val="008D5658"/>
    <w:rsid w:val="008D6F24"/>
    <w:rsid w:val="008D71CB"/>
    <w:rsid w:val="008D7774"/>
    <w:rsid w:val="008E3EC4"/>
    <w:rsid w:val="008E46BC"/>
    <w:rsid w:val="008E512A"/>
    <w:rsid w:val="008F22CB"/>
    <w:rsid w:val="008F30CC"/>
    <w:rsid w:val="008F4803"/>
    <w:rsid w:val="008F7914"/>
    <w:rsid w:val="00902240"/>
    <w:rsid w:val="00903628"/>
    <w:rsid w:val="00903D44"/>
    <w:rsid w:val="00903F1B"/>
    <w:rsid w:val="009046F2"/>
    <w:rsid w:val="00905511"/>
    <w:rsid w:val="00905987"/>
    <w:rsid w:val="00907AF0"/>
    <w:rsid w:val="00910F04"/>
    <w:rsid w:val="00911102"/>
    <w:rsid w:val="00913B91"/>
    <w:rsid w:val="00915AF5"/>
    <w:rsid w:val="00915BAF"/>
    <w:rsid w:val="009161FD"/>
    <w:rsid w:val="00916C0B"/>
    <w:rsid w:val="00916E1A"/>
    <w:rsid w:val="00917F22"/>
    <w:rsid w:val="0092116C"/>
    <w:rsid w:val="0092212C"/>
    <w:rsid w:val="009224C5"/>
    <w:rsid w:val="009226A3"/>
    <w:rsid w:val="00922EBA"/>
    <w:rsid w:val="00922ED9"/>
    <w:rsid w:val="00922F99"/>
    <w:rsid w:val="009240E3"/>
    <w:rsid w:val="00924C80"/>
    <w:rsid w:val="00925851"/>
    <w:rsid w:val="009259B9"/>
    <w:rsid w:val="00925A70"/>
    <w:rsid w:val="009266C2"/>
    <w:rsid w:val="0092730E"/>
    <w:rsid w:val="009276F4"/>
    <w:rsid w:val="009277F0"/>
    <w:rsid w:val="00927E29"/>
    <w:rsid w:val="009314A4"/>
    <w:rsid w:val="00931C7B"/>
    <w:rsid w:val="009374F0"/>
    <w:rsid w:val="009375BB"/>
    <w:rsid w:val="00937C4B"/>
    <w:rsid w:val="009402D3"/>
    <w:rsid w:val="00940473"/>
    <w:rsid w:val="009422E3"/>
    <w:rsid w:val="0094258E"/>
    <w:rsid w:val="0094418B"/>
    <w:rsid w:val="009441A8"/>
    <w:rsid w:val="00944578"/>
    <w:rsid w:val="00944BD8"/>
    <w:rsid w:val="00944CD7"/>
    <w:rsid w:val="0094552F"/>
    <w:rsid w:val="00946067"/>
    <w:rsid w:val="009460BF"/>
    <w:rsid w:val="00946249"/>
    <w:rsid w:val="00950A7D"/>
    <w:rsid w:val="00950F0C"/>
    <w:rsid w:val="00951512"/>
    <w:rsid w:val="009515EC"/>
    <w:rsid w:val="00952C3B"/>
    <w:rsid w:val="00952E2F"/>
    <w:rsid w:val="00953713"/>
    <w:rsid w:val="00954CE1"/>
    <w:rsid w:val="00954E0C"/>
    <w:rsid w:val="00955083"/>
    <w:rsid w:val="00955C14"/>
    <w:rsid w:val="0095627E"/>
    <w:rsid w:val="009564A4"/>
    <w:rsid w:val="009575D1"/>
    <w:rsid w:val="00960990"/>
    <w:rsid w:val="00960CB0"/>
    <w:rsid w:val="0096588D"/>
    <w:rsid w:val="00966B83"/>
    <w:rsid w:val="00967119"/>
    <w:rsid w:val="0097145D"/>
    <w:rsid w:val="00971E60"/>
    <w:rsid w:val="00972E8B"/>
    <w:rsid w:val="00973187"/>
    <w:rsid w:val="009739AB"/>
    <w:rsid w:val="00973A63"/>
    <w:rsid w:val="00973E1E"/>
    <w:rsid w:val="00975352"/>
    <w:rsid w:val="00975916"/>
    <w:rsid w:val="00975C1F"/>
    <w:rsid w:val="00976C92"/>
    <w:rsid w:val="00977743"/>
    <w:rsid w:val="00977AC1"/>
    <w:rsid w:val="00977E5C"/>
    <w:rsid w:val="00981A5A"/>
    <w:rsid w:val="00982245"/>
    <w:rsid w:val="00983CBB"/>
    <w:rsid w:val="00985A61"/>
    <w:rsid w:val="00986B00"/>
    <w:rsid w:val="00987251"/>
    <w:rsid w:val="00990830"/>
    <w:rsid w:val="00990E4A"/>
    <w:rsid w:val="00994670"/>
    <w:rsid w:val="009949B3"/>
    <w:rsid w:val="00994EA2"/>
    <w:rsid w:val="00995D01"/>
    <w:rsid w:val="009A2475"/>
    <w:rsid w:val="009A26CA"/>
    <w:rsid w:val="009A3DC9"/>
    <w:rsid w:val="009A4125"/>
    <w:rsid w:val="009A5E11"/>
    <w:rsid w:val="009A6F26"/>
    <w:rsid w:val="009A71A7"/>
    <w:rsid w:val="009B0D30"/>
    <w:rsid w:val="009B1E09"/>
    <w:rsid w:val="009B1E5D"/>
    <w:rsid w:val="009B2776"/>
    <w:rsid w:val="009B6536"/>
    <w:rsid w:val="009B6AF8"/>
    <w:rsid w:val="009B6D4D"/>
    <w:rsid w:val="009B7156"/>
    <w:rsid w:val="009B725B"/>
    <w:rsid w:val="009C0B9E"/>
    <w:rsid w:val="009C2A3D"/>
    <w:rsid w:val="009C4753"/>
    <w:rsid w:val="009C4B74"/>
    <w:rsid w:val="009C6EF5"/>
    <w:rsid w:val="009C74DF"/>
    <w:rsid w:val="009D0B4F"/>
    <w:rsid w:val="009D3C03"/>
    <w:rsid w:val="009D4331"/>
    <w:rsid w:val="009D5406"/>
    <w:rsid w:val="009D6597"/>
    <w:rsid w:val="009D754E"/>
    <w:rsid w:val="009D76D7"/>
    <w:rsid w:val="009E0BDC"/>
    <w:rsid w:val="009E3704"/>
    <w:rsid w:val="009E39E8"/>
    <w:rsid w:val="009E42D4"/>
    <w:rsid w:val="009E484F"/>
    <w:rsid w:val="009E5EE6"/>
    <w:rsid w:val="009E6863"/>
    <w:rsid w:val="009E6990"/>
    <w:rsid w:val="009F058D"/>
    <w:rsid w:val="009F0F80"/>
    <w:rsid w:val="009F112D"/>
    <w:rsid w:val="009F2319"/>
    <w:rsid w:val="009F2721"/>
    <w:rsid w:val="009F2731"/>
    <w:rsid w:val="009F64D3"/>
    <w:rsid w:val="009F71A2"/>
    <w:rsid w:val="009F7D0A"/>
    <w:rsid w:val="00A0063A"/>
    <w:rsid w:val="00A01396"/>
    <w:rsid w:val="00A018DA"/>
    <w:rsid w:val="00A01F08"/>
    <w:rsid w:val="00A01F31"/>
    <w:rsid w:val="00A024F6"/>
    <w:rsid w:val="00A02C0B"/>
    <w:rsid w:val="00A03398"/>
    <w:rsid w:val="00A04082"/>
    <w:rsid w:val="00A0459E"/>
    <w:rsid w:val="00A04EB5"/>
    <w:rsid w:val="00A05956"/>
    <w:rsid w:val="00A06172"/>
    <w:rsid w:val="00A0688F"/>
    <w:rsid w:val="00A07C85"/>
    <w:rsid w:val="00A07CF4"/>
    <w:rsid w:val="00A118B4"/>
    <w:rsid w:val="00A11F54"/>
    <w:rsid w:val="00A12517"/>
    <w:rsid w:val="00A12B42"/>
    <w:rsid w:val="00A12E58"/>
    <w:rsid w:val="00A13910"/>
    <w:rsid w:val="00A13F51"/>
    <w:rsid w:val="00A146B7"/>
    <w:rsid w:val="00A149C3"/>
    <w:rsid w:val="00A15497"/>
    <w:rsid w:val="00A161D3"/>
    <w:rsid w:val="00A1634B"/>
    <w:rsid w:val="00A16C7F"/>
    <w:rsid w:val="00A17589"/>
    <w:rsid w:val="00A17C06"/>
    <w:rsid w:val="00A20ED9"/>
    <w:rsid w:val="00A218A3"/>
    <w:rsid w:val="00A22945"/>
    <w:rsid w:val="00A231AA"/>
    <w:rsid w:val="00A2331D"/>
    <w:rsid w:val="00A24150"/>
    <w:rsid w:val="00A24486"/>
    <w:rsid w:val="00A24963"/>
    <w:rsid w:val="00A26DE5"/>
    <w:rsid w:val="00A305D4"/>
    <w:rsid w:val="00A307D2"/>
    <w:rsid w:val="00A30A4F"/>
    <w:rsid w:val="00A320D0"/>
    <w:rsid w:val="00A32DAE"/>
    <w:rsid w:val="00A3333E"/>
    <w:rsid w:val="00A33B89"/>
    <w:rsid w:val="00A34280"/>
    <w:rsid w:val="00A35678"/>
    <w:rsid w:val="00A36C44"/>
    <w:rsid w:val="00A374F5"/>
    <w:rsid w:val="00A379E1"/>
    <w:rsid w:val="00A37BE9"/>
    <w:rsid w:val="00A408A7"/>
    <w:rsid w:val="00A40EAB"/>
    <w:rsid w:val="00A428EF"/>
    <w:rsid w:val="00A42B0E"/>
    <w:rsid w:val="00A42B3D"/>
    <w:rsid w:val="00A43643"/>
    <w:rsid w:val="00A43E82"/>
    <w:rsid w:val="00A440CD"/>
    <w:rsid w:val="00A4453A"/>
    <w:rsid w:val="00A44D1F"/>
    <w:rsid w:val="00A4502E"/>
    <w:rsid w:val="00A45BE5"/>
    <w:rsid w:val="00A45F31"/>
    <w:rsid w:val="00A47B1D"/>
    <w:rsid w:val="00A4E008"/>
    <w:rsid w:val="00A51A8E"/>
    <w:rsid w:val="00A524CC"/>
    <w:rsid w:val="00A55CD6"/>
    <w:rsid w:val="00A60242"/>
    <w:rsid w:val="00A623C5"/>
    <w:rsid w:val="00A63262"/>
    <w:rsid w:val="00A642BF"/>
    <w:rsid w:val="00A65830"/>
    <w:rsid w:val="00A66142"/>
    <w:rsid w:val="00A7011C"/>
    <w:rsid w:val="00A70318"/>
    <w:rsid w:val="00A710D7"/>
    <w:rsid w:val="00A713C8"/>
    <w:rsid w:val="00A72E5F"/>
    <w:rsid w:val="00A72FEF"/>
    <w:rsid w:val="00A7312B"/>
    <w:rsid w:val="00A73651"/>
    <w:rsid w:val="00A74010"/>
    <w:rsid w:val="00A74F9B"/>
    <w:rsid w:val="00A7521F"/>
    <w:rsid w:val="00A75502"/>
    <w:rsid w:val="00A7695F"/>
    <w:rsid w:val="00A769E7"/>
    <w:rsid w:val="00A82972"/>
    <w:rsid w:val="00A8302C"/>
    <w:rsid w:val="00A834D6"/>
    <w:rsid w:val="00A84545"/>
    <w:rsid w:val="00A850E9"/>
    <w:rsid w:val="00A85BCC"/>
    <w:rsid w:val="00A86683"/>
    <w:rsid w:val="00A8786B"/>
    <w:rsid w:val="00A87C6A"/>
    <w:rsid w:val="00A90A38"/>
    <w:rsid w:val="00A9233B"/>
    <w:rsid w:val="00A93366"/>
    <w:rsid w:val="00A94013"/>
    <w:rsid w:val="00A96027"/>
    <w:rsid w:val="00A9616A"/>
    <w:rsid w:val="00A966F3"/>
    <w:rsid w:val="00A96CD1"/>
    <w:rsid w:val="00A97D5A"/>
    <w:rsid w:val="00AA0364"/>
    <w:rsid w:val="00AA16BC"/>
    <w:rsid w:val="00AA2231"/>
    <w:rsid w:val="00AA2F0D"/>
    <w:rsid w:val="00AA3143"/>
    <w:rsid w:val="00AA37FD"/>
    <w:rsid w:val="00AA43B1"/>
    <w:rsid w:val="00AA544F"/>
    <w:rsid w:val="00AA6972"/>
    <w:rsid w:val="00AB0036"/>
    <w:rsid w:val="00AB01F9"/>
    <w:rsid w:val="00AB0804"/>
    <w:rsid w:val="00AB09BF"/>
    <w:rsid w:val="00AB112E"/>
    <w:rsid w:val="00AB2C94"/>
    <w:rsid w:val="00AB2D31"/>
    <w:rsid w:val="00AB348F"/>
    <w:rsid w:val="00AB4BB2"/>
    <w:rsid w:val="00AB649E"/>
    <w:rsid w:val="00AC0AAD"/>
    <w:rsid w:val="00AC47FA"/>
    <w:rsid w:val="00AC5BE6"/>
    <w:rsid w:val="00AC644F"/>
    <w:rsid w:val="00AD0563"/>
    <w:rsid w:val="00AD1472"/>
    <w:rsid w:val="00AD1AB6"/>
    <w:rsid w:val="00AD2A3A"/>
    <w:rsid w:val="00AD3282"/>
    <w:rsid w:val="00AD3CC6"/>
    <w:rsid w:val="00AD5F33"/>
    <w:rsid w:val="00AD71AF"/>
    <w:rsid w:val="00AE1FF2"/>
    <w:rsid w:val="00AE2A56"/>
    <w:rsid w:val="00AE31A0"/>
    <w:rsid w:val="00AE3CE3"/>
    <w:rsid w:val="00AE63CB"/>
    <w:rsid w:val="00AE66EA"/>
    <w:rsid w:val="00AE6F4C"/>
    <w:rsid w:val="00AF023C"/>
    <w:rsid w:val="00AF0691"/>
    <w:rsid w:val="00AF09D1"/>
    <w:rsid w:val="00AF0D98"/>
    <w:rsid w:val="00AF10C6"/>
    <w:rsid w:val="00AF1742"/>
    <w:rsid w:val="00AF18A7"/>
    <w:rsid w:val="00AF1FC5"/>
    <w:rsid w:val="00AF2212"/>
    <w:rsid w:val="00AF2C15"/>
    <w:rsid w:val="00AF310E"/>
    <w:rsid w:val="00AF3175"/>
    <w:rsid w:val="00AF74A1"/>
    <w:rsid w:val="00B00E20"/>
    <w:rsid w:val="00B01F56"/>
    <w:rsid w:val="00B021D8"/>
    <w:rsid w:val="00B0247A"/>
    <w:rsid w:val="00B03EB8"/>
    <w:rsid w:val="00B04516"/>
    <w:rsid w:val="00B056A9"/>
    <w:rsid w:val="00B05C0D"/>
    <w:rsid w:val="00B05EF2"/>
    <w:rsid w:val="00B06510"/>
    <w:rsid w:val="00B1018A"/>
    <w:rsid w:val="00B10662"/>
    <w:rsid w:val="00B12115"/>
    <w:rsid w:val="00B1311E"/>
    <w:rsid w:val="00B1396C"/>
    <w:rsid w:val="00B14040"/>
    <w:rsid w:val="00B14D8C"/>
    <w:rsid w:val="00B151E5"/>
    <w:rsid w:val="00B15FCB"/>
    <w:rsid w:val="00B1633D"/>
    <w:rsid w:val="00B16371"/>
    <w:rsid w:val="00B166FE"/>
    <w:rsid w:val="00B16A34"/>
    <w:rsid w:val="00B21674"/>
    <w:rsid w:val="00B22207"/>
    <w:rsid w:val="00B22336"/>
    <w:rsid w:val="00B23103"/>
    <w:rsid w:val="00B2310E"/>
    <w:rsid w:val="00B241D2"/>
    <w:rsid w:val="00B24DB8"/>
    <w:rsid w:val="00B25224"/>
    <w:rsid w:val="00B2558E"/>
    <w:rsid w:val="00B260F2"/>
    <w:rsid w:val="00B26B9E"/>
    <w:rsid w:val="00B27424"/>
    <w:rsid w:val="00B27786"/>
    <w:rsid w:val="00B31449"/>
    <w:rsid w:val="00B31B4E"/>
    <w:rsid w:val="00B32BD7"/>
    <w:rsid w:val="00B341FB"/>
    <w:rsid w:val="00B36150"/>
    <w:rsid w:val="00B36782"/>
    <w:rsid w:val="00B378CB"/>
    <w:rsid w:val="00B420EE"/>
    <w:rsid w:val="00B4272C"/>
    <w:rsid w:val="00B4452E"/>
    <w:rsid w:val="00B44661"/>
    <w:rsid w:val="00B449CA"/>
    <w:rsid w:val="00B45666"/>
    <w:rsid w:val="00B45E6B"/>
    <w:rsid w:val="00B46641"/>
    <w:rsid w:val="00B4673B"/>
    <w:rsid w:val="00B4743D"/>
    <w:rsid w:val="00B47527"/>
    <w:rsid w:val="00B477BD"/>
    <w:rsid w:val="00B47D7D"/>
    <w:rsid w:val="00B47FDB"/>
    <w:rsid w:val="00B526D6"/>
    <w:rsid w:val="00B52917"/>
    <w:rsid w:val="00B52BAB"/>
    <w:rsid w:val="00B52DE4"/>
    <w:rsid w:val="00B55F5D"/>
    <w:rsid w:val="00B560A9"/>
    <w:rsid w:val="00B56EFB"/>
    <w:rsid w:val="00B607CD"/>
    <w:rsid w:val="00B618C8"/>
    <w:rsid w:val="00B61E9A"/>
    <w:rsid w:val="00B623DA"/>
    <w:rsid w:val="00B6269D"/>
    <w:rsid w:val="00B6418E"/>
    <w:rsid w:val="00B645D0"/>
    <w:rsid w:val="00B6621D"/>
    <w:rsid w:val="00B70AF4"/>
    <w:rsid w:val="00B70B6B"/>
    <w:rsid w:val="00B71A22"/>
    <w:rsid w:val="00B71EDC"/>
    <w:rsid w:val="00B72ECE"/>
    <w:rsid w:val="00B73621"/>
    <w:rsid w:val="00B739C5"/>
    <w:rsid w:val="00B7485A"/>
    <w:rsid w:val="00B75197"/>
    <w:rsid w:val="00B7721C"/>
    <w:rsid w:val="00B77C81"/>
    <w:rsid w:val="00B80697"/>
    <w:rsid w:val="00B812B2"/>
    <w:rsid w:val="00B817C4"/>
    <w:rsid w:val="00B81D51"/>
    <w:rsid w:val="00B8308B"/>
    <w:rsid w:val="00B850EF"/>
    <w:rsid w:val="00B87851"/>
    <w:rsid w:val="00B87CEE"/>
    <w:rsid w:val="00B90D30"/>
    <w:rsid w:val="00B90FDF"/>
    <w:rsid w:val="00B9155B"/>
    <w:rsid w:val="00B918F3"/>
    <w:rsid w:val="00B92019"/>
    <w:rsid w:val="00B93052"/>
    <w:rsid w:val="00B930EB"/>
    <w:rsid w:val="00B93A4D"/>
    <w:rsid w:val="00B94304"/>
    <w:rsid w:val="00B944A3"/>
    <w:rsid w:val="00B94C97"/>
    <w:rsid w:val="00B94E27"/>
    <w:rsid w:val="00B95C2C"/>
    <w:rsid w:val="00B96950"/>
    <w:rsid w:val="00B96EF1"/>
    <w:rsid w:val="00B977E7"/>
    <w:rsid w:val="00B97F0A"/>
    <w:rsid w:val="00BA0275"/>
    <w:rsid w:val="00BA175A"/>
    <w:rsid w:val="00BA1A67"/>
    <w:rsid w:val="00BA1B86"/>
    <w:rsid w:val="00BA1C64"/>
    <w:rsid w:val="00BA55A7"/>
    <w:rsid w:val="00BA5B7F"/>
    <w:rsid w:val="00BA629E"/>
    <w:rsid w:val="00BA6376"/>
    <w:rsid w:val="00BA667E"/>
    <w:rsid w:val="00BA7265"/>
    <w:rsid w:val="00BA76A0"/>
    <w:rsid w:val="00BB05C7"/>
    <w:rsid w:val="00BB23F2"/>
    <w:rsid w:val="00BB253F"/>
    <w:rsid w:val="00BB4D15"/>
    <w:rsid w:val="00BB4EA5"/>
    <w:rsid w:val="00BB5038"/>
    <w:rsid w:val="00BB5647"/>
    <w:rsid w:val="00BB62AE"/>
    <w:rsid w:val="00BB6687"/>
    <w:rsid w:val="00BB7707"/>
    <w:rsid w:val="00BB7F91"/>
    <w:rsid w:val="00BBD264"/>
    <w:rsid w:val="00BC08E5"/>
    <w:rsid w:val="00BC0C9D"/>
    <w:rsid w:val="00BC10AF"/>
    <w:rsid w:val="00BC18A6"/>
    <w:rsid w:val="00BC2D13"/>
    <w:rsid w:val="00BC3122"/>
    <w:rsid w:val="00BC3D38"/>
    <w:rsid w:val="00BC50D9"/>
    <w:rsid w:val="00BC5D20"/>
    <w:rsid w:val="00BC688A"/>
    <w:rsid w:val="00BC7257"/>
    <w:rsid w:val="00BC7B46"/>
    <w:rsid w:val="00BD14E4"/>
    <w:rsid w:val="00BD221F"/>
    <w:rsid w:val="00BD34E9"/>
    <w:rsid w:val="00BD4DDC"/>
    <w:rsid w:val="00BD5778"/>
    <w:rsid w:val="00BD75CD"/>
    <w:rsid w:val="00BE0085"/>
    <w:rsid w:val="00BE00AA"/>
    <w:rsid w:val="00BE17C4"/>
    <w:rsid w:val="00BE28B2"/>
    <w:rsid w:val="00BE33BF"/>
    <w:rsid w:val="00BE3519"/>
    <w:rsid w:val="00BE401A"/>
    <w:rsid w:val="00BE4267"/>
    <w:rsid w:val="00BE4F15"/>
    <w:rsid w:val="00BE57C3"/>
    <w:rsid w:val="00BE6D20"/>
    <w:rsid w:val="00BE7697"/>
    <w:rsid w:val="00BE794E"/>
    <w:rsid w:val="00BF20C7"/>
    <w:rsid w:val="00BF34DB"/>
    <w:rsid w:val="00BF3F3D"/>
    <w:rsid w:val="00BF3F40"/>
    <w:rsid w:val="00BF493A"/>
    <w:rsid w:val="00BF58AB"/>
    <w:rsid w:val="00BF744A"/>
    <w:rsid w:val="00C0164A"/>
    <w:rsid w:val="00C01A79"/>
    <w:rsid w:val="00C03E36"/>
    <w:rsid w:val="00C046BB"/>
    <w:rsid w:val="00C04968"/>
    <w:rsid w:val="00C04BC8"/>
    <w:rsid w:val="00C061BC"/>
    <w:rsid w:val="00C07123"/>
    <w:rsid w:val="00C07822"/>
    <w:rsid w:val="00C07AB7"/>
    <w:rsid w:val="00C07E70"/>
    <w:rsid w:val="00C0FFB8"/>
    <w:rsid w:val="00C10A70"/>
    <w:rsid w:val="00C10AB6"/>
    <w:rsid w:val="00C1155B"/>
    <w:rsid w:val="00C135B1"/>
    <w:rsid w:val="00C13BC0"/>
    <w:rsid w:val="00C1511C"/>
    <w:rsid w:val="00C17113"/>
    <w:rsid w:val="00C20F97"/>
    <w:rsid w:val="00C2166F"/>
    <w:rsid w:val="00C21731"/>
    <w:rsid w:val="00C21764"/>
    <w:rsid w:val="00C24069"/>
    <w:rsid w:val="00C24E70"/>
    <w:rsid w:val="00C25363"/>
    <w:rsid w:val="00C26D7F"/>
    <w:rsid w:val="00C2D16D"/>
    <w:rsid w:val="00C2FB09"/>
    <w:rsid w:val="00C302E5"/>
    <w:rsid w:val="00C312FE"/>
    <w:rsid w:val="00C31ACE"/>
    <w:rsid w:val="00C3236F"/>
    <w:rsid w:val="00C324F5"/>
    <w:rsid w:val="00C32873"/>
    <w:rsid w:val="00C331F8"/>
    <w:rsid w:val="00C33A98"/>
    <w:rsid w:val="00C33FF5"/>
    <w:rsid w:val="00C34CC2"/>
    <w:rsid w:val="00C35AD4"/>
    <w:rsid w:val="00C36B8B"/>
    <w:rsid w:val="00C36D14"/>
    <w:rsid w:val="00C36DAB"/>
    <w:rsid w:val="00C376D1"/>
    <w:rsid w:val="00C40567"/>
    <w:rsid w:val="00C41469"/>
    <w:rsid w:val="00C414A7"/>
    <w:rsid w:val="00C414B7"/>
    <w:rsid w:val="00C4200F"/>
    <w:rsid w:val="00C430D3"/>
    <w:rsid w:val="00C43B0A"/>
    <w:rsid w:val="00C43B94"/>
    <w:rsid w:val="00C45DBD"/>
    <w:rsid w:val="00C46BD1"/>
    <w:rsid w:val="00C47516"/>
    <w:rsid w:val="00C47890"/>
    <w:rsid w:val="00C5026F"/>
    <w:rsid w:val="00C507CB"/>
    <w:rsid w:val="00C50960"/>
    <w:rsid w:val="00C51F49"/>
    <w:rsid w:val="00C52F24"/>
    <w:rsid w:val="00C53D0D"/>
    <w:rsid w:val="00C545A6"/>
    <w:rsid w:val="00C55C57"/>
    <w:rsid w:val="00C57370"/>
    <w:rsid w:val="00C6311A"/>
    <w:rsid w:val="00C63646"/>
    <w:rsid w:val="00C6394E"/>
    <w:rsid w:val="00C64586"/>
    <w:rsid w:val="00C64910"/>
    <w:rsid w:val="00C6571F"/>
    <w:rsid w:val="00C65E95"/>
    <w:rsid w:val="00C66A40"/>
    <w:rsid w:val="00C672B1"/>
    <w:rsid w:val="00C6750B"/>
    <w:rsid w:val="00C707D6"/>
    <w:rsid w:val="00C710E2"/>
    <w:rsid w:val="00C7130A"/>
    <w:rsid w:val="00C72780"/>
    <w:rsid w:val="00C727E2"/>
    <w:rsid w:val="00C73180"/>
    <w:rsid w:val="00C73810"/>
    <w:rsid w:val="00C73DCA"/>
    <w:rsid w:val="00C741D1"/>
    <w:rsid w:val="00C75AAE"/>
    <w:rsid w:val="00C76D58"/>
    <w:rsid w:val="00C8039C"/>
    <w:rsid w:val="00C80660"/>
    <w:rsid w:val="00C80AA9"/>
    <w:rsid w:val="00C8147F"/>
    <w:rsid w:val="00C819E7"/>
    <w:rsid w:val="00C82134"/>
    <w:rsid w:val="00C82D62"/>
    <w:rsid w:val="00C830B3"/>
    <w:rsid w:val="00C83184"/>
    <w:rsid w:val="00C84A7F"/>
    <w:rsid w:val="00C8509A"/>
    <w:rsid w:val="00C860EB"/>
    <w:rsid w:val="00C86525"/>
    <w:rsid w:val="00C86720"/>
    <w:rsid w:val="00C86D28"/>
    <w:rsid w:val="00C87353"/>
    <w:rsid w:val="00C90C34"/>
    <w:rsid w:val="00C919D1"/>
    <w:rsid w:val="00C926C9"/>
    <w:rsid w:val="00C92A8F"/>
    <w:rsid w:val="00C92E54"/>
    <w:rsid w:val="00C93ACF"/>
    <w:rsid w:val="00C97980"/>
    <w:rsid w:val="00C97A9F"/>
    <w:rsid w:val="00CA1FD5"/>
    <w:rsid w:val="00CA286D"/>
    <w:rsid w:val="00CA2E7C"/>
    <w:rsid w:val="00CA377B"/>
    <w:rsid w:val="00CA4063"/>
    <w:rsid w:val="00CA58AE"/>
    <w:rsid w:val="00CA5D08"/>
    <w:rsid w:val="00CA6149"/>
    <w:rsid w:val="00CA640C"/>
    <w:rsid w:val="00CA68DD"/>
    <w:rsid w:val="00CA693B"/>
    <w:rsid w:val="00CA74E5"/>
    <w:rsid w:val="00CB0ADF"/>
    <w:rsid w:val="00CB0F50"/>
    <w:rsid w:val="00CB1EC8"/>
    <w:rsid w:val="00CB33B2"/>
    <w:rsid w:val="00CB37D7"/>
    <w:rsid w:val="00CB48C0"/>
    <w:rsid w:val="00CB4977"/>
    <w:rsid w:val="00CB4F9E"/>
    <w:rsid w:val="00CB5148"/>
    <w:rsid w:val="00CB6751"/>
    <w:rsid w:val="00CB7093"/>
    <w:rsid w:val="00CB7C6F"/>
    <w:rsid w:val="00CC01AD"/>
    <w:rsid w:val="00CC0E86"/>
    <w:rsid w:val="00CC1AD2"/>
    <w:rsid w:val="00CC3968"/>
    <w:rsid w:val="00CC401C"/>
    <w:rsid w:val="00CC4A33"/>
    <w:rsid w:val="00CC67AE"/>
    <w:rsid w:val="00CD0CE2"/>
    <w:rsid w:val="00CD1126"/>
    <w:rsid w:val="00CD157B"/>
    <w:rsid w:val="00CD169B"/>
    <w:rsid w:val="00CD1743"/>
    <w:rsid w:val="00CD1C8D"/>
    <w:rsid w:val="00CD2129"/>
    <w:rsid w:val="00CD2C6F"/>
    <w:rsid w:val="00CD4692"/>
    <w:rsid w:val="00CD4CFD"/>
    <w:rsid w:val="00CE0A08"/>
    <w:rsid w:val="00CE15DC"/>
    <w:rsid w:val="00CE1C9C"/>
    <w:rsid w:val="00CE2315"/>
    <w:rsid w:val="00CE3540"/>
    <w:rsid w:val="00CE3634"/>
    <w:rsid w:val="00CE3B33"/>
    <w:rsid w:val="00CE40C4"/>
    <w:rsid w:val="00CE63F6"/>
    <w:rsid w:val="00CE79D6"/>
    <w:rsid w:val="00CF0107"/>
    <w:rsid w:val="00CF0C9D"/>
    <w:rsid w:val="00CF0F0A"/>
    <w:rsid w:val="00CF1B18"/>
    <w:rsid w:val="00CF2499"/>
    <w:rsid w:val="00CF24E8"/>
    <w:rsid w:val="00CF27CC"/>
    <w:rsid w:val="00CF2C5D"/>
    <w:rsid w:val="00CF38D2"/>
    <w:rsid w:val="00CF3A80"/>
    <w:rsid w:val="00CF3B19"/>
    <w:rsid w:val="00CF5F96"/>
    <w:rsid w:val="00CF68FB"/>
    <w:rsid w:val="00CF7EDB"/>
    <w:rsid w:val="00D032B3"/>
    <w:rsid w:val="00D045CE"/>
    <w:rsid w:val="00D06757"/>
    <w:rsid w:val="00D0691C"/>
    <w:rsid w:val="00D06B39"/>
    <w:rsid w:val="00D07BCF"/>
    <w:rsid w:val="00D110C8"/>
    <w:rsid w:val="00D11F4D"/>
    <w:rsid w:val="00D122FE"/>
    <w:rsid w:val="00D124A0"/>
    <w:rsid w:val="00D1287D"/>
    <w:rsid w:val="00D16716"/>
    <w:rsid w:val="00D169BA"/>
    <w:rsid w:val="00D16CCC"/>
    <w:rsid w:val="00D17D49"/>
    <w:rsid w:val="00D227E1"/>
    <w:rsid w:val="00D22856"/>
    <w:rsid w:val="00D233FB"/>
    <w:rsid w:val="00D2406E"/>
    <w:rsid w:val="00D24991"/>
    <w:rsid w:val="00D24CD4"/>
    <w:rsid w:val="00D26F4B"/>
    <w:rsid w:val="00D27B58"/>
    <w:rsid w:val="00D303ED"/>
    <w:rsid w:val="00D308FD"/>
    <w:rsid w:val="00D30A56"/>
    <w:rsid w:val="00D31BB0"/>
    <w:rsid w:val="00D323B2"/>
    <w:rsid w:val="00D33A15"/>
    <w:rsid w:val="00D3495F"/>
    <w:rsid w:val="00D34D67"/>
    <w:rsid w:val="00D34E8B"/>
    <w:rsid w:val="00D368D4"/>
    <w:rsid w:val="00D36FD9"/>
    <w:rsid w:val="00D37215"/>
    <w:rsid w:val="00D37ABE"/>
    <w:rsid w:val="00D41261"/>
    <w:rsid w:val="00D41A6E"/>
    <w:rsid w:val="00D42602"/>
    <w:rsid w:val="00D429E9"/>
    <w:rsid w:val="00D42F32"/>
    <w:rsid w:val="00D4321C"/>
    <w:rsid w:val="00D43FEA"/>
    <w:rsid w:val="00D44162"/>
    <w:rsid w:val="00D44623"/>
    <w:rsid w:val="00D4505D"/>
    <w:rsid w:val="00D4511A"/>
    <w:rsid w:val="00D45198"/>
    <w:rsid w:val="00D45942"/>
    <w:rsid w:val="00D45B9F"/>
    <w:rsid w:val="00D45E4B"/>
    <w:rsid w:val="00D45E98"/>
    <w:rsid w:val="00D47469"/>
    <w:rsid w:val="00D4798C"/>
    <w:rsid w:val="00D50912"/>
    <w:rsid w:val="00D518DA"/>
    <w:rsid w:val="00D52A7A"/>
    <w:rsid w:val="00D559B3"/>
    <w:rsid w:val="00D56780"/>
    <w:rsid w:val="00D56CDC"/>
    <w:rsid w:val="00D56FB7"/>
    <w:rsid w:val="00D572FB"/>
    <w:rsid w:val="00D5745A"/>
    <w:rsid w:val="00D62E71"/>
    <w:rsid w:val="00D62FD8"/>
    <w:rsid w:val="00D63F48"/>
    <w:rsid w:val="00D64153"/>
    <w:rsid w:val="00D64576"/>
    <w:rsid w:val="00D67786"/>
    <w:rsid w:val="00D70390"/>
    <w:rsid w:val="00D71B93"/>
    <w:rsid w:val="00D72BA4"/>
    <w:rsid w:val="00D72C64"/>
    <w:rsid w:val="00D73158"/>
    <w:rsid w:val="00D7431F"/>
    <w:rsid w:val="00D744F6"/>
    <w:rsid w:val="00D74F38"/>
    <w:rsid w:val="00D7523A"/>
    <w:rsid w:val="00D75C40"/>
    <w:rsid w:val="00D76288"/>
    <w:rsid w:val="00D76DF5"/>
    <w:rsid w:val="00D77622"/>
    <w:rsid w:val="00D77ADC"/>
    <w:rsid w:val="00D790A0"/>
    <w:rsid w:val="00D812A9"/>
    <w:rsid w:val="00D814B3"/>
    <w:rsid w:val="00D8158D"/>
    <w:rsid w:val="00D831B8"/>
    <w:rsid w:val="00D83E27"/>
    <w:rsid w:val="00D845A7"/>
    <w:rsid w:val="00D84C1E"/>
    <w:rsid w:val="00D85789"/>
    <w:rsid w:val="00D85F45"/>
    <w:rsid w:val="00D86182"/>
    <w:rsid w:val="00D863A0"/>
    <w:rsid w:val="00D86FB2"/>
    <w:rsid w:val="00D90152"/>
    <w:rsid w:val="00D905D0"/>
    <w:rsid w:val="00D9076D"/>
    <w:rsid w:val="00D90F8F"/>
    <w:rsid w:val="00D915D8"/>
    <w:rsid w:val="00D916B0"/>
    <w:rsid w:val="00D9377E"/>
    <w:rsid w:val="00D95570"/>
    <w:rsid w:val="00D955E6"/>
    <w:rsid w:val="00D9622C"/>
    <w:rsid w:val="00D96CF3"/>
    <w:rsid w:val="00D96FDF"/>
    <w:rsid w:val="00D971FD"/>
    <w:rsid w:val="00D97F3B"/>
    <w:rsid w:val="00DA0743"/>
    <w:rsid w:val="00DA1348"/>
    <w:rsid w:val="00DA20D0"/>
    <w:rsid w:val="00DA3BE0"/>
    <w:rsid w:val="00DA3D73"/>
    <w:rsid w:val="00DA640F"/>
    <w:rsid w:val="00DA6B56"/>
    <w:rsid w:val="00DA7E51"/>
    <w:rsid w:val="00DB2178"/>
    <w:rsid w:val="00DB2305"/>
    <w:rsid w:val="00DB3B7F"/>
    <w:rsid w:val="00DB50D2"/>
    <w:rsid w:val="00DB55AC"/>
    <w:rsid w:val="00DB6532"/>
    <w:rsid w:val="00DC04B3"/>
    <w:rsid w:val="00DC0C30"/>
    <w:rsid w:val="00DC12F7"/>
    <w:rsid w:val="00DC15D1"/>
    <w:rsid w:val="00DC241A"/>
    <w:rsid w:val="00DC4EF3"/>
    <w:rsid w:val="00DC5741"/>
    <w:rsid w:val="00DC5961"/>
    <w:rsid w:val="00DC5962"/>
    <w:rsid w:val="00DC5BB3"/>
    <w:rsid w:val="00DC5CE9"/>
    <w:rsid w:val="00DC7349"/>
    <w:rsid w:val="00DC736F"/>
    <w:rsid w:val="00DD027E"/>
    <w:rsid w:val="00DD0550"/>
    <w:rsid w:val="00DD08FA"/>
    <w:rsid w:val="00DD1247"/>
    <w:rsid w:val="00DD12CA"/>
    <w:rsid w:val="00DD1D21"/>
    <w:rsid w:val="00DD2167"/>
    <w:rsid w:val="00DD25B5"/>
    <w:rsid w:val="00DD31EB"/>
    <w:rsid w:val="00DD3A01"/>
    <w:rsid w:val="00DD3D47"/>
    <w:rsid w:val="00DD4D42"/>
    <w:rsid w:val="00DD506F"/>
    <w:rsid w:val="00DD5496"/>
    <w:rsid w:val="00DE120E"/>
    <w:rsid w:val="00DE1A2C"/>
    <w:rsid w:val="00DE211B"/>
    <w:rsid w:val="00DE2E1D"/>
    <w:rsid w:val="00DE36E0"/>
    <w:rsid w:val="00DE52B7"/>
    <w:rsid w:val="00DE5368"/>
    <w:rsid w:val="00DE625D"/>
    <w:rsid w:val="00DE7070"/>
    <w:rsid w:val="00DE7BCE"/>
    <w:rsid w:val="00DF50C6"/>
    <w:rsid w:val="00DF5451"/>
    <w:rsid w:val="00DF680A"/>
    <w:rsid w:val="00E01EF6"/>
    <w:rsid w:val="00E022E5"/>
    <w:rsid w:val="00E0237B"/>
    <w:rsid w:val="00E026EE"/>
    <w:rsid w:val="00E02C4A"/>
    <w:rsid w:val="00E03786"/>
    <w:rsid w:val="00E0383F"/>
    <w:rsid w:val="00E048AF"/>
    <w:rsid w:val="00E05316"/>
    <w:rsid w:val="00E05CB9"/>
    <w:rsid w:val="00E06877"/>
    <w:rsid w:val="00E0692B"/>
    <w:rsid w:val="00E073EC"/>
    <w:rsid w:val="00E07474"/>
    <w:rsid w:val="00E07609"/>
    <w:rsid w:val="00E100C3"/>
    <w:rsid w:val="00E12EBB"/>
    <w:rsid w:val="00E1452E"/>
    <w:rsid w:val="00E14A98"/>
    <w:rsid w:val="00E154D4"/>
    <w:rsid w:val="00E16EDC"/>
    <w:rsid w:val="00E22003"/>
    <w:rsid w:val="00E2234D"/>
    <w:rsid w:val="00E237B2"/>
    <w:rsid w:val="00E240BC"/>
    <w:rsid w:val="00E250CB"/>
    <w:rsid w:val="00E25553"/>
    <w:rsid w:val="00E25FAA"/>
    <w:rsid w:val="00E271BF"/>
    <w:rsid w:val="00E27DB0"/>
    <w:rsid w:val="00E31160"/>
    <w:rsid w:val="00E3297F"/>
    <w:rsid w:val="00E332C9"/>
    <w:rsid w:val="00E3664C"/>
    <w:rsid w:val="00E3679B"/>
    <w:rsid w:val="00E409D5"/>
    <w:rsid w:val="00E411A0"/>
    <w:rsid w:val="00E411EB"/>
    <w:rsid w:val="00E4461C"/>
    <w:rsid w:val="00E47E09"/>
    <w:rsid w:val="00E5034D"/>
    <w:rsid w:val="00E51FF1"/>
    <w:rsid w:val="00E54CE9"/>
    <w:rsid w:val="00E61A6E"/>
    <w:rsid w:val="00E61EDE"/>
    <w:rsid w:val="00E6202C"/>
    <w:rsid w:val="00E64721"/>
    <w:rsid w:val="00E65229"/>
    <w:rsid w:val="00E654E5"/>
    <w:rsid w:val="00E70B10"/>
    <w:rsid w:val="00E7246A"/>
    <w:rsid w:val="00E7272A"/>
    <w:rsid w:val="00E72834"/>
    <w:rsid w:val="00E72BC5"/>
    <w:rsid w:val="00E73D64"/>
    <w:rsid w:val="00E75CDB"/>
    <w:rsid w:val="00E76B94"/>
    <w:rsid w:val="00E76C12"/>
    <w:rsid w:val="00E81249"/>
    <w:rsid w:val="00E815F9"/>
    <w:rsid w:val="00E83D10"/>
    <w:rsid w:val="00E84F0F"/>
    <w:rsid w:val="00E85175"/>
    <w:rsid w:val="00E86299"/>
    <w:rsid w:val="00E865F8"/>
    <w:rsid w:val="00E8743E"/>
    <w:rsid w:val="00E877A0"/>
    <w:rsid w:val="00E90614"/>
    <w:rsid w:val="00E91244"/>
    <w:rsid w:val="00E913E1"/>
    <w:rsid w:val="00E96283"/>
    <w:rsid w:val="00E970FC"/>
    <w:rsid w:val="00E97E31"/>
    <w:rsid w:val="00E97EA3"/>
    <w:rsid w:val="00EA1A11"/>
    <w:rsid w:val="00EA1EAC"/>
    <w:rsid w:val="00EA2ACC"/>
    <w:rsid w:val="00EA46F1"/>
    <w:rsid w:val="00EA4B26"/>
    <w:rsid w:val="00EB0198"/>
    <w:rsid w:val="00EB027E"/>
    <w:rsid w:val="00EB0573"/>
    <w:rsid w:val="00EB111E"/>
    <w:rsid w:val="00EB317C"/>
    <w:rsid w:val="00EB32FD"/>
    <w:rsid w:val="00EB4642"/>
    <w:rsid w:val="00EB46F2"/>
    <w:rsid w:val="00EB4D6B"/>
    <w:rsid w:val="00EB5923"/>
    <w:rsid w:val="00EB607F"/>
    <w:rsid w:val="00EC07A9"/>
    <w:rsid w:val="00EC0C50"/>
    <w:rsid w:val="00EC1A10"/>
    <w:rsid w:val="00EC2CDA"/>
    <w:rsid w:val="00EC3162"/>
    <w:rsid w:val="00EC3308"/>
    <w:rsid w:val="00EC39C4"/>
    <w:rsid w:val="00EC3C4A"/>
    <w:rsid w:val="00EC3D82"/>
    <w:rsid w:val="00EC431C"/>
    <w:rsid w:val="00EC44D1"/>
    <w:rsid w:val="00EC5848"/>
    <w:rsid w:val="00EC5ACF"/>
    <w:rsid w:val="00EC5F4F"/>
    <w:rsid w:val="00EC6433"/>
    <w:rsid w:val="00EC6B33"/>
    <w:rsid w:val="00ED018B"/>
    <w:rsid w:val="00ED06B8"/>
    <w:rsid w:val="00ED085B"/>
    <w:rsid w:val="00ED4511"/>
    <w:rsid w:val="00ED4823"/>
    <w:rsid w:val="00ED4AD3"/>
    <w:rsid w:val="00ED511B"/>
    <w:rsid w:val="00ED52B4"/>
    <w:rsid w:val="00ED5CAA"/>
    <w:rsid w:val="00ED5EA5"/>
    <w:rsid w:val="00ED6D6B"/>
    <w:rsid w:val="00ED7026"/>
    <w:rsid w:val="00EE03CB"/>
    <w:rsid w:val="00EE03F7"/>
    <w:rsid w:val="00EE1387"/>
    <w:rsid w:val="00EE254F"/>
    <w:rsid w:val="00EE3F24"/>
    <w:rsid w:val="00EE3F3D"/>
    <w:rsid w:val="00EE54B7"/>
    <w:rsid w:val="00EE626C"/>
    <w:rsid w:val="00EF1240"/>
    <w:rsid w:val="00EF1EDC"/>
    <w:rsid w:val="00EF25D7"/>
    <w:rsid w:val="00EF4B5A"/>
    <w:rsid w:val="00EF567F"/>
    <w:rsid w:val="00EF62EF"/>
    <w:rsid w:val="00EF68EE"/>
    <w:rsid w:val="00EF6977"/>
    <w:rsid w:val="00F00410"/>
    <w:rsid w:val="00F0052A"/>
    <w:rsid w:val="00F01FED"/>
    <w:rsid w:val="00F028B3"/>
    <w:rsid w:val="00F028E0"/>
    <w:rsid w:val="00F02D43"/>
    <w:rsid w:val="00F0503C"/>
    <w:rsid w:val="00F06290"/>
    <w:rsid w:val="00F0636A"/>
    <w:rsid w:val="00F06DCC"/>
    <w:rsid w:val="00F10440"/>
    <w:rsid w:val="00F105C9"/>
    <w:rsid w:val="00F1112A"/>
    <w:rsid w:val="00F122C2"/>
    <w:rsid w:val="00F1233F"/>
    <w:rsid w:val="00F12856"/>
    <w:rsid w:val="00F13040"/>
    <w:rsid w:val="00F139C0"/>
    <w:rsid w:val="00F13D39"/>
    <w:rsid w:val="00F14646"/>
    <w:rsid w:val="00F1557F"/>
    <w:rsid w:val="00F15B67"/>
    <w:rsid w:val="00F16EF1"/>
    <w:rsid w:val="00F17499"/>
    <w:rsid w:val="00F17E37"/>
    <w:rsid w:val="00F20316"/>
    <w:rsid w:val="00F21844"/>
    <w:rsid w:val="00F219E0"/>
    <w:rsid w:val="00F2278B"/>
    <w:rsid w:val="00F2413F"/>
    <w:rsid w:val="00F24337"/>
    <w:rsid w:val="00F2472A"/>
    <w:rsid w:val="00F250BD"/>
    <w:rsid w:val="00F25199"/>
    <w:rsid w:val="00F25A29"/>
    <w:rsid w:val="00F25AC4"/>
    <w:rsid w:val="00F26B11"/>
    <w:rsid w:val="00F2D5BF"/>
    <w:rsid w:val="00F3001A"/>
    <w:rsid w:val="00F32792"/>
    <w:rsid w:val="00F33E41"/>
    <w:rsid w:val="00F37C96"/>
    <w:rsid w:val="00F42003"/>
    <w:rsid w:val="00F4396C"/>
    <w:rsid w:val="00F4549C"/>
    <w:rsid w:val="00F46AC1"/>
    <w:rsid w:val="00F46C1C"/>
    <w:rsid w:val="00F47102"/>
    <w:rsid w:val="00F4766E"/>
    <w:rsid w:val="00F47791"/>
    <w:rsid w:val="00F47ECB"/>
    <w:rsid w:val="00F5010F"/>
    <w:rsid w:val="00F50CAB"/>
    <w:rsid w:val="00F51A20"/>
    <w:rsid w:val="00F51B9F"/>
    <w:rsid w:val="00F52066"/>
    <w:rsid w:val="00F52FF3"/>
    <w:rsid w:val="00F53F85"/>
    <w:rsid w:val="00F5430F"/>
    <w:rsid w:val="00F56354"/>
    <w:rsid w:val="00F56CE8"/>
    <w:rsid w:val="00F6095C"/>
    <w:rsid w:val="00F62172"/>
    <w:rsid w:val="00F621D1"/>
    <w:rsid w:val="00F62297"/>
    <w:rsid w:val="00F635EB"/>
    <w:rsid w:val="00F63E22"/>
    <w:rsid w:val="00F64FC7"/>
    <w:rsid w:val="00F7062F"/>
    <w:rsid w:val="00F71665"/>
    <w:rsid w:val="00F71DD8"/>
    <w:rsid w:val="00F7240B"/>
    <w:rsid w:val="00F725A0"/>
    <w:rsid w:val="00F72DC8"/>
    <w:rsid w:val="00F73C0D"/>
    <w:rsid w:val="00F73C7C"/>
    <w:rsid w:val="00F7424D"/>
    <w:rsid w:val="00F7432F"/>
    <w:rsid w:val="00F75C3B"/>
    <w:rsid w:val="00F770F0"/>
    <w:rsid w:val="00F77502"/>
    <w:rsid w:val="00F77DF9"/>
    <w:rsid w:val="00F803D1"/>
    <w:rsid w:val="00F828EE"/>
    <w:rsid w:val="00F83373"/>
    <w:rsid w:val="00F863AC"/>
    <w:rsid w:val="00F863F5"/>
    <w:rsid w:val="00F87290"/>
    <w:rsid w:val="00F8792E"/>
    <w:rsid w:val="00F87ABA"/>
    <w:rsid w:val="00F87F42"/>
    <w:rsid w:val="00F910F4"/>
    <w:rsid w:val="00F915D8"/>
    <w:rsid w:val="00F91EA0"/>
    <w:rsid w:val="00F92200"/>
    <w:rsid w:val="00F931D3"/>
    <w:rsid w:val="00F94FA9"/>
    <w:rsid w:val="00F95175"/>
    <w:rsid w:val="00F96855"/>
    <w:rsid w:val="00FA2FAD"/>
    <w:rsid w:val="00FA367D"/>
    <w:rsid w:val="00FA4A36"/>
    <w:rsid w:val="00FA4B3C"/>
    <w:rsid w:val="00FA5390"/>
    <w:rsid w:val="00FA592B"/>
    <w:rsid w:val="00FB00E1"/>
    <w:rsid w:val="00FB0A43"/>
    <w:rsid w:val="00FB0F4B"/>
    <w:rsid w:val="00FB1262"/>
    <w:rsid w:val="00FB1FEA"/>
    <w:rsid w:val="00FB2692"/>
    <w:rsid w:val="00FB2F51"/>
    <w:rsid w:val="00FB333B"/>
    <w:rsid w:val="00FB4382"/>
    <w:rsid w:val="00FB4B25"/>
    <w:rsid w:val="00FB75C1"/>
    <w:rsid w:val="00FB7BCF"/>
    <w:rsid w:val="00FC09B9"/>
    <w:rsid w:val="00FC3245"/>
    <w:rsid w:val="00FC4AFB"/>
    <w:rsid w:val="00FC53B7"/>
    <w:rsid w:val="00FC58E5"/>
    <w:rsid w:val="00FC62DC"/>
    <w:rsid w:val="00FC62E7"/>
    <w:rsid w:val="00FC6682"/>
    <w:rsid w:val="00FC6A2C"/>
    <w:rsid w:val="00FC77E5"/>
    <w:rsid w:val="00FD0BDD"/>
    <w:rsid w:val="00FD2883"/>
    <w:rsid w:val="00FD2E4D"/>
    <w:rsid w:val="00FD3014"/>
    <w:rsid w:val="00FD3E19"/>
    <w:rsid w:val="00FD421F"/>
    <w:rsid w:val="00FD46FA"/>
    <w:rsid w:val="00FD6865"/>
    <w:rsid w:val="00FD71AF"/>
    <w:rsid w:val="00FD7ADE"/>
    <w:rsid w:val="00FD7B71"/>
    <w:rsid w:val="00FE0607"/>
    <w:rsid w:val="00FE25CB"/>
    <w:rsid w:val="00FE27D3"/>
    <w:rsid w:val="00FE31E7"/>
    <w:rsid w:val="00FE4E3A"/>
    <w:rsid w:val="00FE626C"/>
    <w:rsid w:val="00FE63A6"/>
    <w:rsid w:val="00FE66F5"/>
    <w:rsid w:val="00FE6CDB"/>
    <w:rsid w:val="00FE6DEB"/>
    <w:rsid w:val="00FE7B32"/>
    <w:rsid w:val="00FF086F"/>
    <w:rsid w:val="00FF0A0F"/>
    <w:rsid w:val="00FF0C51"/>
    <w:rsid w:val="00FF20D5"/>
    <w:rsid w:val="00FF2C43"/>
    <w:rsid w:val="00FF2E82"/>
    <w:rsid w:val="00FF3B70"/>
    <w:rsid w:val="00FF3EC9"/>
    <w:rsid w:val="00FF45FF"/>
    <w:rsid w:val="00FF4875"/>
    <w:rsid w:val="00FF4B5A"/>
    <w:rsid w:val="00FF6A30"/>
    <w:rsid w:val="00FF6E47"/>
    <w:rsid w:val="00FF7F08"/>
    <w:rsid w:val="010C4BE5"/>
    <w:rsid w:val="011D56FC"/>
    <w:rsid w:val="01B0856F"/>
    <w:rsid w:val="01C9C002"/>
    <w:rsid w:val="01D445A4"/>
    <w:rsid w:val="024E80DC"/>
    <w:rsid w:val="028595D8"/>
    <w:rsid w:val="029D323E"/>
    <w:rsid w:val="02A574C3"/>
    <w:rsid w:val="02B1EBB5"/>
    <w:rsid w:val="02CD06E4"/>
    <w:rsid w:val="03386DFF"/>
    <w:rsid w:val="033D7C81"/>
    <w:rsid w:val="03694561"/>
    <w:rsid w:val="037F102C"/>
    <w:rsid w:val="038C3BE8"/>
    <w:rsid w:val="03A23B48"/>
    <w:rsid w:val="03D08028"/>
    <w:rsid w:val="03F52514"/>
    <w:rsid w:val="040A9BF2"/>
    <w:rsid w:val="0459C323"/>
    <w:rsid w:val="049EA23F"/>
    <w:rsid w:val="04C97791"/>
    <w:rsid w:val="04EA0689"/>
    <w:rsid w:val="04EA3D58"/>
    <w:rsid w:val="04FEBB44"/>
    <w:rsid w:val="04FECCAB"/>
    <w:rsid w:val="0514DCCB"/>
    <w:rsid w:val="0521E4F2"/>
    <w:rsid w:val="052595CC"/>
    <w:rsid w:val="05297CF7"/>
    <w:rsid w:val="0568FAB7"/>
    <w:rsid w:val="05828E5F"/>
    <w:rsid w:val="059177FE"/>
    <w:rsid w:val="05AFFB75"/>
    <w:rsid w:val="05EB1AA2"/>
    <w:rsid w:val="05FD6898"/>
    <w:rsid w:val="06040A0D"/>
    <w:rsid w:val="06121DB7"/>
    <w:rsid w:val="061C4B7D"/>
    <w:rsid w:val="061CA8C7"/>
    <w:rsid w:val="06286F97"/>
    <w:rsid w:val="0633A4AC"/>
    <w:rsid w:val="063D3091"/>
    <w:rsid w:val="06835BF3"/>
    <w:rsid w:val="0687444A"/>
    <w:rsid w:val="0690E97F"/>
    <w:rsid w:val="069A8D25"/>
    <w:rsid w:val="06B19515"/>
    <w:rsid w:val="06E46621"/>
    <w:rsid w:val="07420FE2"/>
    <w:rsid w:val="075CC026"/>
    <w:rsid w:val="0792170B"/>
    <w:rsid w:val="07986E01"/>
    <w:rsid w:val="07AD0BBD"/>
    <w:rsid w:val="07B97A49"/>
    <w:rsid w:val="07C191AC"/>
    <w:rsid w:val="0867FA1A"/>
    <w:rsid w:val="08716668"/>
    <w:rsid w:val="089E17AC"/>
    <w:rsid w:val="08F7AE06"/>
    <w:rsid w:val="08FCBDDA"/>
    <w:rsid w:val="0903C8A2"/>
    <w:rsid w:val="0957C039"/>
    <w:rsid w:val="09ACEB24"/>
    <w:rsid w:val="0A2083AB"/>
    <w:rsid w:val="0A325013"/>
    <w:rsid w:val="0A37A511"/>
    <w:rsid w:val="0A50F965"/>
    <w:rsid w:val="0A5782AF"/>
    <w:rsid w:val="0AC3CA42"/>
    <w:rsid w:val="0ADB8E1C"/>
    <w:rsid w:val="0AE9C9A6"/>
    <w:rsid w:val="0AEFAABF"/>
    <w:rsid w:val="0B8EE096"/>
    <w:rsid w:val="0BA2DAEE"/>
    <w:rsid w:val="0BD1C134"/>
    <w:rsid w:val="0BFA3EAC"/>
    <w:rsid w:val="0C47D615"/>
    <w:rsid w:val="0C50D963"/>
    <w:rsid w:val="0C57ED6D"/>
    <w:rsid w:val="0C854951"/>
    <w:rsid w:val="0CB7B129"/>
    <w:rsid w:val="0CCCB708"/>
    <w:rsid w:val="0CD00D3B"/>
    <w:rsid w:val="0D0FDFA6"/>
    <w:rsid w:val="0D8AB229"/>
    <w:rsid w:val="0D9E267A"/>
    <w:rsid w:val="0DA76864"/>
    <w:rsid w:val="0E1937D8"/>
    <w:rsid w:val="0E1D8A44"/>
    <w:rsid w:val="0E21BD3E"/>
    <w:rsid w:val="0E24BF6A"/>
    <w:rsid w:val="0E29C2BE"/>
    <w:rsid w:val="0E3196B5"/>
    <w:rsid w:val="0E3FAD1C"/>
    <w:rsid w:val="0E5AB761"/>
    <w:rsid w:val="0E8C8864"/>
    <w:rsid w:val="0E8F66FD"/>
    <w:rsid w:val="0EA2DC65"/>
    <w:rsid w:val="0EA63CA8"/>
    <w:rsid w:val="0EB03090"/>
    <w:rsid w:val="0EB91267"/>
    <w:rsid w:val="0EBE3224"/>
    <w:rsid w:val="0ED52CDA"/>
    <w:rsid w:val="0EDB974E"/>
    <w:rsid w:val="0EF59CED"/>
    <w:rsid w:val="0F22663B"/>
    <w:rsid w:val="0F27D08F"/>
    <w:rsid w:val="0F2C1E48"/>
    <w:rsid w:val="0F2C99A2"/>
    <w:rsid w:val="0F3A9E50"/>
    <w:rsid w:val="0F3BB6CF"/>
    <w:rsid w:val="0FB069ED"/>
    <w:rsid w:val="0FB76619"/>
    <w:rsid w:val="1016CCBC"/>
    <w:rsid w:val="10181A6E"/>
    <w:rsid w:val="103221B3"/>
    <w:rsid w:val="106002A6"/>
    <w:rsid w:val="1065C11F"/>
    <w:rsid w:val="106F2D53"/>
    <w:rsid w:val="1088215C"/>
    <w:rsid w:val="10E0D5AD"/>
    <w:rsid w:val="10F814AF"/>
    <w:rsid w:val="110C8A17"/>
    <w:rsid w:val="1139A33D"/>
    <w:rsid w:val="11B53F08"/>
    <w:rsid w:val="1200D38E"/>
    <w:rsid w:val="1223E1DF"/>
    <w:rsid w:val="122F7C01"/>
    <w:rsid w:val="1235B06D"/>
    <w:rsid w:val="12470BF9"/>
    <w:rsid w:val="1284FEF5"/>
    <w:rsid w:val="128B1A53"/>
    <w:rsid w:val="12A2798F"/>
    <w:rsid w:val="12D52183"/>
    <w:rsid w:val="12EC4AA2"/>
    <w:rsid w:val="13105090"/>
    <w:rsid w:val="1319E8EE"/>
    <w:rsid w:val="13276008"/>
    <w:rsid w:val="137F4D08"/>
    <w:rsid w:val="13906BA7"/>
    <w:rsid w:val="13C3A28C"/>
    <w:rsid w:val="13D0E13B"/>
    <w:rsid w:val="1423D201"/>
    <w:rsid w:val="1431228D"/>
    <w:rsid w:val="1471D718"/>
    <w:rsid w:val="147646DE"/>
    <w:rsid w:val="147AD891"/>
    <w:rsid w:val="1486EDFF"/>
    <w:rsid w:val="14A64380"/>
    <w:rsid w:val="14A9360A"/>
    <w:rsid w:val="14B3CCEF"/>
    <w:rsid w:val="155E7CD7"/>
    <w:rsid w:val="158C206D"/>
    <w:rsid w:val="15AB081A"/>
    <w:rsid w:val="15E1BE3E"/>
    <w:rsid w:val="15E2020F"/>
    <w:rsid w:val="1608262C"/>
    <w:rsid w:val="161AA555"/>
    <w:rsid w:val="162E9C0B"/>
    <w:rsid w:val="16A74F83"/>
    <w:rsid w:val="16BEF773"/>
    <w:rsid w:val="16DAFE02"/>
    <w:rsid w:val="173BF624"/>
    <w:rsid w:val="173DED43"/>
    <w:rsid w:val="1797B0EA"/>
    <w:rsid w:val="17B634BB"/>
    <w:rsid w:val="17C747DF"/>
    <w:rsid w:val="17CDCC6C"/>
    <w:rsid w:val="17FD8929"/>
    <w:rsid w:val="1822678A"/>
    <w:rsid w:val="187B9CA4"/>
    <w:rsid w:val="189B68A5"/>
    <w:rsid w:val="18C9D753"/>
    <w:rsid w:val="19239BDB"/>
    <w:rsid w:val="1926F78C"/>
    <w:rsid w:val="1936D5F4"/>
    <w:rsid w:val="19576795"/>
    <w:rsid w:val="19631840"/>
    <w:rsid w:val="196C979A"/>
    <w:rsid w:val="19C7DC1F"/>
    <w:rsid w:val="19CA8CE1"/>
    <w:rsid w:val="1A2CA221"/>
    <w:rsid w:val="1A301E25"/>
    <w:rsid w:val="1A5FF8B4"/>
    <w:rsid w:val="1AAE9602"/>
    <w:rsid w:val="1ACE4933"/>
    <w:rsid w:val="1AD2A655"/>
    <w:rsid w:val="1AEE76CD"/>
    <w:rsid w:val="1B12A0E3"/>
    <w:rsid w:val="1B3442F0"/>
    <w:rsid w:val="1BBB179D"/>
    <w:rsid w:val="1BCB1B1B"/>
    <w:rsid w:val="1BE7EE27"/>
    <w:rsid w:val="1C0B1534"/>
    <w:rsid w:val="1C23D213"/>
    <w:rsid w:val="1C43754A"/>
    <w:rsid w:val="1C522122"/>
    <w:rsid w:val="1CA4B0F5"/>
    <w:rsid w:val="1CB81A82"/>
    <w:rsid w:val="1CCC5ED1"/>
    <w:rsid w:val="1CF4CC76"/>
    <w:rsid w:val="1D122CD0"/>
    <w:rsid w:val="1D1A7DD5"/>
    <w:rsid w:val="1D25BF8C"/>
    <w:rsid w:val="1D3A7CD0"/>
    <w:rsid w:val="1D3DA59B"/>
    <w:rsid w:val="1D42E8CB"/>
    <w:rsid w:val="1D75A323"/>
    <w:rsid w:val="1D79AD69"/>
    <w:rsid w:val="1E03F08A"/>
    <w:rsid w:val="1E24C129"/>
    <w:rsid w:val="1E6EAAAF"/>
    <w:rsid w:val="1E7EAB33"/>
    <w:rsid w:val="1E858407"/>
    <w:rsid w:val="1EAF8BF5"/>
    <w:rsid w:val="1EF10426"/>
    <w:rsid w:val="1F1E52D5"/>
    <w:rsid w:val="1F22B090"/>
    <w:rsid w:val="1F26AA6A"/>
    <w:rsid w:val="1F4BE0E0"/>
    <w:rsid w:val="1FBCBAE0"/>
    <w:rsid w:val="1FBF1CB3"/>
    <w:rsid w:val="1FC717FD"/>
    <w:rsid w:val="1FEF2C58"/>
    <w:rsid w:val="1FF4F390"/>
    <w:rsid w:val="203B541A"/>
    <w:rsid w:val="203E9F36"/>
    <w:rsid w:val="204CB15C"/>
    <w:rsid w:val="209342D6"/>
    <w:rsid w:val="20962B1D"/>
    <w:rsid w:val="20F95E11"/>
    <w:rsid w:val="20FC0702"/>
    <w:rsid w:val="21244074"/>
    <w:rsid w:val="2128B823"/>
    <w:rsid w:val="212A586B"/>
    <w:rsid w:val="214935BB"/>
    <w:rsid w:val="214937ED"/>
    <w:rsid w:val="2150DE39"/>
    <w:rsid w:val="215F4F84"/>
    <w:rsid w:val="2167C21E"/>
    <w:rsid w:val="21858A51"/>
    <w:rsid w:val="21DF2CA8"/>
    <w:rsid w:val="2224CD98"/>
    <w:rsid w:val="224C41C2"/>
    <w:rsid w:val="22888A39"/>
    <w:rsid w:val="22A92BA3"/>
    <w:rsid w:val="22D645EC"/>
    <w:rsid w:val="22DB27CE"/>
    <w:rsid w:val="22F877C2"/>
    <w:rsid w:val="2338172F"/>
    <w:rsid w:val="235EE2BF"/>
    <w:rsid w:val="23B20952"/>
    <w:rsid w:val="23E779FE"/>
    <w:rsid w:val="23FA10C8"/>
    <w:rsid w:val="2440016E"/>
    <w:rsid w:val="2441F60F"/>
    <w:rsid w:val="24428402"/>
    <w:rsid w:val="245C65F9"/>
    <w:rsid w:val="24746013"/>
    <w:rsid w:val="24778DFF"/>
    <w:rsid w:val="247FC184"/>
    <w:rsid w:val="24944823"/>
    <w:rsid w:val="24A32B2E"/>
    <w:rsid w:val="24A68AAC"/>
    <w:rsid w:val="252F8628"/>
    <w:rsid w:val="25401B3B"/>
    <w:rsid w:val="25875D46"/>
    <w:rsid w:val="2588BD0F"/>
    <w:rsid w:val="2595E129"/>
    <w:rsid w:val="259E7BBE"/>
    <w:rsid w:val="25CB87C6"/>
    <w:rsid w:val="25CC83B0"/>
    <w:rsid w:val="25DF8D6F"/>
    <w:rsid w:val="26103074"/>
    <w:rsid w:val="2633DD78"/>
    <w:rsid w:val="264372C9"/>
    <w:rsid w:val="268A42CA"/>
    <w:rsid w:val="26D27BF5"/>
    <w:rsid w:val="26E11552"/>
    <w:rsid w:val="27068B83"/>
    <w:rsid w:val="275C41B0"/>
    <w:rsid w:val="279DA7F3"/>
    <w:rsid w:val="279F6569"/>
    <w:rsid w:val="27AB7709"/>
    <w:rsid w:val="27C1211F"/>
    <w:rsid w:val="27C1480A"/>
    <w:rsid w:val="27CE747E"/>
    <w:rsid w:val="282F9292"/>
    <w:rsid w:val="284842B4"/>
    <w:rsid w:val="28727BF8"/>
    <w:rsid w:val="28864426"/>
    <w:rsid w:val="28C050EB"/>
    <w:rsid w:val="290E5A60"/>
    <w:rsid w:val="291149EA"/>
    <w:rsid w:val="292A68BF"/>
    <w:rsid w:val="293F4456"/>
    <w:rsid w:val="2956F07E"/>
    <w:rsid w:val="29A00456"/>
    <w:rsid w:val="29A9388F"/>
    <w:rsid w:val="29B61F9A"/>
    <w:rsid w:val="29C6E8E5"/>
    <w:rsid w:val="29D8FECE"/>
    <w:rsid w:val="29EB1C46"/>
    <w:rsid w:val="2A343473"/>
    <w:rsid w:val="2A3713A0"/>
    <w:rsid w:val="2A46F59A"/>
    <w:rsid w:val="2A4F06BF"/>
    <w:rsid w:val="2A610056"/>
    <w:rsid w:val="2A73EFA8"/>
    <w:rsid w:val="2AA3E5F6"/>
    <w:rsid w:val="2AA8A443"/>
    <w:rsid w:val="2AA90F51"/>
    <w:rsid w:val="2AAA4D2C"/>
    <w:rsid w:val="2AC9B7D0"/>
    <w:rsid w:val="2AE53278"/>
    <w:rsid w:val="2B381FF3"/>
    <w:rsid w:val="2B3CCFDA"/>
    <w:rsid w:val="2B6109B3"/>
    <w:rsid w:val="2BD2E401"/>
    <w:rsid w:val="2C45306F"/>
    <w:rsid w:val="2C6BD0C1"/>
    <w:rsid w:val="2CD2593F"/>
    <w:rsid w:val="2CE30B79"/>
    <w:rsid w:val="2CFE986D"/>
    <w:rsid w:val="2D1545AE"/>
    <w:rsid w:val="2D19D5B5"/>
    <w:rsid w:val="2D23E3AE"/>
    <w:rsid w:val="2D36994C"/>
    <w:rsid w:val="2D75CABE"/>
    <w:rsid w:val="2DC5201F"/>
    <w:rsid w:val="2DF16C51"/>
    <w:rsid w:val="2E2255CB"/>
    <w:rsid w:val="2E61A274"/>
    <w:rsid w:val="2E65595B"/>
    <w:rsid w:val="2EBE8B5A"/>
    <w:rsid w:val="2EDD3BEC"/>
    <w:rsid w:val="2EDF3633"/>
    <w:rsid w:val="2F30851E"/>
    <w:rsid w:val="2F5A87F5"/>
    <w:rsid w:val="2F75593A"/>
    <w:rsid w:val="2FB033E7"/>
    <w:rsid w:val="2FDABFBE"/>
    <w:rsid w:val="3013DCF5"/>
    <w:rsid w:val="3015D775"/>
    <w:rsid w:val="30399092"/>
    <w:rsid w:val="3046045A"/>
    <w:rsid w:val="30619383"/>
    <w:rsid w:val="308B7393"/>
    <w:rsid w:val="309437EA"/>
    <w:rsid w:val="309451FD"/>
    <w:rsid w:val="30B67F29"/>
    <w:rsid w:val="30BC9E54"/>
    <w:rsid w:val="30CA367C"/>
    <w:rsid w:val="30E119A3"/>
    <w:rsid w:val="30F1C764"/>
    <w:rsid w:val="31100D93"/>
    <w:rsid w:val="31417108"/>
    <w:rsid w:val="3150E7DD"/>
    <w:rsid w:val="317167DB"/>
    <w:rsid w:val="31963C91"/>
    <w:rsid w:val="31AD99C8"/>
    <w:rsid w:val="31BB34E8"/>
    <w:rsid w:val="31BFA9F1"/>
    <w:rsid w:val="31F8D4FA"/>
    <w:rsid w:val="320C5598"/>
    <w:rsid w:val="3303176C"/>
    <w:rsid w:val="331D8FCF"/>
    <w:rsid w:val="332A2CB9"/>
    <w:rsid w:val="3333094B"/>
    <w:rsid w:val="335DB516"/>
    <w:rsid w:val="3360DF7A"/>
    <w:rsid w:val="33728CDA"/>
    <w:rsid w:val="3382C5A4"/>
    <w:rsid w:val="33AADC7F"/>
    <w:rsid w:val="33B35516"/>
    <w:rsid w:val="33B44B18"/>
    <w:rsid w:val="33C5FD01"/>
    <w:rsid w:val="33D07FD4"/>
    <w:rsid w:val="33DA2EF6"/>
    <w:rsid w:val="33EDD7E0"/>
    <w:rsid w:val="33FDE917"/>
    <w:rsid w:val="34364061"/>
    <w:rsid w:val="344AFA77"/>
    <w:rsid w:val="345945C4"/>
    <w:rsid w:val="345CB024"/>
    <w:rsid w:val="34A2B218"/>
    <w:rsid w:val="34D8D083"/>
    <w:rsid w:val="34DD6B24"/>
    <w:rsid w:val="34EFB97D"/>
    <w:rsid w:val="34F99606"/>
    <w:rsid w:val="350477D7"/>
    <w:rsid w:val="3504EF16"/>
    <w:rsid w:val="350FC05F"/>
    <w:rsid w:val="3589A841"/>
    <w:rsid w:val="3597490C"/>
    <w:rsid w:val="3598BFB0"/>
    <w:rsid w:val="35A2D09E"/>
    <w:rsid w:val="3621383E"/>
    <w:rsid w:val="36586A36"/>
    <w:rsid w:val="3683D26A"/>
    <w:rsid w:val="368D528C"/>
    <w:rsid w:val="36B8A64C"/>
    <w:rsid w:val="36D195BC"/>
    <w:rsid w:val="371E2247"/>
    <w:rsid w:val="372DED94"/>
    <w:rsid w:val="373DBAD1"/>
    <w:rsid w:val="3773C0FD"/>
    <w:rsid w:val="3777D012"/>
    <w:rsid w:val="38035B33"/>
    <w:rsid w:val="380DAF08"/>
    <w:rsid w:val="381FE9C3"/>
    <w:rsid w:val="38207ACE"/>
    <w:rsid w:val="385E78AC"/>
    <w:rsid w:val="387D80B9"/>
    <w:rsid w:val="38ADE96A"/>
    <w:rsid w:val="38B09E6C"/>
    <w:rsid w:val="38B7E00E"/>
    <w:rsid w:val="38B99C90"/>
    <w:rsid w:val="38DB7A17"/>
    <w:rsid w:val="38E5071D"/>
    <w:rsid w:val="38FD075A"/>
    <w:rsid w:val="390631BB"/>
    <w:rsid w:val="39109669"/>
    <w:rsid w:val="391A2C50"/>
    <w:rsid w:val="3984CD7C"/>
    <w:rsid w:val="3997B3EA"/>
    <w:rsid w:val="39B28E02"/>
    <w:rsid w:val="39C823A7"/>
    <w:rsid w:val="39CF8414"/>
    <w:rsid w:val="39F1412D"/>
    <w:rsid w:val="39FD81BC"/>
    <w:rsid w:val="3A908457"/>
    <w:rsid w:val="3AA74899"/>
    <w:rsid w:val="3AAA15B8"/>
    <w:rsid w:val="3AAE3A14"/>
    <w:rsid w:val="3AE2FCFC"/>
    <w:rsid w:val="3B0ECAEA"/>
    <w:rsid w:val="3B59564C"/>
    <w:rsid w:val="3B8188CA"/>
    <w:rsid w:val="3BFB2DA6"/>
    <w:rsid w:val="3C1AC012"/>
    <w:rsid w:val="3C1C4284"/>
    <w:rsid w:val="3C53CD9E"/>
    <w:rsid w:val="3CACD34E"/>
    <w:rsid w:val="3CF201A4"/>
    <w:rsid w:val="3CFC2B31"/>
    <w:rsid w:val="3D021491"/>
    <w:rsid w:val="3D185504"/>
    <w:rsid w:val="3D1D59B3"/>
    <w:rsid w:val="3D6C205C"/>
    <w:rsid w:val="3D9CFA9C"/>
    <w:rsid w:val="3DE79014"/>
    <w:rsid w:val="3DEDE8E2"/>
    <w:rsid w:val="3E15E8CA"/>
    <w:rsid w:val="3E2B7BA6"/>
    <w:rsid w:val="3E731293"/>
    <w:rsid w:val="3E804994"/>
    <w:rsid w:val="3E8DD205"/>
    <w:rsid w:val="3E90CBB4"/>
    <w:rsid w:val="3EBCBA74"/>
    <w:rsid w:val="3ED4FD0B"/>
    <w:rsid w:val="3EDC9CAA"/>
    <w:rsid w:val="3F2B137C"/>
    <w:rsid w:val="3F6C1AE2"/>
    <w:rsid w:val="3F8888E7"/>
    <w:rsid w:val="3F973B80"/>
    <w:rsid w:val="3FF816EE"/>
    <w:rsid w:val="403BDAA5"/>
    <w:rsid w:val="405E3123"/>
    <w:rsid w:val="4062C5EB"/>
    <w:rsid w:val="40655E2B"/>
    <w:rsid w:val="40BC350A"/>
    <w:rsid w:val="40D2147B"/>
    <w:rsid w:val="40F8B1D4"/>
    <w:rsid w:val="41083E01"/>
    <w:rsid w:val="41113E5B"/>
    <w:rsid w:val="4118996B"/>
    <w:rsid w:val="4119C186"/>
    <w:rsid w:val="415FBDD6"/>
    <w:rsid w:val="41B6C673"/>
    <w:rsid w:val="41C5AF46"/>
    <w:rsid w:val="41EC9793"/>
    <w:rsid w:val="421520B1"/>
    <w:rsid w:val="425D74F4"/>
    <w:rsid w:val="426C27AC"/>
    <w:rsid w:val="42729A67"/>
    <w:rsid w:val="4293EBA4"/>
    <w:rsid w:val="42F711AB"/>
    <w:rsid w:val="43060E53"/>
    <w:rsid w:val="434AFF3D"/>
    <w:rsid w:val="43F88643"/>
    <w:rsid w:val="4406A74A"/>
    <w:rsid w:val="440ACE45"/>
    <w:rsid w:val="4410D2F5"/>
    <w:rsid w:val="443AA436"/>
    <w:rsid w:val="4455FB67"/>
    <w:rsid w:val="4470B6E5"/>
    <w:rsid w:val="4471CA72"/>
    <w:rsid w:val="44B4B194"/>
    <w:rsid w:val="44C5233E"/>
    <w:rsid w:val="44DADBD0"/>
    <w:rsid w:val="44E4FD76"/>
    <w:rsid w:val="4522E007"/>
    <w:rsid w:val="455EEF4F"/>
    <w:rsid w:val="458CC1C0"/>
    <w:rsid w:val="45CF214C"/>
    <w:rsid w:val="45D9A102"/>
    <w:rsid w:val="45DBC470"/>
    <w:rsid w:val="45F32D13"/>
    <w:rsid w:val="45F6E8F7"/>
    <w:rsid w:val="45FBEBC7"/>
    <w:rsid w:val="4608C252"/>
    <w:rsid w:val="46290B51"/>
    <w:rsid w:val="465DA3E1"/>
    <w:rsid w:val="46719D4C"/>
    <w:rsid w:val="4677EDA3"/>
    <w:rsid w:val="4697D6E5"/>
    <w:rsid w:val="46FCBE50"/>
    <w:rsid w:val="4713C326"/>
    <w:rsid w:val="471FCB8A"/>
    <w:rsid w:val="47633CFF"/>
    <w:rsid w:val="476A5E8C"/>
    <w:rsid w:val="47D4302C"/>
    <w:rsid w:val="47F12756"/>
    <w:rsid w:val="47FC7769"/>
    <w:rsid w:val="48190E89"/>
    <w:rsid w:val="48459590"/>
    <w:rsid w:val="486BA0FB"/>
    <w:rsid w:val="4894FEAE"/>
    <w:rsid w:val="48B8109F"/>
    <w:rsid w:val="48D126AE"/>
    <w:rsid w:val="48DB462B"/>
    <w:rsid w:val="495E5D6A"/>
    <w:rsid w:val="49AA243A"/>
    <w:rsid w:val="49E44F39"/>
    <w:rsid w:val="4A92F5A5"/>
    <w:rsid w:val="4A9BB5F4"/>
    <w:rsid w:val="4AA19AA7"/>
    <w:rsid w:val="4ABEB4EA"/>
    <w:rsid w:val="4AC69E36"/>
    <w:rsid w:val="4AE585F7"/>
    <w:rsid w:val="4B299FB1"/>
    <w:rsid w:val="4B5813F8"/>
    <w:rsid w:val="4B5B788F"/>
    <w:rsid w:val="4B662357"/>
    <w:rsid w:val="4B6DE256"/>
    <w:rsid w:val="4B8406A6"/>
    <w:rsid w:val="4BA9BE6C"/>
    <w:rsid w:val="4BB820D1"/>
    <w:rsid w:val="4BDCD93B"/>
    <w:rsid w:val="4C0A8389"/>
    <w:rsid w:val="4C775EF0"/>
    <w:rsid w:val="4CB87AF4"/>
    <w:rsid w:val="4CF0F455"/>
    <w:rsid w:val="4D88A9EF"/>
    <w:rsid w:val="4D91E8B5"/>
    <w:rsid w:val="4E93CD42"/>
    <w:rsid w:val="4EFA3DC0"/>
    <w:rsid w:val="4F11AF0C"/>
    <w:rsid w:val="4F17B7E0"/>
    <w:rsid w:val="4F8D1448"/>
    <w:rsid w:val="4FB08794"/>
    <w:rsid w:val="4FE56E6E"/>
    <w:rsid w:val="50038090"/>
    <w:rsid w:val="5036C500"/>
    <w:rsid w:val="50468DE0"/>
    <w:rsid w:val="50636480"/>
    <w:rsid w:val="50957230"/>
    <w:rsid w:val="5127BC04"/>
    <w:rsid w:val="512F1D07"/>
    <w:rsid w:val="5137688C"/>
    <w:rsid w:val="51709385"/>
    <w:rsid w:val="518C7AD8"/>
    <w:rsid w:val="51EC5422"/>
    <w:rsid w:val="51FCBCEF"/>
    <w:rsid w:val="525C253D"/>
    <w:rsid w:val="527DDD0E"/>
    <w:rsid w:val="528AF6D4"/>
    <w:rsid w:val="52A2936D"/>
    <w:rsid w:val="52B0DC3B"/>
    <w:rsid w:val="52B8ED60"/>
    <w:rsid w:val="5319075D"/>
    <w:rsid w:val="53416798"/>
    <w:rsid w:val="535CF27F"/>
    <w:rsid w:val="53C2DC4C"/>
    <w:rsid w:val="53F52B47"/>
    <w:rsid w:val="54168568"/>
    <w:rsid w:val="5439EB75"/>
    <w:rsid w:val="544DCC8C"/>
    <w:rsid w:val="547F7887"/>
    <w:rsid w:val="549A1163"/>
    <w:rsid w:val="54D9AFA6"/>
    <w:rsid w:val="54DD6C0A"/>
    <w:rsid w:val="550E6382"/>
    <w:rsid w:val="55272C4B"/>
    <w:rsid w:val="556B9148"/>
    <w:rsid w:val="557A9DA2"/>
    <w:rsid w:val="558553B8"/>
    <w:rsid w:val="55B9A079"/>
    <w:rsid w:val="55D5BBD6"/>
    <w:rsid w:val="55E34EFC"/>
    <w:rsid w:val="55E7F788"/>
    <w:rsid w:val="55F9B7D4"/>
    <w:rsid w:val="562AC8E3"/>
    <w:rsid w:val="5650A5AC"/>
    <w:rsid w:val="566F6D9A"/>
    <w:rsid w:val="5694ACE9"/>
    <w:rsid w:val="56A9C946"/>
    <w:rsid w:val="56B0CA3A"/>
    <w:rsid w:val="56D874E8"/>
    <w:rsid w:val="56DAE3A9"/>
    <w:rsid w:val="56E59857"/>
    <w:rsid w:val="56F7D4DB"/>
    <w:rsid w:val="571DBADA"/>
    <w:rsid w:val="574200A5"/>
    <w:rsid w:val="5766F552"/>
    <w:rsid w:val="57BCFE08"/>
    <w:rsid w:val="57CAB151"/>
    <w:rsid w:val="57FDC43D"/>
    <w:rsid w:val="58218DA6"/>
    <w:rsid w:val="5877CB1B"/>
    <w:rsid w:val="58A6CA16"/>
    <w:rsid w:val="58B60300"/>
    <w:rsid w:val="58BB3C6F"/>
    <w:rsid w:val="58C637B8"/>
    <w:rsid w:val="58D0F44F"/>
    <w:rsid w:val="58EC1CC2"/>
    <w:rsid w:val="58F7B256"/>
    <w:rsid w:val="590978BA"/>
    <w:rsid w:val="5924403D"/>
    <w:rsid w:val="59295214"/>
    <w:rsid w:val="596AABAC"/>
    <w:rsid w:val="59A40517"/>
    <w:rsid w:val="59E076C0"/>
    <w:rsid w:val="59F58AA8"/>
    <w:rsid w:val="5A243EBF"/>
    <w:rsid w:val="5A4F1BCA"/>
    <w:rsid w:val="5A663EC5"/>
    <w:rsid w:val="5A6CC4B0"/>
    <w:rsid w:val="5A9E25C9"/>
    <w:rsid w:val="5AC51D45"/>
    <w:rsid w:val="5AC55F89"/>
    <w:rsid w:val="5AD951A5"/>
    <w:rsid w:val="5B407AF4"/>
    <w:rsid w:val="5B6BE914"/>
    <w:rsid w:val="5B7707D2"/>
    <w:rsid w:val="5B7CD5C0"/>
    <w:rsid w:val="5BC00F20"/>
    <w:rsid w:val="5BC832C6"/>
    <w:rsid w:val="5C0212AA"/>
    <w:rsid w:val="5C47DC87"/>
    <w:rsid w:val="5C844BF5"/>
    <w:rsid w:val="5C98BED5"/>
    <w:rsid w:val="5CBB8D81"/>
    <w:rsid w:val="5CEF2B63"/>
    <w:rsid w:val="5CFEEF25"/>
    <w:rsid w:val="5D38C04D"/>
    <w:rsid w:val="5D415E99"/>
    <w:rsid w:val="5D701E77"/>
    <w:rsid w:val="5DEE3F54"/>
    <w:rsid w:val="5DF38EE2"/>
    <w:rsid w:val="5E003E24"/>
    <w:rsid w:val="5E45D768"/>
    <w:rsid w:val="5E7DF667"/>
    <w:rsid w:val="5E949D5C"/>
    <w:rsid w:val="5EAEE4F1"/>
    <w:rsid w:val="5EAF875A"/>
    <w:rsid w:val="5EDC4E34"/>
    <w:rsid w:val="5EF71CFD"/>
    <w:rsid w:val="5EFF8F61"/>
    <w:rsid w:val="5F15E02C"/>
    <w:rsid w:val="5F782044"/>
    <w:rsid w:val="5F7A50DC"/>
    <w:rsid w:val="5F90DA89"/>
    <w:rsid w:val="5F95B96B"/>
    <w:rsid w:val="5FF9F262"/>
    <w:rsid w:val="6012B0C0"/>
    <w:rsid w:val="6022D2DA"/>
    <w:rsid w:val="60975691"/>
    <w:rsid w:val="60AEEF86"/>
    <w:rsid w:val="60AFAA24"/>
    <w:rsid w:val="612B2FA4"/>
    <w:rsid w:val="616EA0FB"/>
    <w:rsid w:val="6187BCD9"/>
    <w:rsid w:val="61AF094F"/>
    <w:rsid w:val="61D33D12"/>
    <w:rsid w:val="61DDC53A"/>
    <w:rsid w:val="61E055F5"/>
    <w:rsid w:val="6238EC25"/>
    <w:rsid w:val="62459B89"/>
    <w:rsid w:val="6286CD41"/>
    <w:rsid w:val="629BCD1E"/>
    <w:rsid w:val="62A6C7AE"/>
    <w:rsid w:val="630EA66D"/>
    <w:rsid w:val="631820B5"/>
    <w:rsid w:val="63182862"/>
    <w:rsid w:val="632150AD"/>
    <w:rsid w:val="63379C70"/>
    <w:rsid w:val="633A7FD2"/>
    <w:rsid w:val="634BD297"/>
    <w:rsid w:val="63791147"/>
    <w:rsid w:val="63818481"/>
    <w:rsid w:val="63882799"/>
    <w:rsid w:val="63941A8B"/>
    <w:rsid w:val="63D96C6A"/>
    <w:rsid w:val="63E3E420"/>
    <w:rsid w:val="63F59992"/>
    <w:rsid w:val="63FE1B6D"/>
    <w:rsid w:val="640E89AF"/>
    <w:rsid w:val="6422948E"/>
    <w:rsid w:val="64343D83"/>
    <w:rsid w:val="644D65E0"/>
    <w:rsid w:val="64500F3F"/>
    <w:rsid w:val="64620769"/>
    <w:rsid w:val="64706A52"/>
    <w:rsid w:val="649F8976"/>
    <w:rsid w:val="64D2FFBE"/>
    <w:rsid w:val="64E19A90"/>
    <w:rsid w:val="65093EE5"/>
    <w:rsid w:val="650ADDD4"/>
    <w:rsid w:val="65399FF4"/>
    <w:rsid w:val="6543D232"/>
    <w:rsid w:val="65886937"/>
    <w:rsid w:val="658C7309"/>
    <w:rsid w:val="658D269B"/>
    <w:rsid w:val="65D78387"/>
    <w:rsid w:val="65E2D332"/>
    <w:rsid w:val="65E3CC04"/>
    <w:rsid w:val="66687E48"/>
    <w:rsid w:val="6668BD97"/>
    <w:rsid w:val="669E2638"/>
    <w:rsid w:val="66A78BF8"/>
    <w:rsid w:val="66AC581E"/>
    <w:rsid w:val="66D57055"/>
    <w:rsid w:val="66FE7FBE"/>
    <w:rsid w:val="67642B04"/>
    <w:rsid w:val="676BDE45"/>
    <w:rsid w:val="677F85AB"/>
    <w:rsid w:val="67AFA644"/>
    <w:rsid w:val="67C35AF0"/>
    <w:rsid w:val="67C78865"/>
    <w:rsid w:val="67CF00F6"/>
    <w:rsid w:val="6822FC1D"/>
    <w:rsid w:val="6825E24E"/>
    <w:rsid w:val="682C97E0"/>
    <w:rsid w:val="683693D6"/>
    <w:rsid w:val="68498F52"/>
    <w:rsid w:val="68501B15"/>
    <w:rsid w:val="686A7A1D"/>
    <w:rsid w:val="68780EA9"/>
    <w:rsid w:val="687F6D88"/>
    <w:rsid w:val="68F3E319"/>
    <w:rsid w:val="6906C856"/>
    <w:rsid w:val="69282E6B"/>
    <w:rsid w:val="693AF85A"/>
    <w:rsid w:val="69440ECA"/>
    <w:rsid w:val="69615B8A"/>
    <w:rsid w:val="6985870D"/>
    <w:rsid w:val="6997F3A7"/>
    <w:rsid w:val="69C1B2AF"/>
    <w:rsid w:val="69CFEBA7"/>
    <w:rsid w:val="69FFA4AF"/>
    <w:rsid w:val="6A35E996"/>
    <w:rsid w:val="6A55136C"/>
    <w:rsid w:val="6A6506A7"/>
    <w:rsid w:val="6A6FC160"/>
    <w:rsid w:val="6AC15BC5"/>
    <w:rsid w:val="6AD138EE"/>
    <w:rsid w:val="6ADD6816"/>
    <w:rsid w:val="6AE41F48"/>
    <w:rsid w:val="6B0715F9"/>
    <w:rsid w:val="6B113A68"/>
    <w:rsid w:val="6B3CE8C8"/>
    <w:rsid w:val="6B44DF5A"/>
    <w:rsid w:val="6B4F2AC2"/>
    <w:rsid w:val="6B601B2C"/>
    <w:rsid w:val="6BC70E6F"/>
    <w:rsid w:val="6C00B408"/>
    <w:rsid w:val="6C906ED4"/>
    <w:rsid w:val="6C979491"/>
    <w:rsid w:val="6C9EFB31"/>
    <w:rsid w:val="6CECC337"/>
    <w:rsid w:val="6CF3C5E3"/>
    <w:rsid w:val="6D532A1F"/>
    <w:rsid w:val="6D55434E"/>
    <w:rsid w:val="6D753D99"/>
    <w:rsid w:val="6D78F57E"/>
    <w:rsid w:val="6D79702F"/>
    <w:rsid w:val="6D92AC16"/>
    <w:rsid w:val="6D9CBAB9"/>
    <w:rsid w:val="6E02B409"/>
    <w:rsid w:val="6E04BD2D"/>
    <w:rsid w:val="6E0986A7"/>
    <w:rsid w:val="6E0F2117"/>
    <w:rsid w:val="6E33FDDA"/>
    <w:rsid w:val="6E54C282"/>
    <w:rsid w:val="6E5F34B8"/>
    <w:rsid w:val="6EDE44E8"/>
    <w:rsid w:val="6EEDA66B"/>
    <w:rsid w:val="6EF28AC4"/>
    <w:rsid w:val="6EF5E4EB"/>
    <w:rsid w:val="6F128E2A"/>
    <w:rsid w:val="6F4EFCFB"/>
    <w:rsid w:val="6F7609DA"/>
    <w:rsid w:val="6F80DEC2"/>
    <w:rsid w:val="6FEBE904"/>
    <w:rsid w:val="6FF24322"/>
    <w:rsid w:val="701A63F2"/>
    <w:rsid w:val="702B66A5"/>
    <w:rsid w:val="7030F433"/>
    <w:rsid w:val="7062554C"/>
    <w:rsid w:val="709D55EF"/>
    <w:rsid w:val="70BA4C61"/>
    <w:rsid w:val="71101754"/>
    <w:rsid w:val="7111DA3B"/>
    <w:rsid w:val="7112E6EF"/>
    <w:rsid w:val="712BE8E8"/>
    <w:rsid w:val="7134C67D"/>
    <w:rsid w:val="7148AB65"/>
    <w:rsid w:val="7170158E"/>
    <w:rsid w:val="7179249C"/>
    <w:rsid w:val="71AD5969"/>
    <w:rsid w:val="71B9235D"/>
    <w:rsid w:val="71D3ACFE"/>
    <w:rsid w:val="71D82605"/>
    <w:rsid w:val="723B38B4"/>
    <w:rsid w:val="724580F0"/>
    <w:rsid w:val="725DE0E2"/>
    <w:rsid w:val="72DE5E02"/>
    <w:rsid w:val="72FED727"/>
    <w:rsid w:val="73060781"/>
    <w:rsid w:val="7310BC3D"/>
    <w:rsid w:val="732F45B8"/>
    <w:rsid w:val="735C8004"/>
    <w:rsid w:val="735DCBEE"/>
    <w:rsid w:val="736C49F3"/>
    <w:rsid w:val="73714DE1"/>
    <w:rsid w:val="73819731"/>
    <w:rsid w:val="7381B4CA"/>
    <w:rsid w:val="73D54B53"/>
    <w:rsid w:val="744FB0EC"/>
    <w:rsid w:val="748D4C04"/>
    <w:rsid w:val="74E5AF6B"/>
    <w:rsid w:val="750FC6C7"/>
    <w:rsid w:val="75337577"/>
    <w:rsid w:val="754F3EF9"/>
    <w:rsid w:val="755A1989"/>
    <w:rsid w:val="75A2172A"/>
    <w:rsid w:val="75B09F2D"/>
    <w:rsid w:val="75DDF64B"/>
    <w:rsid w:val="7611FD78"/>
    <w:rsid w:val="765D327A"/>
    <w:rsid w:val="76A3A2B4"/>
    <w:rsid w:val="76B4C935"/>
    <w:rsid w:val="76D41DE7"/>
    <w:rsid w:val="775564A0"/>
    <w:rsid w:val="778F7821"/>
    <w:rsid w:val="778FF78F"/>
    <w:rsid w:val="77B929CC"/>
    <w:rsid w:val="77B9BB72"/>
    <w:rsid w:val="77C413CD"/>
    <w:rsid w:val="77D02301"/>
    <w:rsid w:val="77DB5865"/>
    <w:rsid w:val="77EB137C"/>
    <w:rsid w:val="7814FF90"/>
    <w:rsid w:val="783CA220"/>
    <w:rsid w:val="78565F84"/>
    <w:rsid w:val="78950450"/>
    <w:rsid w:val="78997CAE"/>
    <w:rsid w:val="78CF38E4"/>
    <w:rsid w:val="78EABDDC"/>
    <w:rsid w:val="78EB1B26"/>
    <w:rsid w:val="78F54D21"/>
    <w:rsid w:val="7931C807"/>
    <w:rsid w:val="793E8B0F"/>
    <w:rsid w:val="794A325B"/>
    <w:rsid w:val="79501446"/>
    <w:rsid w:val="79DC129D"/>
    <w:rsid w:val="7A304935"/>
    <w:rsid w:val="7A5944C7"/>
    <w:rsid w:val="7A72DE2D"/>
    <w:rsid w:val="7A745FE4"/>
    <w:rsid w:val="7AA45F7E"/>
    <w:rsid w:val="7B0C1EB9"/>
    <w:rsid w:val="7B4BF4CA"/>
    <w:rsid w:val="7B54A13A"/>
    <w:rsid w:val="7B828E29"/>
    <w:rsid w:val="7B8C4ABD"/>
    <w:rsid w:val="7B951216"/>
    <w:rsid w:val="7BD3FCEA"/>
    <w:rsid w:val="7BFCA04E"/>
    <w:rsid w:val="7BFECCBF"/>
    <w:rsid w:val="7BFF1985"/>
    <w:rsid w:val="7C4968BE"/>
    <w:rsid w:val="7C6D7BB0"/>
    <w:rsid w:val="7CD73979"/>
    <w:rsid w:val="7CDD144B"/>
    <w:rsid w:val="7CF89E6D"/>
    <w:rsid w:val="7CFDA491"/>
    <w:rsid w:val="7D11E139"/>
    <w:rsid w:val="7D12AE2B"/>
    <w:rsid w:val="7D635CE2"/>
    <w:rsid w:val="7D75D00B"/>
    <w:rsid w:val="7D805424"/>
    <w:rsid w:val="7D888383"/>
    <w:rsid w:val="7D9195EA"/>
    <w:rsid w:val="7D99E4FC"/>
    <w:rsid w:val="7D9B5A6D"/>
    <w:rsid w:val="7DA24B97"/>
    <w:rsid w:val="7DACB95A"/>
    <w:rsid w:val="7DF9B026"/>
    <w:rsid w:val="7E012731"/>
    <w:rsid w:val="7E2D7D8F"/>
    <w:rsid w:val="7E50AD0D"/>
    <w:rsid w:val="7E5C9FD2"/>
    <w:rsid w:val="7E78E4AC"/>
    <w:rsid w:val="7E9C8CB2"/>
    <w:rsid w:val="7EAE4666"/>
    <w:rsid w:val="7EBA8C4D"/>
    <w:rsid w:val="7EBCF5E8"/>
    <w:rsid w:val="7EBE9693"/>
    <w:rsid w:val="7ED10377"/>
    <w:rsid w:val="7F0DE74B"/>
    <w:rsid w:val="7F44B24F"/>
    <w:rsid w:val="7F478594"/>
    <w:rsid w:val="7F4D65C2"/>
    <w:rsid w:val="7F55D47A"/>
    <w:rsid w:val="7F787A2E"/>
    <w:rsid w:val="7F8161A9"/>
    <w:rsid w:val="7F97AAD9"/>
    <w:rsid w:val="7FB1E53B"/>
    <w:rsid w:val="7FCAE3AD"/>
    <w:rsid w:val="7FCD6E8E"/>
    <w:rsid w:val="7FDEEC72"/>
    <w:rsid w:val="7FE8E471"/>
    <w:rsid w:val="7FF775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BF79684"/>
  <w15:docId w15:val="{2C52C5D0-FB06-4139-9186-F4BCA33E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34B5B"/>
    <w:pPr>
      <w:spacing w:after="120"/>
      <w:ind w:left="360"/>
    </w:pPr>
    <w:rPr>
      <w:rFonts w:cs="Arial"/>
      <w:sz w:val="22"/>
      <w:szCs w:val="18"/>
    </w:rPr>
  </w:style>
  <w:style w:type="paragraph" w:styleId="Heading1">
    <w:name w:val="heading 1"/>
    <w:aliases w:val="H1,h1,Level 1 Topic Heading,1 ghost,g,Corio Heading 1,H11,h11,H12,h12,Level 1 Topic Heading1,1 ghost1,g1,Corio Heading 11"/>
    <w:next w:val="BodyTextAll"/>
    <w:link w:val="Heading1Char"/>
    <w:qFormat/>
    <w:rsid w:val="00534B5B"/>
    <w:pPr>
      <w:keepNext/>
      <w:numPr>
        <w:numId w:val="32"/>
      </w:numPr>
      <w:tabs>
        <w:tab w:val="left" w:pos="360"/>
      </w:tabs>
      <w:spacing w:before="240" w:after="120"/>
      <w:outlineLvl w:val="0"/>
    </w:pPr>
    <w:rPr>
      <w:rFonts w:ascii="Arial" w:hAnsi="Arial" w:cs="Arial"/>
      <w:b/>
      <w:bCs/>
      <w:smallCaps/>
      <w:sz w:val="22"/>
      <w:szCs w:val="32"/>
    </w:rPr>
  </w:style>
  <w:style w:type="paragraph" w:styleId="Heading2">
    <w:name w:val="heading 2"/>
    <w:aliases w:val="H2,h2,Level 2 Topic Heading,Level 4 Topic Heading,heading 2,Heading 2 Hidden,Xpedior2,Chapter,1.Seite,sl2,Second-Level Headings,Corio Heading 2,2,Level 2,Chapter Title,H2 Char,Heading 2 Char1 Char Char"/>
    <w:next w:val="BodyTextAll"/>
    <w:link w:val="Heading2Char"/>
    <w:qFormat/>
    <w:rsid w:val="00534B5B"/>
    <w:pPr>
      <w:keepNext/>
      <w:numPr>
        <w:ilvl w:val="1"/>
        <w:numId w:val="32"/>
      </w:numPr>
      <w:tabs>
        <w:tab w:val="left" w:pos="864"/>
      </w:tabs>
      <w:spacing w:before="240" w:after="120"/>
      <w:outlineLvl w:val="1"/>
    </w:pPr>
    <w:rPr>
      <w:rFonts w:ascii="Arial" w:hAnsi="Arial" w:cs="Arial"/>
      <w:b/>
      <w:bCs/>
      <w:iCs/>
      <w:color w:val="000000"/>
      <w:sz w:val="22"/>
      <w:szCs w:val="28"/>
    </w:rPr>
  </w:style>
  <w:style w:type="paragraph" w:styleId="Heading3">
    <w:name w:val="heading 3"/>
    <w:aliases w:val="H3,h3,Level 3 Topic Heading,Level 5 Topic Heading,H31,Corio Heading 3,Section,sh3,op,op1"/>
    <w:next w:val="BodyTextAll"/>
    <w:link w:val="Heading3Char"/>
    <w:qFormat/>
    <w:rsid w:val="00534B5B"/>
    <w:pPr>
      <w:keepNext/>
      <w:numPr>
        <w:ilvl w:val="2"/>
        <w:numId w:val="32"/>
      </w:numPr>
      <w:tabs>
        <w:tab w:val="left" w:pos="864"/>
      </w:tabs>
      <w:spacing w:before="240" w:after="120"/>
      <w:outlineLvl w:val="2"/>
    </w:pPr>
    <w:rPr>
      <w:rFonts w:ascii="Arial" w:hAnsi="Arial" w:cs="Arial"/>
      <w:b/>
      <w:bCs/>
      <w:i/>
      <w:sz w:val="22"/>
      <w:szCs w:val="26"/>
    </w:rPr>
  </w:style>
  <w:style w:type="paragraph" w:styleId="Heading4">
    <w:name w:val="heading 4"/>
    <w:aliases w:val="Map Title,H4,Título especial,T,T?tulo especial,Título especial1,T1,T?tulo especial1,Título especial2,T2,T?tulo especial2,Título especial3,T3,T?tulo especial3,Título especial4,T4,T?tulo especial4,Título especial11,T11,T?tulo especial11,T21,h4"/>
    <w:next w:val="BodyTextAll"/>
    <w:link w:val="Heading4Char"/>
    <w:qFormat/>
    <w:rsid w:val="00534B5B"/>
    <w:pPr>
      <w:keepNext/>
      <w:numPr>
        <w:ilvl w:val="3"/>
        <w:numId w:val="32"/>
      </w:numPr>
      <w:spacing w:before="240" w:after="120"/>
      <w:outlineLvl w:val="3"/>
    </w:pPr>
    <w:rPr>
      <w:rFonts w:ascii="Arial" w:hAnsi="Arial"/>
      <w:bCs/>
      <w:i/>
      <w:szCs w:val="28"/>
    </w:rPr>
  </w:style>
  <w:style w:type="paragraph" w:styleId="Heading5">
    <w:name w:val="heading 5"/>
    <w:basedOn w:val="Normal"/>
    <w:next w:val="Normal"/>
    <w:link w:val="Heading5Char"/>
    <w:uiPriority w:val="99"/>
    <w:semiHidden/>
    <w:qFormat/>
    <w:rsid w:val="00534B5B"/>
    <w:pPr>
      <w:numPr>
        <w:ilvl w:val="4"/>
        <w:numId w:val="33"/>
      </w:numPr>
      <w:tabs>
        <w:tab w:val="clear" w:pos="2520"/>
        <w:tab w:val="left" w:pos="1440"/>
      </w:tabs>
      <w:spacing w:before="240" w:after="60"/>
      <w:outlineLvl w:val="4"/>
    </w:pPr>
    <w:rPr>
      <w:rFonts w:ascii="Arial" w:hAnsi="Arial" w:cs="Times New Roman"/>
      <w:bCs/>
      <w:iCs/>
      <w:szCs w:val="26"/>
    </w:rPr>
  </w:style>
  <w:style w:type="paragraph" w:styleId="Heading6">
    <w:name w:val="heading 6"/>
    <w:basedOn w:val="Normal"/>
    <w:next w:val="Normal"/>
    <w:link w:val="Heading6Char"/>
    <w:uiPriority w:val="99"/>
    <w:semiHidden/>
    <w:qFormat/>
    <w:rsid w:val="00534B5B"/>
    <w:pPr>
      <w:spacing w:before="240" w:after="60"/>
      <w:outlineLvl w:val="5"/>
    </w:pPr>
    <w:rPr>
      <w:rFonts w:cs="Times New Roman"/>
      <w:b/>
      <w:bCs/>
      <w:szCs w:val="22"/>
    </w:rPr>
  </w:style>
  <w:style w:type="paragraph" w:styleId="Heading7">
    <w:name w:val="heading 7"/>
    <w:basedOn w:val="Normal"/>
    <w:next w:val="Normal"/>
    <w:link w:val="Heading7Char"/>
    <w:uiPriority w:val="99"/>
    <w:semiHidden/>
    <w:qFormat/>
    <w:rsid w:val="00534B5B"/>
    <w:pPr>
      <w:tabs>
        <w:tab w:val="num" w:pos="1296"/>
      </w:tabs>
      <w:spacing w:before="240" w:after="60"/>
      <w:ind w:left="1296" w:hanging="1296"/>
      <w:outlineLvl w:val="6"/>
    </w:pPr>
    <w:rPr>
      <w:rFonts w:cs="Times New Roman"/>
      <w:szCs w:val="24"/>
    </w:rPr>
  </w:style>
  <w:style w:type="paragraph" w:styleId="Heading8">
    <w:name w:val="heading 8"/>
    <w:basedOn w:val="Normal"/>
    <w:next w:val="Normal"/>
    <w:link w:val="Heading8Char"/>
    <w:uiPriority w:val="99"/>
    <w:semiHidden/>
    <w:qFormat/>
    <w:rsid w:val="00534B5B"/>
    <w:pPr>
      <w:tabs>
        <w:tab w:val="num" w:pos="1440"/>
      </w:tabs>
      <w:spacing w:before="240" w:after="60"/>
      <w:ind w:left="1440" w:hanging="1440"/>
      <w:outlineLvl w:val="7"/>
    </w:pPr>
    <w:rPr>
      <w:rFonts w:cs="Times New Roman"/>
      <w:i/>
      <w:iCs/>
      <w:szCs w:val="24"/>
    </w:rPr>
  </w:style>
  <w:style w:type="paragraph" w:styleId="Heading9">
    <w:name w:val="heading 9"/>
    <w:basedOn w:val="Normal"/>
    <w:next w:val="Normal"/>
    <w:link w:val="Heading9Char"/>
    <w:uiPriority w:val="99"/>
    <w:semiHidden/>
    <w:qFormat/>
    <w:rsid w:val="00534B5B"/>
    <w:pPr>
      <w:tabs>
        <w:tab w:val="num" w:pos="1584"/>
      </w:tabs>
      <w:spacing w:before="240" w:after="60"/>
      <w:ind w:left="1584" w:hanging="1584"/>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Level 1 Topic Heading Char,1 ghost Char,g Char,Corio Heading 1 Char,H11 Char,h11 Char,H12 Char,h12 Char,Level 1 Topic Heading1 Char,1 ghost1 Char,g1 Char,Corio Heading 11 Char"/>
    <w:link w:val="Heading1"/>
    <w:rsid w:val="00534B5B"/>
    <w:rPr>
      <w:rFonts w:ascii="Arial" w:hAnsi="Arial" w:cs="Arial"/>
      <w:b/>
      <w:bCs/>
      <w:smallCaps/>
      <w:sz w:val="22"/>
      <w:szCs w:val="32"/>
    </w:rPr>
  </w:style>
  <w:style w:type="paragraph" w:styleId="TOC4">
    <w:name w:val="toc 4"/>
    <w:basedOn w:val="Normal"/>
    <w:next w:val="Normal"/>
    <w:semiHidden/>
    <w:rsid w:val="00534B5B"/>
    <w:pPr>
      <w:tabs>
        <w:tab w:val="left" w:pos="1440"/>
        <w:tab w:val="right" w:leader="dot" w:pos="9360"/>
      </w:tabs>
      <w:ind w:left="720"/>
    </w:pPr>
    <w:rPr>
      <w:rFonts w:cs="Times New Roman"/>
      <w:szCs w:val="24"/>
    </w:rPr>
  </w:style>
  <w:style w:type="paragraph" w:customStyle="1" w:styleId="Heading-NoNumber">
    <w:name w:val="Heading-No Number"/>
    <w:next w:val="BodyTextAll"/>
    <w:qFormat/>
    <w:rsid w:val="00534B5B"/>
    <w:pPr>
      <w:keepNext/>
      <w:spacing w:before="240" w:after="120"/>
    </w:pPr>
    <w:rPr>
      <w:rFonts w:ascii="Arial" w:hAnsi="Arial"/>
      <w:b/>
      <w:bCs/>
      <w:sz w:val="22"/>
      <w:szCs w:val="22"/>
    </w:rPr>
  </w:style>
  <w:style w:type="character" w:customStyle="1" w:styleId="Heading2Char">
    <w:name w:val="Heading 2 Char"/>
    <w:aliases w:val="H2 Char1,h2 Char,Level 2 Topic Heading Char,Level 4 Topic Heading Char,heading 2 Char,Heading 2 Hidden Char,Xpedior2 Char,Chapter Char,1.Seite Char,sl2 Char,Second-Level Headings Char,Corio Heading 2 Char,2 Char,Level 2 Char,H2 Char Char"/>
    <w:link w:val="Heading2"/>
    <w:rsid w:val="00534B5B"/>
    <w:rPr>
      <w:rFonts w:ascii="Arial" w:hAnsi="Arial" w:cs="Arial"/>
      <w:b/>
      <w:bCs/>
      <w:iCs/>
      <w:color w:val="000000"/>
      <w:sz w:val="22"/>
      <w:szCs w:val="28"/>
    </w:rPr>
  </w:style>
  <w:style w:type="paragraph" w:customStyle="1" w:styleId="Numbered">
    <w:name w:val="Numbered"/>
    <w:qFormat/>
    <w:rsid w:val="00534B5B"/>
    <w:pPr>
      <w:numPr>
        <w:numId w:val="34"/>
      </w:numPr>
      <w:tabs>
        <w:tab w:val="left" w:pos="936"/>
      </w:tabs>
      <w:spacing w:after="120"/>
    </w:pPr>
    <w:rPr>
      <w:sz w:val="22"/>
      <w:szCs w:val="24"/>
    </w:rPr>
  </w:style>
  <w:style w:type="paragraph" w:styleId="TOC1">
    <w:name w:val="toc 1"/>
    <w:uiPriority w:val="39"/>
    <w:rsid w:val="00534B5B"/>
    <w:pPr>
      <w:tabs>
        <w:tab w:val="left" w:pos="540"/>
        <w:tab w:val="right" w:leader="dot" w:pos="9000"/>
      </w:tabs>
      <w:spacing w:after="120"/>
      <w:ind w:left="1080" w:hanging="1080"/>
    </w:pPr>
    <w:rPr>
      <w:bCs/>
      <w:smallCaps/>
      <w:noProof/>
      <w:sz w:val="22"/>
      <w:szCs w:val="22"/>
    </w:rPr>
  </w:style>
  <w:style w:type="paragraph" w:styleId="TOC2">
    <w:name w:val="toc 2"/>
    <w:uiPriority w:val="39"/>
    <w:rsid w:val="00534B5B"/>
    <w:pPr>
      <w:tabs>
        <w:tab w:val="left" w:pos="1080"/>
        <w:tab w:val="right" w:leader="dot" w:pos="9000"/>
      </w:tabs>
      <w:spacing w:after="120"/>
      <w:ind w:left="1620" w:hanging="1260"/>
    </w:pPr>
    <w:rPr>
      <w:noProof/>
      <w:sz w:val="22"/>
      <w:szCs w:val="22"/>
    </w:rPr>
  </w:style>
  <w:style w:type="paragraph" w:customStyle="1" w:styleId="ProjectTitle">
    <w:name w:val="Project Title"/>
    <w:next w:val="Subtitle"/>
    <w:link w:val="ProjectTitleChar"/>
    <w:qFormat/>
    <w:rsid w:val="00534B5B"/>
    <w:pPr>
      <w:widowControl w:val="0"/>
      <w:spacing w:before="240" w:after="120"/>
      <w:jc w:val="center"/>
    </w:pPr>
    <w:rPr>
      <w:rFonts w:ascii="Arial" w:hAnsi="Arial"/>
      <w:b/>
      <w:sz w:val="32"/>
    </w:rPr>
  </w:style>
  <w:style w:type="paragraph" w:styleId="Header">
    <w:name w:val="header"/>
    <w:link w:val="HeaderChar"/>
    <w:qFormat/>
    <w:rsid w:val="00534B5B"/>
    <w:pPr>
      <w:tabs>
        <w:tab w:val="center" w:pos="4320"/>
        <w:tab w:val="right" w:pos="8640"/>
      </w:tabs>
      <w:spacing w:after="120"/>
    </w:pPr>
    <w:rPr>
      <w:rFonts w:ascii="Arial" w:hAnsi="Arial"/>
      <w:sz w:val="22"/>
      <w:szCs w:val="24"/>
    </w:rPr>
  </w:style>
  <w:style w:type="paragraph" w:styleId="Footer">
    <w:name w:val="footer"/>
    <w:basedOn w:val="Normal"/>
    <w:link w:val="FooterChar"/>
    <w:semiHidden/>
    <w:rsid w:val="00534B5B"/>
    <w:pPr>
      <w:tabs>
        <w:tab w:val="center" w:pos="4320"/>
        <w:tab w:val="right" w:pos="8640"/>
      </w:tabs>
    </w:pPr>
    <w:rPr>
      <w:rFonts w:ascii="Arial" w:hAnsi="Arial" w:cs="Times New Roman"/>
      <w:szCs w:val="20"/>
    </w:rPr>
  </w:style>
  <w:style w:type="paragraph" w:styleId="TOC3">
    <w:name w:val="toc 3"/>
    <w:basedOn w:val="Normal"/>
    <w:uiPriority w:val="39"/>
    <w:rsid w:val="00534B5B"/>
    <w:pPr>
      <w:tabs>
        <w:tab w:val="left" w:pos="1800"/>
        <w:tab w:val="right" w:leader="dot" w:pos="9000"/>
      </w:tabs>
      <w:spacing w:before="120" w:after="60"/>
      <w:ind w:left="2340" w:hanging="1440"/>
    </w:pPr>
    <w:rPr>
      <w:rFonts w:cs="Times New Roman"/>
      <w:noProof/>
      <w:szCs w:val="24"/>
    </w:rPr>
  </w:style>
  <w:style w:type="paragraph" w:styleId="TOC5">
    <w:name w:val="toc 5"/>
    <w:basedOn w:val="Normal"/>
    <w:next w:val="Normal"/>
    <w:semiHidden/>
    <w:rsid w:val="00534B5B"/>
    <w:pPr>
      <w:tabs>
        <w:tab w:val="left" w:pos="1440"/>
        <w:tab w:val="right" w:leader="dot" w:pos="8640"/>
      </w:tabs>
      <w:ind w:left="960"/>
    </w:pPr>
    <w:rPr>
      <w:rFonts w:cs="Times New Roman"/>
      <w:szCs w:val="24"/>
    </w:rPr>
  </w:style>
  <w:style w:type="paragraph" w:styleId="TOC6">
    <w:name w:val="toc 6"/>
    <w:basedOn w:val="Normal"/>
    <w:next w:val="Normal"/>
    <w:autoRedefine/>
    <w:semiHidden/>
    <w:rsid w:val="00534B5B"/>
    <w:pPr>
      <w:ind w:left="1200"/>
    </w:pPr>
    <w:rPr>
      <w:rFonts w:cs="Times New Roman"/>
      <w:szCs w:val="24"/>
    </w:rPr>
  </w:style>
  <w:style w:type="paragraph" w:styleId="TOC7">
    <w:name w:val="toc 7"/>
    <w:basedOn w:val="Normal"/>
    <w:next w:val="Normal"/>
    <w:autoRedefine/>
    <w:semiHidden/>
    <w:rsid w:val="00534B5B"/>
    <w:pPr>
      <w:ind w:left="1440"/>
    </w:pPr>
    <w:rPr>
      <w:rFonts w:cs="Times New Roman"/>
      <w:szCs w:val="24"/>
    </w:rPr>
  </w:style>
  <w:style w:type="paragraph" w:styleId="TOC8">
    <w:name w:val="toc 8"/>
    <w:basedOn w:val="Normal"/>
    <w:next w:val="Normal"/>
    <w:autoRedefine/>
    <w:semiHidden/>
    <w:rsid w:val="00534B5B"/>
    <w:pPr>
      <w:ind w:left="1680"/>
    </w:pPr>
    <w:rPr>
      <w:rFonts w:cs="Times New Roman"/>
      <w:szCs w:val="24"/>
    </w:rPr>
  </w:style>
  <w:style w:type="paragraph" w:styleId="TOC9">
    <w:name w:val="toc 9"/>
    <w:basedOn w:val="Normal"/>
    <w:next w:val="Normal"/>
    <w:autoRedefine/>
    <w:semiHidden/>
    <w:rsid w:val="00534B5B"/>
    <w:pPr>
      <w:ind w:left="1920"/>
    </w:pPr>
    <w:rPr>
      <w:rFonts w:cs="Times New Roman"/>
      <w:szCs w:val="24"/>
    </w:rPr>
  </w:style>
  <w:style w:type="paragraph" w:customStyle="1" w:styleId="HeaderFieldCodes">
    <w:name w:val="Header Field Codes"/>
    <w:basedOn w:val="Header"/>
    <w:qFormat/>
    <w:rsid w:val="00534B5B"/>
    <w:pPr>
      <w:tabs>
        <w:tab w:val="clear" w:pos="4320"/>
      </w:tabs>
      <w:spacing w:after="60"/>
      <w:jc w:val="right"/>
    </w:pPr>
    <w:rPr>
      <w:b/>
      <w:sz w:val="24"/>
    </w:rPr>
  </w:style>
  <w:style w:type="paragraph" w:customStyle="1" w:styleId="TableText">
    <w:name w:val="Table Text"/>
    <w:link w:val="TableTextChar"/>
    <w:qFormat/>
    <w:rsid w:val="00534B5B"/>
    <w:pPr>
      <w:spacing w:before="60" w:after="60"/>
    </w:pPr>
    <w:rPr>
      <w:szCs w:val="24"/>
    </w:rPr>
  </w:style>
  <w:style w:type="paragraph" w:customStyle="1" w:styleId="OracleNoonly">
    <w:name w:val="Oracle No (only)"/>
    <w:next w:val="TRN-RFCNoonly"/>
    <w:qFormat/>
    <w:rsid w:val="00534B5B"/>
    <w:pPr>
      <w:widowControl w:val="0"/>
      <w:tabs>
        <w:tab w:val="center" w:pos="4320"/>
        <w:tab w:val="right" w:pos="8640"/>
      </w:tabs>
      <w:spacing w:before="60" w:after="120" w:line="240" w:lineRule="atLeast"/>
      <w:jc w:val="center"/>
    </w:pPr>
    <w:rPr>
      <w:rFonts w:ascii="Arial" w:hAnsi="Arial"/>
      <w:b/>
      <w:sz w:val="28"/>
    </w:rPr>
  </w:style>
  <w:style w:type="paragraph" w:customStyle="1" w:styleId="TestScriptEnd">
    <w:name w:val="Test Script End"/>
    <w:next w:val="BodyTextAll"/>
    <w:qFormat/>
    <w:rsid w:val="00534B5B"/>
    <w:pPr>
      <w:spacing w:before="120"/>
    </w:pPr>
    <w:rPr>
      <w:rFonts w:ascii="Arial" w:hAnsi="Arial"/>
      <w:b/>
      <w:bCs/>
      <w:sz w:val="18"/>
      <w:szCs w:val="18"/>
    </w:rPr>
  </w:style>
  <w:style w:type="character" w:styleId="Hyperlink">
    <w:name w:val="Hyperlink"/>
    <w:uiPriority w:val="99"/>
    <w:rsid w:val="00534B5B"/>
    <w:rPr>
      <w:color w:val="0000FF"/>
      <w:u w:val="single"/>
    </w:rPr>
  </w:style>
  <w:style w:type="character" w:styleId="FollowedHyperlink">
    <w:name w:val="FollowedHyperlink"/>
    <w:uiPriority w:val="99"/>
    <w:semiHidden/>
    <w:rsid w:val="00534B5B"/>
    <w:rPr>
      <w:color w:val="800080"/>
      <w:u w:val="single"/>
    </w:rPr>
  </w:style>
  <w:style w:type="paragraph" w:styleId="Revision">
    <w:name w:val="Revision"/>
    <w:hidden/>
    <w:uiPriority w:val="99"/>
    <w:semiHidden/>
    <w:rsid w:val="00791092"/>
    <w:rPr>
      <w:rFonts w:cs="Arial"/>
      <w:sz w:val="22"/>
      <w:szCs w:val="18"/>
    </w:rPr>
  </w:style>
  <w:style w:type="paragraph" w:customStyle="1" w:styleId="TRN-RFCNoonly">
    <w:name w:val="TRN-RFC No (only)"/>
    <w:next w:val="DocType"/>
    <w:qFormat/>
    <w:rsid w:val="00534B5B"/>
    <w:pPr>
      <w:widowControl w:val="0"/>
      <w:tabs>
        <w:tab w:val="center" w:pos="4320"/>
        <w:tab w:val="right" w:pos="8640"/>
      </w:tabs>
      <w:spacing w:before="60" w:after="120" w:line="240" w:lineRule="atLeast"/>
      <w:jc w:val="center"/>
    </w:pPr>
    <w:rPr>
      <w:rFonts w:ascii="Arial" w:hAnsi="Arial"/>
      <w:b/>
      <w:sz w:val="28"/>
    </w:rPr>
  </w:style>
  <w:style w:type="paragraph" w:customStyle="1" w:styleId="Bullet1">
    <w:name w:val="Bullet 1"/>
    <w:qFormat/>
    <w:rsid w:val="00534B5B"/>
    <w:pPr>
      <w:numPr>
        <w:numId w:val="26"/>
      </w:numPr>
      <w:tabs>
        <w:tab w:val="left" w:pos="936"/>
      </w:tabs>
      <w:spacing w:after="120"/>
    </w:pPr>
    <w:rPr>
      <w:sz w:val="22"/>
      <w:szCs w:val="24"/>
    </w:rPr>
  </w:style>
  <w:style w:type="paragraph" w:customStyle="1" w:styleId="Bullet2">
    <w:name w:val="Bullet 2"/>
    <w:qFormat/>
    <w:rsid w:val="00534B5B"/>
    <w:pPr>
      <w:numPr>
        <w:numId w:val="27"/>
      </w:numPr>
      <w:tabs>
        <w:tab w:val="left" w:pos="900"/>
      </w:tabs>
      <w:spacing w:after="120"/>
    </w:pPr>
    <w:rPr>
      <w:sz w:val="22"/>
      <w:szCs w:val="24"/>
    </w:rPr>
  </w:style>
  <w:style w:type="paragraph" w:customStyle="1" w:styleId="TitleCentered">
    <w:name w:val="Title Centered"/>
    <w:next w:val="BodyTextAll"/>
    <w:qFormat/>
    <w:rsid w:val="00534B5B"/>
    <w:pPr>
      <w:keepNext/>
      <w:spacing w:before="120" w:after="60"/>
      <w:jc w:val="center"/>
    </w:pPr>
    <w:rPr>
      <w:rFonts w:ascii="Arial" w:hAnsi="Arial"/>
      <w:b/>
      <w:sz w:val="22"/>
      <w:szCs w:val="24"/>
    </w:rPr>
  </w:style>
  <w:style w:type="paragraph" w:customStyle="1" w:styleId="FigureTitle">
    <w:name w:val="Figure Title"/>
    <w:basedOn w:val="TitleCentered"/>
    <w:next w:val="BodyTextAll"/>
    <w:qFormat/>
    <w:rsid w:val="00534B5B"/>
    <w:pPr>
      <w:spacing w:after="240"/>
    </w:pPr>
  </w:style>
  <w:style w:type="paragraph" w:customStyle="1" w:styleId="TableHeading">
    <w:name w:val="Table Heading"/>
    <w:qFormat/>
    <w:rsid w:val="00534B5B"/>
    <w:pPr>
      <w:keepNext/>
      <w:spacing w:before="60" w:after="60"/>
    </w:pPr>
    <w:rPr>
      <w:rFonts w:ascii="Arial" w:hAnsi="Arial"/>
      <w:bCs/>
      <w:smallCaps/>
      <w:szCs w:val="24"/>
    </w:rPr>
  </w:style>
  <w:style w:type="paragraph" w:customStyle="1" w:styleId="TOCTitle">
    <w:name w:val="TOC Title"/>
    <w:next w:val="BodyTextAll"/>
    <w:qFormat/>
    <w:rsid w:val="00534B5B"/>
    <w:pPr>
      <w:pageBreakBefore/>
      <w:tabs>
        <w:tab w:val="center" w:pos="4320"/>
        <w:tab w:val="right" w:pos="8640"/>
      </w:tabs>
      <w:spacing w:before="120" w:after="120"/>
      <w:jc w:val="center"/>
    </w:pPr>
    <w:rPr>
      <w:rFonts w:ascii="Arial" w:hAnsi="Arial" w:cs="Arial"/>
      <w:b/>
      <w:bCs/>
      <w:caps/>
      <w:sz w:val="22"/>
      <w:szCs w:val="24"/>
    </w:rPr>
  </w:style>
  <w:style w:type="character" w:styleId="PageNumber">
    <w:name w:val="page number"/>
    <w:semiHidden/>
    <w:rsid w:val="00534B5B"/>
  </w:style>
  <w:style w:type="character" w:styleId="FootnoteReference">
    <w:name w:val="footnote reference"/>
    <w:semiHidden/>
    <w:rsid w:val="00534B5B"/>
    <w:rPr>
      <w:vertAlign w:val="superscript"/>
    </w:rPr>
  </w:style>
  <w:style w:type="paragraph" w:styleId="FootnoteText">
    <w:name w:val="footnote text"/>
    <w:basedOn w:val="Normal"/>
    <w:link w:val="FootnoteTextChar"/>
    <w:semiHidden/>
    <w:rsid w:val="00534B5B"/>
    <w:rPr>
      <w:rFonts w:cs="Times New Roman"/>
      <w:szCs w:val="20"/>
    </w:rPr>
  </w:style>
  <w:style w:type="paragraph" w:customStyle="1" w:styleId="DocType">
    <w:name w:val="DocType"/>
    <w:next w:val="BodyTextAll"/>
    <w:qFormat/>
    <w:rsid w:val="00534B5B"/>
    <w:pPr>
      <w:tabs>
        <w:tab w:val="center" w:pos="4320"/>
        <w:tab w:val="right" w:pos="8640"/>
      </w:tabs>
      <w:spacing w:before="60" w:after="360"/>
      <w:jc w:val="center"/>
    </w:pPr>
    <w:rPr>
      <w:rFonts w:ascii="Arial" w:hAnsi="Arial"/>
      <w:sz w:val="28"/>
      <w:szCs w:val="24"/>
    </w:rPr>
  </w:style>
  <w:style w:type="paragraph" w:styleId="Subtitle">
    <w:name w:val="Subtitle"/>
    <w:next w:val="OracleNoonly"/>
    <w:link w:val="SubtitleChar"/>
    <w:qFormat/>
    <w:rsid w:val="00534B5B"/>
    <w:pPr>
      <w:spacing w:before="120" w:after="120"/>
      <w:jc w:val="center"/>
      <w:outlineLvl w:val="1"/>
    </w:pPr>
    <w:rPr>
      <w:rFonts w:ascii="Arial" w:hAnsi="Arial" w:cs="Arial"/>
      <w:sz w:val="28"/>
      <w:szCs w:val="24"/>
    </w:rPr>
  </w:style>
  <w:style w:type="paragraph" w:customStyle="1" w:styleId="AppendixHeading">
    <w:name w:val="Appendix Heading"/>
    <w:next w:val="BodyTextAll"/>
    <w:qFormat/>
    <w:rsid w:val="00534B5B"/>
    <w:pPr>
      <w:keepNext/>
      <w:numPr>
        <w:numId w:val="25"/>
      </w:numPr>
      <w:tabs>
        <w:tab w:val="clear" w:pos="360"/>
        <w:tab w:val="num" w:pos="1440"/>
      </w:tabs>
      <w:spacing w:before="240" w:after="240"/>
    </w:pPr>
    <w:rPr>
      <w:rFonts w:ascii="Arial" w:hAnsi="Arial"/>
      <w:b/>
      <w:sz w:val="22"/>
      <w:szCs w:val="24"/>
    </w:rPr>
  </w:style>
  <w:style w:type="paragraph" w:customStyle="1" w:styleId="TableTextDash">
    <w:name w:val="Table Text Dash"/>
    <w:qFormat/>
    <w:rsid w:val="00534B5B"/>
    <w:pPr>
      <w:numPr>
        <w:numId w:val="35"/>
      </w:numPr>
      <w:tabs>
        <w:tab w:val="left" w:pos="288"/>
      </w:tabs>
      <w:spacing w:before="60" w:after="60"/>
    </w:pPr>
    <w:rPr>
      <w:szCs w:val="24"/>
    </w:rPr>
  </w:style>
  <w:style w:type="paragraph" w:styleId="DocumentMap">
    <w:name w:val="Document Map"/>
    <w:basedOn w:val="Normal"/>
    <w:link w:val="DocumentMapChar"/>
    <w:semiHidden/>
    <w:rsid w:val="00534B5B"/>
    <w:pPr>
      <w:shd w:val="clear" w:color="auto" w:fill="000080"/>
    </w:pPr>
    <w:rPr>
      <w:rFonts w:ascii="Tahoma" w:hAnsi="Tahoma" w:cs="Tahoma"/>
      <w:szCs w:val="24"/>
    </w:rPr>
  </w:style>
  <w:style w:type="paragraph" w:customStyle="1" w:styleId="BodyTextAll">
    <w:name w:val="Body Text All"/>
    <w:link w:val="BodyTextAllChar"/>
    <w:qFormat/>
    <w:rsid w:val="00534B5B"/>
    <w:pPr>
      <w:spacing w:after="120"/>
      <w:ind w:left="360"/>
    </w:pPr>
    <w:rPr>
      <w:sz w:val="22"/>
      <w:szCs w:val="24"/>
    </w:rPr>
  </w:style>
  <w:style w:type="paragraph" w:customStyle="1" w:styleId="TableSectionTitle">
    <w:name w:val="Table Section Title"/>
    <w:basedOn w:val="TableHeading"/>
    <w:qFormat/>
    <w:rsid w:val="00534B5B"/>
    <w:pPr>
      <w:spacing w:before="240" w:after="180"/>
      <w:ind w:left="360"/>
    </w:pPr>
    <w:rPr>
      <w:b/>
      <w:bCs w:val="0"/>
    </w:rPr>
  </w:style>
  <w:style w:type="paragraph" w:styleId="BalloonText">
    <w:name w:val="Balloon Text"/>
    <w:basedOn w:val="Normal"/>
    <w:link w:val="BalloonTextChar"/>
    <w:semiHidden/>
    <w:rsid w:val="00534B5B"/>
    <w:rPr>
      <w:rFonts w:ascii="Tahoma" w:hAnsi="Tahoma" w:cs="Tahoma"/>
      <w:sz w:val="16"/>
      <w:szCs w:val="16"/>
    </w:rPr>
  </w:style>
  <w:style w:type="table" w:styleId="TableGrid">
    <w:name w:val="Table Grid"/>
    <w:basedOn w:val="TableNormal"/>
    <w:rsid w:val="00534B5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534B5B"/>
    <w:rPr>
      <w:sz w:val="16"/>
      <w:szCs w:val="16"/>
    </w:rPr>
  </w:style>
  <w:style w:type="paragraph" w:styleId="CommentText">
    <w:name w:val="annotation text"/>
    <w:basedOn w:val="Normal"/>
    <w:link w:val="CommentTextChar"/>
    <w:rsid w:val="00534B5B"/>
    <w:rPr>
      <w:rFonts w:cs="Times New Roman"/>
      <w:sz w:val="20"/>
      <w:szCs w:val="20"/>
    </w:rPr>
  </w:style>
  <w:style w:type="paragraph" w:styleId="CommentSubject">
    <w:name w:val="annotation subject"/>
    <w:basedOn w:val="CommentText"/>
    <w:next w:val="CommentText"/>
    <w:link w:val="CommentSubjectChar"/>
    <w:semiHidden/>
    <w:rsid w:val="00534B5B"/>
    <w:rPr>
      <w:b/>
      <w:bCs/>
    </w:rPr>
  </w:style>
  <w:style w:type="table" w:styleId="TableElegant">
    <w:name w:val="Table Elegant"/>
    <w:basedOn w:val="TableNormal"/>
    <w:rsid w:val="00534B5B"/>
    <w:pPr>
      <w:spacing w:after="120"/>
      <w:ind w:left="3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DocumentTitle">
    <w:name w:val="Document Title"/>
    <w:basedOn w:val="ProjectTitle"/>
    <w:link w:val="DocumentTitleChar"/>
    <w:qFormat/>
    <w:rsid w:val="00534B5B"/>
  </w:style>
  <w:style w:type="paragraph" w:customStyle="1" w:styleId="SystemName">
    <w:name w:val="System Name"/>
    <w:basedOn w:val="Subtitle"/>
    <w:link w:val="SystemNameChar"/>
    <w:autoRedefine/>
    <w:qFormat/>
    <w:rsid w:val="00534B5B"/>
    <w:rPr>
      <w:b/>
    </w:rPr>
  </w:style>
  <w:style w:type="character" w:customStyle="1" w:styleId="ProjectTitleChar">
    <w:name w:val="Project Title Char"/>
    <w:basedOn w:val="DefaultParagraphFont"/>
    <w:link w:val="ProjectTitle"/>
    <w:rsid w:val="00534B5B"/>
    <w:rPr>
      <w:rFonts w:ascii="Arial" w:hAnsi="Arial"/>
      <w:b/>
      <w:sz w:val="32"/>
    </w:rPr>
  </w:style>
  <w:style w:type="character" w:customStyle="1" w:styleId="DocumentTitleChar">
    <w:name w:val="Document Title Char"/>
    <w:basedOn w:val="ProjectTitleChar"/>
    <w:link w:val="DocumentTitle"/>
    <w:rsid w:val="00534B5B"/>
    <w:rPr>
      <w:rFonts w:ascii="Arial" w:hAnsi="Arial"/>
      <w:b/>
      <w:sz w:val="32"/>
    </w:rPr>
  </w:style>
  <w:style w:type="character" w:customStyle="1" w:styleId="SubtitleChar">
    <w:name w:val="Subtitle Char"/>
    <w:basedOn w:val="DefaultParagraphFont"/>
    <w:link w:val="Subtitle"/>
    <w:rsid w:val="00534B5B"/>
    <w:rPr>
      <w:rFonts w:ascii="Arial" w:hAnsi="Arial" w:cs="Arial"/>
      <w:sz w:val="28"/>
      <w:szCs w:val="24"/>
    </w:rPr>
  </w:style>
  <w:style w:type="character" w:customStyle="1" w:styleId="SystemNameChar">
    <w:name w:val="System Name Char"/>
    <w:link w:val="SystemName"/>
    <w:rsid w:val="00534B5B"/>
    <w:rPr>
      <w:rFonts w:ascii="Arial" w:hAnsi="Arial" w:cs="Arial"/>
      <w:b/>
      <w:sz w:val="28"/>
      <w:szCs w:val="24"/>
    </w:rPr>
  </w:style>
  <w:style w:type="paragraph" w:customStyle="1" w:styleId="BulletOutdent">
    <w:name w:val="BulletOutdent"/>
    <w:basedOn w:val="Normal"/>
    <w:qFormat/>
    <w:rsid w:val="00534B5B"/>
    <w:pPr>
      <w:numPr>
        <w:numId w:val="28"/>
      </w:numPr>
    </w:pPr>
  </w:style>
  <w:style w:type="character" w:customStyle="1" w:styleId="TableTextChar">
    <w:name w:val="Table Text Char"/>
    <w:link w:val="TableText"/>
    <w:rsid w:val="00534B5B"/>
    <w:rPr>
      <w:szCs w:val="24"/>
    </w:rPr>
  </w:style>
  <w:style w:type="paragraph" w:customStyle="1" w:styleId="Default">
    <w:name w:val="Default"/>
    <w:rsid w:val="00534B5B"/>
    <w:pPr>
      <w:autoSpaceDE w:val="0"/>
      <w:autoSpaceDN w:val="0"/>
      <w:adjustRightInd w:val="0"/>
    </w:pPr>
    <w:rPr>
      <w:rFonts w:ascii="Arial" w:hAnsi="Arial" w:cs="Arial"/>
      <w:color w:val="000000"/>
      <w:sz w:val="24"/>
      <w:szCs w:val="24"/>
    </w:rPr>
  </w:style>
  <w:style w:type="character" w:customStyle="1" w:styleId="HeaderChar">
    <w:name w:val="Header Char"/>
    <w:link w:val="Header"/>
    <w:rsid w:val="00534B5B"/>
    <w:rPr>
      <w:rFonts w:ascii="Arial" w:hAnsi="Arial"/>
      <w:sz w:val="22"/>
      <w:szCs w:val="24"/>
    </w:rPr>
  </w:style>
  <w:style w:type="character" w:customStyle="1" w:styleId="CommentTextChar">
    <w:name w:val="Comment Text Char"/>
    <w:link w:val="CommentText"/>
    <w:rsid w:val="00534B5B"/>
  </w:style>
  <w:style w:type="paragraph" w:customStyle="1" w:styleId="Bodycopy">
    <w:name w:val="Body copy"/>
    <w:link w:val="BodycopyChar"/>
    <w:qFormat/>
    <w:rsid w:val="00534B5B"/>
    <w:pPr>
      <w:spacing w:after="120"/>
    </w:pPr>
    <w:rPr>
      <w:rFonts w:ascii="Arial" w:eastAsia="Times" w:hAnsi="Arial"/>
      <w:color w:val="000000"/>
      <w:lang w:val="en-GB"/>
    </w:rPr>
  </w:style>
  <w:style w:type="character" w:customStyle="1" w:styleId="BodycopyChar">
    <w:name w:val="Body copy Char"/>
    <w:link w:val="Bodycopy"/>
    <w:rsid w:val="00534B5B"/>
    <w:rPr>
      <w:rFonts w:ascii="Arial" w:eastAsia="Times" w:hAnsi="Arial"/>
      <w:color w:val="000000"/>
      <w:lang w:val="en-GB"/>
    </w:rPr>
  </w:style>
  <w:style w:type="paragraph" w:styleId="ListParagraph">
    <w:name w:val="List Paragraph"/>
    <w:basedOn w:val="Normal"/>
    <w:link w:val="ListParagraphChar"/>
    <w:uiPriority w:val="34"/>
    <w:qFormat/>
    <w:rsid w:val="00534B5B"/>
    <w:pPr>
      <w:spacing w:after="0"/>
      <w:ind w:left="720"/>
    </w:pPr>
    <w:rPr>
      <w:rFonts w:ascii="Calibri" w:eastAsia="Calibri" w:hAnsi="Calibri" w:cs="Times New Roman"/>
      <w:szCs w:val="22"/>
    </w:rPr>
  </w:style>
  <w:style w:type="paragraph" w:customStyle="1" w:styleId="font5">
    <w:name w:val="font5"/>
    <w:basedOn w:val="Normal"/>
    <w:rsid w:val="00534B5B"/>
    <w:pPr>
      <w:spacing w:before="100" w:beforeAutospacing="1" w:after="100" w:afterAutospacing="1"/>
      <w:ind w:left="0"/>
    </w:pPr>
    <w:rPr>
      <w:rFonts w:cs="Times New Roman"/>
      <w:color w:val="FF0000"/>
      <w:szCs w:val="22"/>
    </w:rPr>
  </w:style>
  <w:style w:type="paragraph" w:customStyle="1" w:styleId="font6">
    <w:name w:val="font6"/>
    <w:basedOn w:val="Normal"/>
    <w:rsid w:val="00534B5B"/>
    <w:pPr>
      <w:spacing w:before="100" w:beforeAutospacing="1" w:after="100" w:afterAutospacing="1"/>
      <w:ind w:left="0"/>
    </w:pPr>
    <w:rPr>
      <w:rFonts w:ascii="Tahoma" w:hAnsi="Tahoma" w:cs="Tahoma"/>
      <w:b/>
      <w:bCs/>
      <w:color w:val="000000"/>
      <w:sz w:val="18"/>
    </w:rPr>
  </w:style>
  <w:style w:type="paragraph" w:customStyle="1" w:styleId="xl65">
    <w:name w:val="xl65"/>
    <w:basedOn w:val="Normal"/>
    <w:rsid w:val="00534B5B"/>
    <w:pPr>
      <w:spacing w:before="100" w:beforeAutospacing="1" w:after="100" w:afterAutospacing="1"/>
      <w:ind w:left="0"/>
    </w:pPr>
    <w:rPr>
      <w:rFonts w:cs="Times New Roman"/>
      <w:sz w:val="24"/>
      <w:szCs w:val="24"/>
    </w:rPr>
  </w:style>
  <w:style w:type="paragraph" w:customStyle="1" w:styleId="xl66">
    <w:name w:val="xl66"/>
    <w:basedOn w:val="Normal"/>
    <w:rsid w:val="00534B5B"/>
    <w:pPr>
      <w:spacing w:before="100" w:beforeAutospacing="1" w:after="100" w:afterAutospacing="1"/>
      <w:ind w:left="0"/>
      <w:jc w:val="center"/>
    </w:pPr>
    <w:rPr>
      <w:rFonts w:cs="Times New Roman"/>
      <w:sz w:val="24"/>
      <w:szCs w:val="24"/>
    </w:rPr>
  </w:style>
  <w:style w:type="paragraph" w:customStyle="1" w:styleId="xl67">
    <w:name w:val="xl67"/>
    <w:basedOn w:val="Normal"/>
    <w:rsid w:val="00534B5B"/>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cs="Times New Roman"/>
      <w:sz w:val="24"/>
      <w:szCs w:val="24"/>
    </w:rPr>
  </w:style>
  <w:style w:type="paragraph" w:customStyle="1" w:styleId="xl68">
    <w:name w:val="xl68"/>
    <w:basedOn w:val="Normal"/>
    <w:rsid w:val="00534B5B"/>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cs="Times New Roman"/>
      <w:sz w:val="24"/>
      <w:szCs w:val="24"/>
    </w:rPr>
  </w:style>
  <w:style w:type="paragraph" w:customStyle="1" w:styleId="xl69">
    <w:name w:val="xl69"/>
    <w:basedOn w:val="Normal"/>
    <w:rsid w:val="00534B5B"/>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cs="Times New Roman"/>
      <w:sz w:val="24"/>
      <w:szCs w:val="24"/>
    </w:rPr>
  </w:style>
  <w:style w:type="paragraph" w:customStyle="1" w:styleId="xl70">
    <w:name w:val="xl70"/>
    <w:basedOn w:val="Normal"/>
    <w:rsid w:val="00534B5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ind w:left="0"/>
    </w:pPr>
    <w:rPr>
      <w:rFonts w:cs="Times New Roman"/>
      <w:b/>
      <w:bCs/>
      <w:sz w:val="24"/>
      <w:szCs w:val="24"/>
    </w:rPr>
  </w:style>
  <w:style w:type="paragraph" w:customStyle="1" w:styleId="xl71">
    <w:name w:val="xl71"/>
    <w:basedOn w:val="Normal"/>
    <w:rsid w:val="00534B5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ind w:left="0"/>
      <w:jc w:val="center"/>
    </w:pPr>
    <w:rPr>
      <w:rFonts w:cs="Times New Roman"/>
      <w:b/>
      <w:bCs/>
      <w:sz w:val="24"/>
      <w:szCs w:val="24"/>
    </w:rPr>
  </w:style>
  <w:style w:type="paragraph" w:customStyle="1" w:styleId="xl72">
    <w:name w:val="xl72"/>
    <w:basedOn w:val="Normal"/>
    <w:rsid w:val="00534B5B"/>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cs="Times New Roman"/>
      <w:sz w:val="24"/>
      <w:szCs w:val="24"/>
    </w:rPr>
  </w:style>
  <w:style w:type="paragraph" w:customStyle="1" w:styleId="xl73">
    <w:name w:val="xl73"/>
    <w:basedOn w:val="Normal"/>
    <w:rsid w:val="00534B5B"/>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cs="Times New Roman"/>
      <w:sz w:val="24"/>
      <w:szCs w:val="24"/>
    </w:rPr>
  </w:style>
  <w:style w:type="paragraph" w:customStyle="1" w:styleId="xl74">
    <w:name w:val="xl74"/>
    <w:basedOn w:val="Normal"/>
    <w:rsid w:val="00534B5B"/>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cs="Times New Roman"/>
      <w:sz w:val="24"/>
      <w:szCs w:val="24"/>
    </w:rPr>
  </w:style>
  <w:style w:type="paragraph" w:customStyle="1" w:styleId="xl75">
    <w:name w:val="xl75"/>
    <w:basedOn w:val="Normal"/>
    <w:rsid w:val="00534B5B"/>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cs="Times New Roman"/>
      <w:sz w:val="24"/>
      <w:szCs w:val="24"/>
    </w:rPr>
  </w:style>
  <w:style w:type="character" w:customStyle="1" w:styleId="ListParagraphChar">
    <w:name w:val="List Paragraph Char"/>
    <w:link w:val="ListParagraph"/>
    <w:uiPriority w:val="34"/>
    <w:locked/>
    <w:rsid w:val="00534B5B"/>
    <w:rPr>
      <w:rFonts w:ascii="Calibri" w:eastAsia="Calibri" w:hAnsi="Calibri"/>
      <w:sz w:val="22"/>
      <w:szCs w:val="22"/>
    </w:rPr>
  </w:style>
  <w:style w:type="character" w:customStyle="1" w:styleId="BodyTextAllChar">
    <w:name w:val="Body Text All Char"/>
    <w:link w:val="BodyTextAll"/>
    <w:locked/>
    <w:rsid w:val="00534B5B"/>
    <w:rPr>
      <w:sz w:val="22"/>
      <w:szCs w:val="24"/>
    </w:rPr>
  </w:style>
  <w:style w:type="table" w:styleId="GridTable4-Accent5">
    <w:name w:val="Grid Table 4 Accent 5"/>
    <w:basedOn w:val="TableNormal"/>
    <w:uiPriority w:val="49"/>
    <w:rsid w:val="00534B5B"/>
    <w:rPr>
      <w:lang w:eastAsia="ja-JP"/>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TOCHeading">
    <w:name w:val="TOC Heading"/>
    <w:basedOn w:val="Heading1"/>
    <w:next w:val="Normal"/>
    <w:uiPriority w:val="39"/>
    <w:unhideWhenUsed/>
    <w:qFormat/>
    <w:rsid w:val="00534B5B"/>
    <w:pPr>
      <w:keepLines/>
      <w:numPr>
        <w:numId w:val="0"/>
      </w:numPr>
      <w:spacing w:after="0" w:line="259" w:lineRule="auto"/>
      <w:outlineLvl w:val="9"/>
    </w:pPr>
    <w:rPr>
      <w:rFonts w:asciiTheme="majorHAnsi" w:eastAsiaTheme="majorEastAsia" w:hAnsiTheme="majorHAnsi" w:cstheme="majorBidi"/>
      <w:b w:val="0"/>
      <w:bCs w:val="0"/>
      <w:smallCaps w:val="0"/>
      <w:color w:val="365F91" w:themeColor="accent1" w:themeShade="BF"/>
      <w:sz w:val="32"/>
    </w:rPr>
  </w:style>
  <w:style w:type="character" w:styleId="UnresolvedMention">
    <w:name w:val="Unresolved Mention"/>
    <w:basedOn w:val="DefaultParagraphFont"/>
    <w:uiPriority w:val="99"/>
    <w:semiHidden/>
    <w:unhideWhenUsed/>
    <w:rsid w:val="00534B5B"/>
    <w:rPr>
      <w:color w:val="605E5C"/>
      <w:shd w:val="clear" w:color="auto" w:fill="E1DFDD"/>
    </w:rPr>
  </w:style>
  <w:style w:type="paragraph" w:customStyle="1" w:styleId="NORMALTEXT">
    <w:name w:val="NORMAL TEXT"/>
    <w:basedOn w:val="Normal"/>
    <w:link w:val="NORMALTEXTChar"/>
    <w:qFormat/>
    <w:rsid w:val="00534B5B"/>
    <w:pPr>
      <w:spacing w:after="240"/>
      <w:ind w:left="720"/>
    </w:pPr>
    <w:rPr>
      <w:rFonts w:eastAsia="Times"/>
      <w:lang w:val="en-AU"/>
    </w:rPr>
  </w:style>
  <w:style w:type="character" w:customStyle="1" w:styleId="NORMALTEXTChar">
    <w:name w:val="NORMAL TEXT Char"/>
    <w:basedOn w:val="DefaultParagraphFont"/>
    <w:link w:val="NORMALTEXT"/>
    <w:rsid w:val="00534B5B"/>
    <w:rPr>
      <w:rFonts w:eastAsia="Times" w:cs="Arial"/>
      <w:sz w:val="22"/>
      <w:szCs w:val="18"/>
      <w:lang w:val="en-AU"/>
    </w:rPr>
  </w:style>
  <w:style w:type="paragraph" w:customStyle="1" w:styleId="msonormal0">
    <w:name w:val="msonormal"/>
    <w:basedOn w:val="Normal"/>
    <w:rsid w:val="00534B5B"/>
    <w:pPr>
      <w:spacing w:before="100" w:beforeAutospacing="1" w:after="100" w:afterAutospacing="1"/>
    </w:pPr>
  </w:style>
  <w:style w:type="character" w:styleId="Mention">
    <w:name w:val="Mention"/>
    <w:basedOn w:val="DefaultParagraphFont"/>
    <w:uiPriority w:val="99"/>
    <w:unhideWhenUsed/>
    <w:rsid w:val="00534B5B"/>
    <w:rPr>
      <w:color w:val="2B579A"/>
      <w:shd w:val="clear" w:color="auto" w:fill="E1DFDD"/>
    </w:rPr>
  </w:style>
  <w:style w:type="character" w:customStyle="1" w:styleId="Heading3Char">
    <w:name w:val="Heading 3 Char"/>
    <w:aliases w:val="H3 Char,h3 Char,Level 3 Topic Heading Char,Level 5 Topic Heading Char,H31 Char,Corio Heading 3 Char,Section Char,sh3 Char,op Char,op1 Char"/>
    <w:basedOn w:val="DefaultParagraphFont"/>
    <w:link w:val="Heading3"/>
    <w:rsid w:val="00534B5B"/>
    <w:rPr>
      <w:rFonts w:ascii="Arial" w:hAnsi="Arial" w:cs="Arial"/>
      <w:b/>
      <w:bCs/>
      <w:i/>
      <w:sz w:val="22"/>
      <w:szCs w:val="26"/>
    </w:rPr>
  </w:style>
  <w:style w:type="character" w:customStyle="1" w:styleId="Heading4Char">
    <w:name w:val="Heading 4 Char"/>
    <w:aliases w:val="Map Title Char,H4 Char,Título especial Char,T Char,T?tulo especial Char,Título especial1 Char,T1 Char,T?tulo especial1 Char,Título especial2 Char,T2 Char,T?tulo especial2 Char,Título especial3 Char,T3 Char,T?tulo especial3 Char,T4 Char"/>
    <w:basedOn w:val="DefaultParagraphFont"/>
    <w:link w:val="Heading4"/>
    <w:rsid w:val="00534B5B"/>
    <w:rPr>
      <w:rFonts w:ascii="Arial" w:hAnsi="Arial"/>
      <w:bCs/>
      <w:i/>
      <w:szCs w:val="28"/>
    </w:rPr>
  </w:style>
  <w:style w:type="character" w:customStyle="1" w:styleId="Heading5Char">
    <w:name w:val="Heading 5 Char"/>
    <w:basedOn w:val="DefaultParagraphFont"/>
    <w:link w:val="Heading5"/>
    <w:uiPriority w:val="99"/>
    <w:semiHidden/>
    <w:rsid w:val="00534B5B"/>
    <w:rPr>
      <w:rFonts w:ascii="Arial" w:hAnsi="Arial"/>
      <w:bCs/>
      <w:iCs/>
      <w:sz w:val="22"/>
      <w:szCs w:val="26"/>
    </w:rPr>
  </w:style>
  <w:style w:type="character" w:customStyle="1" w:styleId="Heading6Char">
    <w:name w:val="Heading 6 Char"/>
    <w:basedOn w:val="DefaultParagraphFont"/>
    <w:link w:val="Heading6"/>
    <w:uiPriority w:val="99"/>
    <w:semiHidden/>
    <w:rsid w:val="00534B5B"/>
    <w:rPr>
      <w:b/>
      <w:bCs/>
      <w:sz w:val="22"/>
      <w:szCs w:val="22"/>
    </w:rPr>
  </w:style>
  <w:style w:type="character" w:customStyle="1" w:styleId="Heading7Char">
    <w:name w:val="Heading 7 Char"/>
    <w:basedOn w:val="DefaultParagraphFont"/>
    <w:link w:val="Heading7"/>
    <w:uiPriority w:val="99"/>
    <w:semiHidden/>
    <w:rsid w:val="00534B5B"/>
    <w:rPr>
      <w:sz w:val="22"/>
      <w:szCs w:val="24"/>
    </w:rPr>
  </w:style>
  <w:style w:type="character" w:customStyle="1" w:styleId="Heading8Char">
    <w:name w:val="Heading 8 Char"/>
    <w:basedOn w:val="DefaultParagraphFont"/>
    <w:link w:val="Heading8"/>
    <w:uiPriority w:val="99"/>
    <w:semiHidden/>
    <w:rsid w:val="00534B5B"/>
    <w:rPr>
      <w:i/>
      <w:iCs/>
      <w:sz w:val="22"/>
      <w:szCs w:val="24"/>
    </w:rPr>
  </w:style>
  <w:style w:type="character" w:customStyle="1" w:styleId="Heading9Char">
    <w:name w:val="Heading 9 Char"/>
    <w:basedOn w:val="DefaultParagraphFont"/>
    <w:link w:val="Heading9"/>
    <w:uiPriority w:val="99"/>
    <w:semiHidden/>
    <w:rsid w:val="00534B5B"/>
    <w:rPr>
      <w:rFonts w:ascii="Arial" w:hAnsi="Arial" w:cs="Arial"/>
      <w:sz w:val="22"/>
      <w:szCs w:val="22"/>
    </w:rPr>
  </w:style>
  <w:style w:type="character" w:customStyle="1" w:styleId="FooterChar">
    <w:name w:val="Footer Char"/>
    <w:basedOn w:val="DefaultParagraphFont"/>
    <w:link w:val="Footer"/>
    <w:semiHidden/>
    <w:rsid w:val="00534B5B"/>
    <w:rPr>
      <w:rFonts w:ascii="Arial" w:hAnsi="Arial"/>
      <w:sz w:val="22"/>
    </w:rPr>
  </w:style>
  <w:style w:type="character" w:customStyle="1" w:styleId="FootnoteTextChar">
    <w:name w:val="Footnote Text Char"/>
    <w:basedOn w:val="DefaultParagraphFont"/>
    <w:link w:val="FootnoteText"/>
    <w:semiHidden/>
    <w:rsid w:val="00534B5B"/>
    <w:rPr>
      <w:sz w:val="22"/>
    </w:rPr>
  </w:style>
  <w:style w:type="character" w:customStyle="1" w:styleId="DocumentMapChar">
    <w:name w:val="Document Map Char"/>
    <w:basedOn w:val="DefaultParagraphFont"/>
    <w:link w:val="DocumentMap"/>
    <w:semiHidden/>
    <w:rsid w:val="00534B5B"/>
    <w:rPr>
      <w:rFonts w:ascii="Tahoma" w:hAnsi="Tahoma" w:cs="Tahoma"/>
      <w:sz w:val="22"/>
      <w:szCs w:val="24"/>
      <w:shd w:val="clear" w:color="auto" w:fill="000080"/>
    </w:rPr>
  </w:style>
  <w:style w:type="character" w:customStyle="1" w:styleId="BalloonTextChar">
    <w:name w:val="Balloon Text Char"/>
    <w:basedOn w:val="DefaultParagraphFont"/>
    <w:link w:val="BalloonText"/>
    <w:semiHidden/>
    <w:rsid w:val="00534B5B"/>
    <w:rPr>
      <w:rFonts w:ascii="Tahoma" w:hAnsi="Tahoma" w:cs="Tahoma"/>
      <w:sz w:val="16"/>
      <w:szCs w:val="16"/>
    </w:rPr>
  </w:style>
  <w:style w:type="character" w:customStyle="1" w:styleId="CommentTextChar1">
    <w:name w:val="Comment Text Char1"/>
    <w:basedOn w:val="DefaultParagraphFont"/>
    <w:semiHidden/>
    <w:rsid w:val="00BA629E"/>
    <w:rPr>
      <w:rFonts w:cs="Arial"/>
    </w:rPr>
  </w:style>
  <w:style w:type="character" w:customStyle="1" w:styleId="CommentSubjectChar">
    <w:name w:val="Comment Subject Char"/>
    <w:basedOn w:val="CommentTextChar"/>
    <w:link w:val="CommentSubject"/>
    <w:semiHidden/>
    <w:rsid w:val="00534B5B"/>
    <w:rPr>
      <w:b/>
      <w:bCs/>
    </w:rPr>
  </w:style>
  <w:style w:type="numbering" w:customStyle="1" w:styleId="NoList1">
    <w:name w:val="No List1"/>
    <w:next w:val="NoList"/>
    <w:semiHidden/>
    <w:rsid w:val="00534B5B"/>
  </w:style>
  <w:style w:type="numbering" w:customStyle="1" w:styleId="NoList2">
    <w:name w:val="No List2"/>
    <w:next w:val="NoList"/>
    <w:semiHidden/>
    <w:rsid w:val="00534B5B"/>
  </w:style>
  <w:style w:type="character" w:customStyle="1" w:styleId="normaltextrun">
    <w:name w:val="normaltextrun"/>
    <w:basedOn w:val="DefaultParagraphFont"/>
    <w:rsid w:val="00BA629E"/>
  </w:style>
  <w:style w:type="character" w:customStyle="1" w:styleId="eop">
    <w:name w:val="eop"/>
    <w:basedOn w:val="DefaultParagraphFont"/>
    <w:rsid w:val="00BA629E"/>
  </w:style>
  <w:style w:type="character" w:styleId="Strong">
    <w:name w:val="Strong"/>
    <w:basedOn w:val="DefaultParagraphFont"/>
    <w:uiPriority w:val="22"/>
    <w:qFormat/>
    <w:rsid w:val="00466C24"/>
    <w:rPr>
      <w:b w:val="0"/>
      <w:bCs w:val="0"/>
      <w:i w:val="0"/>
      <w:iCs w:val="0"/>
    </w:rPr>
  </w:style>
  <w:style w:type="character" w:customStyle="1" w:styleId="solrhiglight">
    <w:name w:val="solrhiglight"/>
    <w:basedOn w:val="DefaultParagraphFont"/>
    <w:rsid w:val="00466C24"/>
  </w:style>
  <w:style w:type="character" w:customStyle="1" w:styleId="ui-provider">
    <w:name w:val="ui-provider"/>
    <w:basedOn w:val="DefaultParagraphFont"/>
    <w:rsid w:val="005E2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99017">
      <w:bodyDiv w:val="1"/>
      <w:marLeft w:val="0"/>
      <w:marRight w:val="0"/>
      <w:marTop w:val="0"/>
      <w:marBottom w:val="0"/>
      <w:divBdr>
        <w:top w:val="none" w:sz="0" w:space="0" w:color="auto"/>
        <w:left w:val="none" w:sz="0" w:space="0" w:color="auto"/>
        <w:bottom w:val="none" w:sz="0" w:space="0" w:color="auto"/>
        <w:right w:val="none" w:sz="0" w:space="0" w:color="auto"/>
      </w:divBdr>
      <w:divsChild>
        <w:div w:id="157818100">
          <w:marLeft w:val="0"/>
          <w:marRight w:val="0"/>
          <w:marTop w:val="0"/>
          <w:marBottom w:val="0"/>
          <w:divBdr>
            <w:top w:val="none" w:sz="0" w:space="0" w:color="auto"/>
            <w:left w:val="none" w:sz="0" w:space="0" w:color="auto"/>
            <w:bottom w:val="none" w:sz="0" w:space="0" w:color="auto"/>
            <w:right w:val="none" w:sz="0" w:space="0" w:color="auto"/>
          </w:divBdr>
        </w:div>
        <w:div w:id="323749327">
          <w:marLeft w:val="0"/>
          <w:marRight w:val="0"/>
          <w:marTop w:val="0"/>
          <w:marBottom w:val="0"/>
          <w:divBdr>
            <w:top w:val="none" w:sz="0" w:space="0" w:color="auto"/>
            <w:left w:val="none" w:sz="0" w:space="0" w:color="auto"/>
            <w:bottom w:val="none" w:sz="0" w:space="0" w:color="auto"/>
            <w:right w:val="none" w:sz="0" w:space="0" w:color="auto"/>
          </w:divBdr>
        </w:div>
        <w:div w:id="417406752">
          <w:marLeft w:val="0"/>
          <w:marRight w:val="0"/>
          <w:marTop w:val="0"/>
          <w:marBottom w:val="0"/>
          <w:divBdr>
            <w:top w:val="none" w:sz="0" w:space="0" w:color="auto"/>
            <w:left w:val="none" w:sz="0" w:space="0" w:color="auto"/>
            <w:bottom w:val="none" w:sz="0" w:space="0" w:color="auto"/>
            <w:right w:val="none" w:sz="0" w:space="0" w:color="auto"/>
          </w:divBdr>
        </w:div>
        <w:div w:id="1222906309">
          <w:marLeft w:val="0"/>
          <w:marRight w:val="0"/>
          <w:marTop w:val="0"/>
          <w:marBottom w:val="0"/>
          <w:divBdr>
            <w:top w:val="none" w:sz="0" w:space="0" w:color="auto"/>
            <w:left w:val="none" w:sz="0" w:space="0" w:color="auto"/>
            <w:bottom w:val="none" w:sz="0" w:space="0" w:color="auto"/>
            <w:right w:val="none" w:sz="0" w:space="0" w:color="auto"/>
          </w:divBdr>
        </w:div>
        <w:div w:id="1250240282">
          <w:marLeft w:val="0"/>
          <w:marRight w:val="0"/>
          <w:marTop w:val="0"/>
          <w:marBottom w:val="0"/>
          <w:divBdr>
            <w:top w:val="none" w:sz="0" w:space="0" w:color="auto"/>
            <w:left w:val="none" w:sz="0" w:space="0" w:color="auto"/>
            <w:bottom w:val="none" w:sz="0" w:space="0" w:color="auto"/>
            <w:right w:val="none" w:sz="0" w:space="0" w:color="auto"/>
          </w:divBdr>
        </w:div>
        <w:div w:id="1379932205">
          <w:marLeft w:val="0"/>
          <w:marRight w:val="0"/>
          <w:marTop w:val="0"/>
          <w:marBottom w:val="0"/>
          <w:divBdr>
            <w:top w:val="none" w:sz="0" w:space="0" w:color="auto"/>
            <w:left w:val="none" w:sz="0" w:space="0" w:color="auto"/>
            <w:bottom w:val="none" w:sz="0" w:space="0" w:color="auto"/>
            <w:right w:val="none" w:sz="0" w:space="0" w:color="auto"/>
          </w:divBdr>
        </w:div>
        <w:div w:id="1586645623">
          <w:marLeft w:val="0"/>
          <w:marRight w:val="0"/>
          <w:marTop w:val="0"/>
          <w:marBottom w:val="0"/>
          <w:divBdr>
            <w:top w:val="none" w:sz="0" w:space="0" w:color="auto"/>
            <w:left w:val="none" w:sz="0" w:space="0" w:color="auto"/>
            <w:bottom w:val="none" w:sz="0" w:space="0" w:color="auto"/>
            <w:right w:val="none" w:sz="0" w:space="0" w:color="auto"/>
          </w:divBdr>
        </w:div>
        <w:div w:id="1610890714">
          <w:marLeft w:val="0"/>
          <w:marRight w:val="0"/>
          <w:marTop w:val="0"/>
          <w:marBottom w:val="0"/>
          <w:divBdr>
            <w:top w:val="none" w:sz="0" w:space="0" w:color="auto"/>
            <w:left w:val="none" w:sz="0" w:space="0" w:color="auto"/>
            <w:bottom w:val="none" w:sz="0" w:space="0" w:color="auto"/>
            <w:right w:val="none" w:sz="0" w:space="0" w:color="auto"/>
          </w:divBdr>
        </w:div>
        <w:div w:id="1735935687">
          <w:marLeft w:val="0"/>
          <w:marRight w:val="0"/>
          <w:marTop w:val="0"/>
          <w:marBottom w:val="0"/>
          <w:divBdr>
            <w:top w:val="none" w:sz="0" w:space="0" w:color="auto"/>
            <w:left w:val="none" w:sz="0" w:space="0" w:color="auto"/>
            <w:bottom w:val="none" w:sz="0" w:space="0" w:color="auto"/>
            <w:right w:val="none" w:sz="0" w:space="0" w:color="auto"/>
          </w:divBdr>
        </w:div>
        <w:div w:id="1751079889">
          <w:marLeft w:val="0"/>
          <w:marRight w:val="0"/>
          <w:marTop w:val="0"/>
          <w:marBottom w:val="0"/>
          <w:divBdr>
            <w:top w:val="none" w:sz="0" w:space="0" w:color="auto"/>
            <w:left w:val="none" w:sz="0" w:space="0" w:color="auto"/>
            <w:bottom w:val="none" w:sz="0" w:space="0" w:color="auto"/>
            <w:right w:val="none" w:sz="0" w:space="0" w:color="auto"/>
          </w:divBdr>
        </w:div>
      </w:divsChild>
    </w:div>
    <w:div w:id="183248013">
      <w:bodyDiv w:val="1"/>
      <w:marLeft w:val="0"/>
      <w:marRight w:val="0"/>
      <w:marTop w:val="0"/>
      <w:marBottom w:val="0"/>
      <w:divBdr>
        <w:top w:val="none" w:sz="0" w:space="0" w:color="auto"/>
        <w:left w:val="none" w:sz="0" w:space="0" w:color="auto"/>
        <w:bottom w:val="none" w:sz="0" w:space="0" w:color="auto"/>
        <w:right w:val="none" w:sz="0" w:space="0" w:color="auto"/>
      </w:divBdr>
      <w:divsChild>
        <w:div w:id="1364088168">
          <w:marLeft w:val="0"/>
          <w:marRight w:val="0"/>
          <w:marTop w:val="0"/>
          <w:marBottom w:val="0"/>
          <w:divBdr>
            <w:top w:val="none" w:sz="0" w:space="0" w:color="auto"/>
            <w:left w:val="none" w:sz="0" w:space="0" w:color="auto"/>
            <w:bottom w:val="none" w:sz="0" w:space="0" w:color="auto"/>
            <w:right w:val="none" w:sz="0" w:space="0" w:color="auto"/>
          </w:divBdr>
        </w:div>
        <w:div w:id="1687291780">
          <w:marLeft w:val="0"/>
          <w:marRight w:val="0"/>
          <w:marTop w:val="0"/>
          <w:marBottom w:val="0"/>
          <w:divBdr>
            <w:top w:val="none" w:sz="0" w:space="0" w:color="auto"/>
            <w:left w:val="none" w:sz="0" w:space="0" w:color="auto"/>
            <w:bottom w:val="none" w:sz="0" w:space="0" w:color="auto"/>
            <w:right w:val="none" w:sz="0" w:space="0" w:color="auto"/>
          </w:divBdr>
        </w:div>
      </w:divsChild>
    </w:div>
    <w:div w:id="227109368">
      <w:bodyDiv w:val="1"/>
      <w:marLeft w:val="0"/>
      <w:marRight w:val="0"/>
      <w:marTop w:val="0"/>
      <w:marBottom w:val="0"/>
      <w:divBdr>
        <w:top w:val="none" w:sz="0" w:space="0" w:color="auto"/>
        <w:left w:val="none" w:sz="0" w:space="0" w:color="auto"/>
        <w:bottom w:val="none" w:sz="0" w:space="0" w:color="auto"/>
        <w:right w:val="none" w:sz="0" w:space="0" w:color="auto"/>
      </w:divBdr>
    </w:div>
    <w:div w:id="244534398">
      <w:bodyDiv w:val="1"/>
      <w:marLeft w:val="0"/>
      <w:marRight w:val="0"/>
      <w:marTop w:val="0"/>
      <w:marBottom w:val="0"/>
      <w:divBdr>
        <w:top w:val="none" w:sz="0" w:space="0" w:color="auto"/>
        <w:left w:val="none" w:sz="0" w:space="0" w:color="auto"/>
        <w:bottom w:val="none" w:sz="0" w:space="0" w:color="auto"/>
        <w:right w:val="none" w:sz="0" w:space="0" w:color="auto"/>
      </w:divBdr>
    </w:div>
    <w:div w:id="379130990">
      <w:bodyDiv w:val="1"/>
      <w:marLeft w:val="0"/>
      <w:marRight w:val="0"/>
      <w:marTop w:val="0"/>
      <w:marBottom w:val="0"/>
      <w:divBdr>
        <w:top w:val="none" w:sz="0" w:space="0" w:color="auto"/>
        <w:left w:val="none" w:sz="0" w:space="0" w:color="auto"/>
        <w:bottom w:val="none" w:sz="0" w:space="0" w:color="auto"/>
        <w:right w:val="none" w:sz="0" w:space="0" w:color="auto"/>
      </w:divBdr>
    </w:div>
    <w:div w:id="432163743">
      <w:bodyDiv w:val="1"/>
      <w:marLeft w:val="0"/>
      <w:marRight w:val="0"/>
      <w:marTop w:val="0"/>
      <w:marBottom w:val="0"/>
      <w:divBdr>
        <w:top w:val="none" w:sz="0" w:space="0" w:color="auto"/>
        <w:left w:val="none" w:sz="0" w:space="0" w:color="auto"/>
        <w:bottom w:val="none" w:sz="0" w:space="0" w:color="auto"/>
        <w:right w:val="none" w:sz="0" w:space="0" w:color="auto"/>
      </w:divBdr>
    </w:div>
    <w:div w:id="436869005">
      <w:bodyDiv w:val="1"/>
      <w:marLeft w:val="0"/>
      <w:marRight w:val="0"/>
      <w:marTop w:val="0"/>
      <w:marBottom w:val="0"/>
      <w:divBdr>
        <w:top w:val="none" w:sz="0" w:space="0" w:color="auto"/>
        <w:left w:val="none" w:sz="0" w:space="0" w:color="auto"/>
        <w:bottom w:val="none" w:sz="0" w:space="0" w:color="auto"/>
        <w:right w:val="none" w:sz="0" w:space="0" w:color="auto"/>
      </w:divBdr>
    </w:div>
    <w:div w:id="449864213">
      <w:bodyDiv w:val="1"/>
      <w:marLeft w:val="0"/>
      <w:marRight w:val="0"/>
      <w:marTop w:val="0"/>
      <w:marBottom w:val="0"/>
      <w:divBdr>
        <w:top w:val="none" w:sz="0" w:space="0" w:color="auto"/>
        <w:left w:val="none" w:sz="0" w:space="0" w:color="auto"/>
        <w:bottom w:val="none" w:sz="0" w:space="0" w:color="auto"/>
        <w:right w:val="none" w:sz="0" w:space="0" w:color="auto"/>
      </w:divBdr>
      <w:divsChild>
        <w:div w:id="17392483">
          <w:marLeft w:val="0"/>
          <w:marRight w:val="0"/>
          <w:marTop w:val="0"/>
          <w:marBottom w:val="0"/>
          <w:divBdr>
            <w:top w:val="none" w:sz="0" w:space="0" w:color="auto"/>
            <w:left w:val="none" w:sz="0" w:space="0" w:color="auto"/>
            <w:bottom w:val="none" w:sz="0" w:space="0" w:color="auto"/>
            <w:right w:val="none" w:sz="0" w:space="0" w:color="auto"/>
          </w:divBdr>
        </w:div>
        <w:div w:id="60638692">
          <w:marLeft w:val="0"/>
          <w:marRight w:val="0"/>
          <w:marTop w:val="0"/>
          <w:marBottom w:val="0"/>
          <w:divBdr>
            <w:top w:val="none" w:sz="0" w:space="0" w:color="auto"/>
            <w:left w:val="none" w:sz="0" w:space="0" w:color="auto"/>
            <w:bottom w:val="none" w:sz="0" w:space="0" w:color="auto"/>
            <w:right w:val="none" w:sz="0" w:space="0" w:color="auto"/>
          </w:divBdr>
        </w:div>
        <w:div w:id="76751998">
          <w:marLeft w:val="0"/>
          <w:marRight w:val="0"/>
          <w:marTop w:val="0"/>
          <w:marBottom w:val="0"/>
          <w:divBdr>
            <w:top w:val="none" w:sz="0" w:space="0" w:color="auto"/>
            <w:left w:val="none" w:sz="0" w:space="0" w:color="auto"/>
            <w:bottom w:val="none" w:sz="0" w:space="0" w:color="auto"/>
            <w:right w:val="none" w:sz="0" w:space="0" w:color="auto"/>
          </w:divBdr>
        </w:div>
        <w:div w:id="95102485">
          <w:marLeft w:val="0"/>
          <w:marRight w:val="0"/>
          <w:marTop w:val="0"/>
          <w:marBottom w:val="0"/>
          <w:divBdr>
            <w:top w:val="none" w:sz="0" w:space="0" w:color="auto"/>
            <w:left w:val="none" w:sz="0" w:space="0" w:color="auto"/>
            <w:bottom w:val="none" w:sz="0" w:space="0" w:color="auto"/>
            <w:right w:val="none" w:sz="0" w:space="0" w:color="auto"/>
          </w:divBdr>
        </w:div>
        <w:div w:id="96680311">
          <w:marLeft w:val="0"/>
          <w:marRight w:val="0"/>
          <w:marTop w:val="0"/>
          <w:marBottom w:val="0"/>
          <w:divBdr>
            <w:top w:val="none" w:sz="0" w:space="0" w:color="auto"/>
            <w:left w:val="none" w:sz="0" w:space="0" w:color="auto"/>
            <w:bottom w:val="none" w:sz="0" w:space="0" w:color="auto"/>
            <w:right w:val="none" w:sz="0" w:space="0" w:color="auto"/>
          </w:divBdr>
        </w:div>
        <w:div w:id="104081831">
          <w:marLeft w:val="0"/>
          <w:marRight w:val="0"/>
          <w:marTop w:val="0"/>
          <w:marBottom w:val="0"/>
          <w:divBdr>
            <w:top w:val="none" w:sz="0" w:space="0" w:color="auto"/>
            <w:left w:val="none" w:sz="0" w:space="0" w:color="auto"/>
            <w:bottom w:val="none" w:sz="0" w:space="0" w:color="auto"/>
            <w:right w:val="none" w:sz="0" w:space="0" w:color="auto"/>
          </w:divBdr>
        </w:div>
        <w:div w:id="154230726">
          <w:marLeft w:val="0"/>
          <w:marRight w:val="0"/>
          <w:marTop w:val="0"/>
          <w:marBottom w:val="0"/>
          <w:divBdr>
            <w:top w:val="none" w:sz="0" w:space="0" w:color="auto"/>
            <w:left w:val="none" w:sz="0" w:space="0" w:color="auto"/>
            <w:bottom w:val="none" w:sz="0" w:space="0" w:color="auto"/>
            <w:right w:val="none" w:sz="0" w:space="0" w:color="auto"/>
          </w:divBdr>
        </w:div>
        <w:div w:id="224028684">
          <w:marLeft w:val="0"/>
          <w:marRight w:val="0"/>
          <w:marTop w:val="0"/>
          <w:marBottom w:val="0"/>
          <w:divBdr>
            <w:top w:val="none" w:sz="0" w:space="0" w:color="auto"/>
            <w:left w:val="none" w:sz="0" w:space="0" w:color="auto"/>
            <w:bottom w:val="none" w:sz="0" w:space="0" w:color="auto"/>
            <w:right w:val="none" w:sz="0" w:space="0" w:color="auto"/>
          </w:divBdr>
        </w:div>
        <w:div w:id="287394927">
          <w:marLeft w:val="0"/>
          <w:marRight w:val="0"/>
          <w:marTop w:val="0"/>
          <w:marBottom w:val="0"/>
          <w:divBdr>
            <w:top w:val="none" w:sz="0" w:space="0" w:color="auto"/>
            <w:left w:val="none" w:sz="0" w:space="0" w:color="auto"/>
            <w:bottom w:val="none" w:sz="0" w:space="0" w:color="auto"/>
            <w:right w:val="none" w:sz="0" w:space="0" w:color="auto"/>
          </w:divBdr>
        </w:div>
        <w:div w:id="358360476">
          <w:marLeft w:val="0"/>
          <w:marRight w:val="0"/>
          <w:marTop w:val="0"/>
          <w:marBottom w:val="0"/>
          <w:divBdr>
            <w:top w:val="none" w:sz="0" w:space="0" w:color="auto"/>
            <w:left w:val="none" w:sz="0" w:space="0" w:color="auto"/>
            <w:bottom w:val="none" w:sz="0" w:space="0" w:color="auto"/>
            <w:right w:val="none" w:sz="0" w:space="0" w:color="auto"/>
          </w:divBdr>
        </w:div>
        <w:div w:id="374085337">
          <w:marLeft w:val="0"/>
          <w:marRight w:val="0"/>
          <w:marTop w:val="0"/>
          <w:marBottom w:val="0"/>
          <w:divBdr>
            <w:top w:val="none" w:sz="0" w:space="0" w:color="auto"/>
            <w:left w:val="none" w:sz="0" w:space="0" w:color="auto"/>
            <w:bottom w:val="none" w:sz="0" w:space="0" w:color="auto"/>
            <w:right w:val="none" w:sz="0" w:space="0" w:color="auto"/>
          </w:divBdr>
        </w:div>
        <w:div w:id="422922160">
          <w:marLeft w:val="0"/>
          <w:marRight w:val="0"/>
          <w:marTop w:val="0"/>
          <w:marBottom w:val="0"/>
          <w:divBdr>
            <w:top w:val="none" w:sz="0" w:space="0" w:color="auto"/>
            <w:left w:val="none" w:sz="0" w:space="0" w:color="auto"/>
            <w:bottom w:val="none" w:sz="0" w:space="0" w:color="auto"/>
            <w:right w:val="none" w:sz="0" w:space="0" w:color="auto"/>
          </w:divBdr>
        </w:div>
        <w:div w:id="424808847">
          <w:marLeft w:val="0"/>
          <w:marRight w:val="0"/>
          <w:marTop w:val="0"/>
          <w:marBottom w:val="0"/>
          <w:divBdr>
            <w:top w:val="none" w:sz="0" w:space="0" w:color="auto"/>
            <w:left w:val="none" w:sz="0" w:space="0" w:color="auto"/>
            <w:bottom w:val="none" w:sz="0" w:space="0" w:color="auto"/>
            <w:right w:val="none" w:sz="0" w:space="0" w:color="auto"/>
          </w:divBdr>
        </w:div>
        <w:div w:id="813792806">
          <w:marLeft w:val="0"/>
          <w:marRight w:val="0"/>
          <w:marTop w:val="0"/>
          <w:marBottom w:val="0"/>
          <w:divBdr>
            <w:top w:val="none" w:sz="0" w:space="0" w:color="auto"/>
            <w:left w:val="none" w:sz="0" w:space="0" w:color="auto"/>
            <w:bottom w:val="none" w:sz="0" w:space="0" w:color="auto"/>
            <w:right w:val="none" w:sz="0" w:space="0" w:color="auto"/>
          </w:divBdr>
        </w:div>
        <w:div w:id="821042618">
          <w:marLeft w:val="0"/>
          <w:marRight w:val="0"/>
          <w:marTop w:val="0"/>
          <w:marBottom w:val="0"/>
          <w:divBdr>
            <w:top w:val="none" w:sz="0" w:space="0" w:color="auto"/>
            <w:left w:val="none" w:sz="0" w:space="0" w:color="auto"/>
            <w:bottom w:val="none" w:sz="0" w:space="0" w:color="auto"/>
            <w:right w:val="none" w:sz="0" w:space="0" w:color="auto"/>
          </w:divBdr>
        </w:div>
        <w:div w:id="828794332">
          <w:marLeft w:val="0"/>
          <w:marRight w:val="0"/>
          <w:marTop w:val="0"/>
          <w:marBottom w:val="0"/>
          <w:divBdr>
            <w:top w:val="none" w:sz="0" w:space="0" w:color="auto"/>
            <w:left w:val="none" w:sz="0" w:space="0" w:color="auto"/>
            <w:bottom w:val="none" w:sz="0" w:space="0" w:color="auto"/>
            <w:right w:val="none" w:sz="0" w:space="0" w:color="auto"/>
          </w:divBdr>
        </w:div>
        <w:div w:id="1004237627">
          <w:marLeft w:val="0"/>
          <w:marRight w:val="0"/>
          <w:marTop w:val="0"/>
          <w:marBottom w:val="0"/>
          <w:divBdr>
            <w:top w:val="none" w:sz="0" w:space="0" w:color="auto"/>
            <w:left w:val="none" w:sz="0" w:space="0" w:color="auto"/>
            <w:bottom w:val="none" w:sz="0" w:space="0" w:color="auto"/>
            <w:right w:val="none" w:sz="0" w:space="0" w:color="auto"/>
          </w:divBdr>
        </w:div>
        <w:div w:id="1030884841">
          <w:marLeft w:val="0"/>
          <w:marRight w:val="0"/>
          <w:marTop w:val="0"/>
          <w:marBottom w:val="0"/>
          <w:divBdr>
            <w:top w:val="none" w:sz="0" w:space="0" w:color="auto"/>
            <w:left w:val="none" w:sz="0" w:space="0" w:color="auto"/>
            <w:bottom w:val="none" w:sz="0" w:space="0" w:color="auto"/>
            <w:right w:val="none" w:sz="0" w:space="0" w:color="auto"/>
          </w:divBdr>
        </w:div>
        <w:div w:id="1183864251">
          <w:marLeft w:val="0"/>
          <w:marRight w:val="0"/>
          <w:marTop w:val="0"/>
          <w:marBottom w:val="0"/>
          <w:divBdr>
            <w:top w:val="none" w:sz="0" w:space="0" w:color="auto"/>
            <w:left w:val="none" w:sz="0" w:space="0" w:color="auto"/>
            <w:bottom w:val="none" w:sz="0" w:space="0" w:color="auto"/>
            <w:right w:val="none" w:sz="0" w:space="0" w:color="auto"/>
          </w:divBdr>
        </w:div>
        <w:div w:id="1344823042">
          <w:marLeft w:val="0"/>
          <w:marRight w:val="0"/>
          <w:marTop w:val="0"/>
          <w:marBottom w:val="0"/>
          <w:divBdr>
            <w:top w:val="none" w:sz="0" w:space="0" w:color="auto"/>
            <w:left w:val="none" w:sz="0" w:space="0" w:color="auto"/>
            <w:bottom w:val="none" w:sz="0" w:space="0" w:color="auto"/>
            <w:right w:val="none" w:sz="0" w:space="0" w:color="auto"/>
          </w:divBdr>
        </w:div>
        <w:div w:id="1389035840">
          <w:marLeft w:val="0"/>
          <w:marRight w:val="0"/>
          <w:marTop w:val="0"/>
          <w:marBottom w:val="0"/>
          <w:divBdr>
            <w:top w:val="none" w:sz="0" w:space="0" w:color="auto"/>
            <w:left w:val="none" w:sz="0" w:space="0" w:color="auto"/>
            <w:bottom w:val="none" w:sz="0" w:space="0" w:color="auto"/>
            <w:right w:val="none" w:sz="0" w:space="0" w:color="auto"/>
          </w:divBdr>
        </w:div>
        <w:div w:id="1431197738">
          <w:marLeft w:val="0"/>
          <w:marRight w:val="0"/>
          <w:marTop w:val="0"/>
          <w:marBottom w:val="0"/>
          <w:divBdr>
            <w:top w:val="none" w:sz="0" w:space="0" w:color="auto"/>
            <w:left w:val="none" w:sz="0" w:space="0" w:color="auto"/>
            <w:bottom w:val="none" w:sz="0" w:space="0" w:color="auto"/>
            <w:right w:val="none" w:sz="0" w:space="0" w:color="auto"/>
          </w:divBdr>
        </w:div>
        <w:div w:id="1465732636">
          <w:marLeft w:val="0"/>
          <w:marRight w:val="0"/>
          <w:marTop w:val="0"/>
          <w:marBottom w:val="0"/>
          <w:divBdr>
            <w:top w:val="none" w:sz="0" w:space="0" w:color="auto"/>
            <w:left w:val="none" w:sz="0" w:space="0" w:color="auto"/>
            <w:bottom w:val="none" w:sz="0" w:space="0" w:color="auto"/>
            <w:right w:val="none" w:sz="0" w:space="0" w:color="auto"/>
          </w:divBdr>
        </w:div>
        <w:div w:id="1499735683">
          <w:marLeft w:val="0"/>
          <w:marRight w:val="0"/>
          <w:marTop w:val="0"/>
          <w:marBottom w:val="0"/>
          <w:divBdr>
            <w:top w:val="none" w:sz="0" w:space="0" w:color="auto"/>
            <w:left w:val="none" w:sz="0" w:space="0" w:color="auto"/>
            <w:bottom w:val="none" w:sz="0" w:space="0" w:color="auto"/>
            <w:right w:val="none" w:sz="0" w:space="0" w:color="auto"/>
          </w:divBdr>
        </w:div>
        <w:div w:id="1558275663">
          <w:marLeft w:val="0"/>
          <w:marRight w:val="0"/>
          <w:marTop w:val="0"/>
          <w:marBottom w:val="0"/>
          <w:divBdr>
            <w:top w:val="none" w:sz="0" w:space="0" w:color="auto"/>
            <w:left w:val="none" w:sz="0" w:space="0" w:color="auto"/>
            <w:bottom w:val="none" w:sz="0" w:space="0" w:color="auto"/>
            <w:right w:val="none" w:sz="0" w:space="0" w:color="auto"/>
          </w:divBdr>
        </w:div>
        <w:div w:id="1602949391">
          <w:marLeft w:val="0"/>
          <w:marRight w:val="0"/>
          <w:marTop w:val="0"/>
          <w:marBottom w:val="0"/>
          <w:divBdr>
            <w:top w:val="none" w:sz="0" w:space="0" w:color="auto"/>
            <w:left w:val="none" w:sz="0" w:space="0" w:color="auto"/>
            <w:bottom w:val="none" w:sz="0" w:space="0" w:color="auto"/>
            <w:right w:val="none" w:sz="0" w:space="0" w:color="auto"/>
          </w:divBdr>
        </w:div>
        <w:div w:id="1656564087">
          <w:marLeft w:val="0"/>
          <w:marRight w:val="0"/>
          <w:marTop w:val="0"/>
          <w:marBottom w:val="0"/>
          <w:divBdr>
            <w:top w:val="none" w:sz="0" w:space="0" w:color="auto"/>
            <w:left w:val="none" w:sz="0" w:space="0" w:color="auto"/>
            <w:bottom w:val="none" w:sz="0" w:space="0" w:color="auto"/>
            <w:right w:val="none" w:sz="0" w:space="0" w:color="auto"/>
          </w:divBdr>
        </w:div>
        <w:div w:id="1718430567">
          <w:marLeft w:val="0"/>
          <w:marRight w:val="0"/>
          <w:marTop w:val="0"/>
          <w:marBottom w:val="0"/>
          <w:divBdr>
            <w:top w:val="none" w:sz="0" w:space="0" w:color="auto"/>
            <w:left w:val="none" w:sz="0" w:space="0" w:color="auto"/>
            <w:bottom w:val="none" w:sz="0" w:space="0" w:color="auto"/>
            <w:right w:val="none" w:sz="0" w:space="0" w:color="auto"/>
          </w:divBdr>
        </w:div>
        <w:div w:id="1813014239">
          <w:marLeft w:val="0"/>
          <w:marRight w:val="0"/>
          <w:marTop w:val="0"/>
          <w:marBottom w:val="0"/>
          <w:divBdr>
            <w:top w:val="none" w:sz="0" w:space="0" w:color="auto"/>
            <w:left w:val="none" w:sz="0" w:space="0" w:color="auto"/>
            <w:bottom w:val="none" w:sz="0" w:space="0" w:color="auto"/>
            <w:right w:val="none" w:sz="0" w:space="0" w:color="auto"/>
          </w:divBdr>
        </w:div>
        <w:div w:id="1840924173">
          <w:marLeft w:val="0"/>
          <w:marRight w:val="0"/>
          <w:marTop w:val="0"/>
          <w:marBottom w:val="0"/>
          <w:divBdr>
            <w:top w:val="none" w:sz="0" w:space="0" w:color="auto"/>
            <w:left w:val="none" w:sz="0" w:space="0" w:color="auto"/>
            <w:bottom w:val="none" w:sz="0" w:space="0" w:color="auto"/>
            <w:right w:val="none" w:sz="0" w:space="0" w:color="auto"/>
          </w:divBdr>
        </w:div>
        <w:div w:id="1877230727">
          <w:marLeft w:val="0"/>
          <w:marRight w:val="0"/>
          <w:marTop w:val="0"/>
          <w:marBottom w:val="0"/>
          <w:divBdr>
            <w:top w:val="none" w:sz="0" w:space="0" w:color="auto"/>
            <w:left w:val="none" w:sz="0" w:space="0" w:color="auto"/>
            <w:bottom w:val="none" w:sz="0" w:space="0" w:color="auto"/>
            <w:right w:val="none" w:sz="0" w:space="0" w:color="auto"/>
          </w:divBdr>
        </w:div>
        <w:div w:id="1958442115">
          <w:marLeft w:val="0"/>
          <w:marRight w:val="0"/>
          <w:marTop w:val="0"/>
          <w:marBottom w:val="0"/>
          <w:divBdr>
            <w:top w:val="none" w:sz="0" w:space="0" w:color="auto"/>
            <w:left w:val="none" w:sz="0" w:space="0" w:color="auto"/>
            <w:bottom w:val="none" w:sz="0" w:space="0" w:color="auto"/>
            <w:right w:val="none" w:sz="0" w:space="0" w:color="auto"/>
          </w:divBdr>
        </w:div>
        <w:div w:id="1981180414">
          <w:marLeft w:val="0"/>
          <w:marRight w:val="0"/>
          <w:marTop w:val="0"/>
          <w:marBottom w:val="0"/>
          <w:divBdr>
            <w:top w:val="none" w:sz="0" w:space="0" w:color="auto"/>
            <w:left w:val="none" w:sz="0" w:space="0" w:color="auto"/>
            <w:bottom w:val="none" w:sz="0" w:space="0" w:color="auto"/>
            <w:right w:val="none" w:sz="0" w:space="0" w:color="auto"/>
          </w:divBdr>
        </w:div>
        <w:div w:id="1997344533">
          <w:marLeft w:val="0"/>
          <w:marRight w:val="0"/>
          <w:marTop w:val="0"/>
          <w:marBottom w:val="0"/>
          <w:divBdr>
            <w:top w:val="none" w:sz="0" w:space="0" w:color="auto"/>
            <w:left w:val="none" w:sz="0" w:space="0" w:color="auto"/>
            <w:bottom w:val="none" w:sz="0" w:space="0" w:color="auto"/>
            <w:right w:val="none" w:sz="0" w:space="0" w:color="auto"/>
          </w:divBdr>
        </w:div>
        <w:div w:id="2034528533">
          <w:marLeft w:val="0"/>
          <w:marRight w:val="0"/>
          <w:marTop w:val="0"/>
          <w:marBottom w:val="0"/>
          <w:divBdr>
            <w:top w:val="none" w:sz="0" w:space="0" w:color="auto"/>
            <w:left w:val="none" w:sz="0" w:space="0" w:color="auto"/>
            <w:bottom w:val="none" w:sz="0" w:space="0" w:color="auto"/>
            <w:right w:val="none" w:sz="0" w:space="0" w:color="auto"/>
          </w:divBdr>
        </w:div>
        <w:div w:id="2066643162">
          <w:marLeft w:val="0"/>
          <w:marRight w:val="0"/>
          <w:marTop w:val="0"/>
          <w:marBottom w:val="0"/>
          <w:divBdr>
            <w:top w:val="none" w:sz="0" w:space="0" w:color="auto"/>
            <w:left w:val="none" w:sz="0" w:space="0" w:color="auto"/>
            <w:bottom w:val="none" w:sz="0" w:space="0" w:color="auto"/>
            <w:right w:val="none" w:sz="0" w:space="0" w:color="auto"/>
          </w:divBdr>
        </w:div>
        <w:div w:id="2121292415">
          <w:marLeft w:val="0"/>
          <w:marRight w:val="0"/>
          <w:marTop w:val="0"/>
          <w:marBottom w:val="0"/>
          <w:divBdr>
            <w:top w:val="none" w:sz="0" w:space="0" w:color="auto"/>
            <w:left w:val="none" w:sz="0" w:space="0" w:color="auto"/>
            <w:bottom w:val="none" w:sz="0" w:space="0" w:color="auto"/>
            <w:right w:val="none" w:sz="0" w:space="0" w:color="auto"/>
          </w:divBdr>
        </w:div>
      </w:divsChild>
    </w:div>
    <w:div w:id="577131695">
      <w:bodyDiv w:val="1"/>
      <w:marLeft w:val="0"/>
      <w:marRight w:val="0"/>
      <w:marTop w:val="0"/>
      <w:marBottom w:val="0"/>
      <w:divBdr>
        <w:top w:val="none" w:sz="0" w:space="0" w:color="auto"/>
        <w:left w:val="none" w:sz="0" w:space="0" w:color="auto"/>
        <w:bottom w:val="none" w:sz="0" w:space="0" w:color="auto"/>
        <w:right w:val="none" w:sz="0" w:space="0" w:color="auto"/>
      </w:divBdr>
    </w:div>
    <w:div w:id="591666891">
      <w:bodyDiv w:val="1"/>
      <w:marLeft w:val="0"/>
      <w:marRight w:val="0"/>
      <w:marTop w:val="0"/>
      <w:marBottom w:val="0"/>
      <w:divBdr>
        <w:top w:val="none" w:sz="0" w:space="0" w:color="auto"/>
        <w:left w:val="none" w:sz="0" w:space="0" w:color="auto"/>
        <w:bottom w:val="none" w:sz="0" w:space="0" w:color="auto"/>
        <w:right w:val="none" w:sz="0" w:space="0" w:color="auto"/>
      </w:divBdr>
      <w:divsChild>
        <w:div w:id="56366286">
          <w:marLeft w:val="0"/>
          <w:marRight w:val="0"/>
          <w:marTop w:val="0"/>
          <w:marBottom w:val="0"/>
          <w:divBdr>
            <w:top w:val="none" w:sz="0" w:space="0" w:color="auto"/>
            <w:left w:val="none" w:sz="0" w:space="0" w:color="auto"/>
            <w:bottom w:val="none" w:sz="0" w:space="0" w:color="auto"/>
            <w:right w:val="none" w:sz="0" w:space="0" w:color="auto"/>
          </w:divBdr>
        </w:div>
        <w:div w:id="108863521">
          <w:marLeft w:val="0"/>
          <w:marRight w:val="0"/>
          <w:marTop w:val="0"/>
          <w:marBottom w:val="0"/>
          <w:divBdr>
            <w:top w:val="none" w:sz="0" w:space="0" w:color="auto"/>
            <w:left w:val="none" w:sz="0" w:space="0" w:color="auto"/>
            <w:bottom w:val="none" w:sz="0" w:space="0" w:color="auto"/>
            <w:right w:val="none" w:sz="0" w:space="0" w:color="auto"/>
          </w:divBdr>
        </w:div>
        <w:div w:id="369495930">
          <w:marLeft w:val="0"/>
          <w:marRight w:val="0"/>
          <w:marTop w:val="0"/>
          <w:marBottom w:val="0"/>
          <w:divBdr>
            <w:top w:val="none" w:sz="0" w:space="0" w:color="auto"/>
            <w:left w:val="none" w:sz="0" w:space="0" w:color="auto"/>
            <w:bottom w:val="none" w:sz="0" w:space="0" w:color="auto"/>
            <w:right w:val="none" w:sz="0" w:space="0" w:color="auto"/>
          </w:divBdr>
        </w:div>
        <w:div w:id="979502713">
          <w:marLeft w:val="0"/>
          <w:marRight w:val="0"/>
          <w:marTop w:val="0"/>
          <w:marBottom w:val="0"/>
          <w:divBdr>
            <w:top w:val="none" w:sz="0" w:space="0" w:color="auto"/>
            <w:left w:val="none" w:sz="0" w:space="0" w:color="auto"/>
            <w:bottom w:val="none" w:sz="0" w:space="0" w:color="auto"/>
            <w:right w:val="none" w:sz="0" w:space="0" w:color="auto"/>
          </w:divBdr>
        </w:div>
        <w:div w:id="1075010263">
          <w:marLeft w:val="0"/>
          <w:marRight w:val="0"/>
          <w:marTop w:val="0"/>
          <w:marBottom w:val="0"/>
          <w:divBdr>
            <w:top w:val="none" w:sz="0" w:space="0" w:color="auto"/>
            <w:left w:val="none" w:sz="0" w:space="0" w:color="auto"/>
            <w:bottom w:val="none" w:sz="0" w:space="0" w:color="auto"/>
            <w:right w:val="none" w:sz="0" w:space="0" w:color="auto"/>
          </w:divBdr>
        </w:div>
        <w:div w:id="1349023616">
          <w:marLeft w:val="0"/>
          <w:marRight w:val="0"/>
          <w:marTop w:val="0"/>
          <w:marBottom w:val="0"/>
          <w:divBdr>
            <w:top w:val="none" w:sz="0" w:space="0" w:color="auto"/>
            <w:left w:val="none" w:sz="0" w:space="0" w:color="auto"/>
            <w:bottom w:val="none" w:sz="0" w:space="0" w:color="auto"/>
            <w:right w:val="none" w:sz="0" w:space="0" w:color="auto"/>
          </w:divBdr>
        </w:div>
        <w:div w:id="1417560104">
          <w:marLeft w:val="0"/>
          <w:marRight w:val="0"/>
          <w:marTop w:val="0"/>
          <w:marBottom w:val="0"/>
          <w:divBdr>
            <w:top w:val="none" w:sz="0" w:space="0" w:color="auto"/>
            <w:left w:val="none" w:sz="0" w:space="0" w:color="auto"/>
            <w:bottom w:val="none" w:sz="0" w:space="0" w:color="auto"/>
            <w:right w:val="none" w:sz="0" w:space="0" w:color="auto"/>
          </w:divBdr>
        </w:div>
        <w:div w:id="1494948741">
          <w:marLeft w:val="0"/>
          <w:marRight w:val="0"/>
          <w:marTop w:val="0"/>
          <w:marBottom w:val="0"/>
          <w:divBdr>
            <w:top w:val="none" w:sz="0" w:space="0" w:color="auto"/>
            <w:left w:val="none" w:sz="0" w:space="0" w:color="auto"/>
            <w:bottom w:val="none" w:sz="0" w:space="0" w:color="auto"/>
            <w:right w:val="none" w:sz="0" w:space="0" w:color="auto"/>
          </w:divBdr>
        </w:div>
        <w:div w:id="1593591431">
          <w:marLeft w:val="0"/>
          <w:marRight w:val="0"/>
          <w:marTop w:val="0"/>
          <w:marBottom w:val="0"/>
          <w:divBdr>
            <w:top w:val="none" w:sz="0" w:space="0" w:color="auto"/>
            <w:left w:val="none" w:sz="0" w:space="0" w:color="auto"/>
            <w:bottom w:val="none" w:sz="0" w:space="0" w:color="auto"/>
            <w:right w:val="none" w:sz="0" w:space="0" w:color="auto"/>
          </w:divBdr>
        </w:div>
        <w:div w:id="1618440235">
          <w:marLeft w:val="0"/>
          <w:marRight w:val="0"/>
          <w:marTop w:val="0"/>
          <w:marBottom w:val="0"/>
          <w:divBdr>
            <w:top w:val="none" w:sz="0" w:space="0" w:color="auto"/>
            <w:left w:val="none" w:sz="0" w:space="0" w:color="auto"/>
            <w:bottom w:val="none" w:sz="0" w:space="0" w:color="auto"/>
            <w:right w:val="none" w:sz="0" w:space="0" w:color="auto"/>
          </w:divBdr>
        </w:div>
        <w:div w:id="1686400513">
          <w:marLeft w:val="0"/>
          <w:marRight w:val="0"/>
          <w:marTop w:val="0"/>
          <w:marBottom w:val="0"/>
          <w:divBdr>
            <w:top w:val="none" w:sz="0" w:space="0" w:color="auto"/>
            <w:left w:val="none" w:sz="0" w:space="0" w:color="auto"/>
            <w:bottom w:val="none" w:sz="0" w:space="0" w:color="auto"/>
            <w:right w:val="none" w:sz="0" w:space="0" w:color="auto"/>
          </w:divBdr>
        </w:div>
      </w:divsChild>
    </w:div>
    <w:div w:id="597519568">
      <w:bodyDiv w:val="1"/>
      <w:marLeft w:val="0"/>
      <w:marRight w:val="0"/>
      <w:marTop w:val="0"/>
      <w:marBottom w:val="0"/>
      <w:divBdr>
        <w:top w:val="none" w:sz="0" w:space="0" w:color="auto"/>
        <w:left w:val="none" w:sz="0" w:space="0" w:color="auto"/>
        <w:bottom w:val="none" w:sz="0" w:space="0" w:color="auto"/>
        <w:right w:val="none" w:sz="0" w:space="0" w:color="auto"/>
      </w:divBdr>
    </w:div>
    <w:div w:id="641543035">
      <w:bodyDiv w:val="1"/>
      <w:marLeft w:val="0"/>
      <w:marRight w:val="0"/>
      <w:marTop w:val="0"/>
      <w:marBottom w:val="0"/>
      <w:divBdr>
        <w:top w:val="none" w:sz="0" w:space="0" w:color="auto"/>
        <w:left w:val="none" w:sz="0" w:space="0" w:color="auto"/>
        <w:bottom w:val="none" w:sz="0" w:space="0" w:color="auto"/>
        <w:right w:val="none" w:sz="0" w:space="0" w:color="auto"/>
      </w:divBdr>
      <w:divsChild>
        <w:div w:id="1002902347">
          <w:marLeft w:val="0"/>
          <w:marRight w:val="0"/>
          <w:marTop w:val="0"/>
          <w:marBottom w:val="0"/>
          <w:divBdr>
            <w:top w:val="none" w:sz="0" w:space="0" w:color="auto"/>
            <w:left w:val="none" w:sz="0" w:space="0" w:color="auto"/>
            <w:bottom w:val="none" w:sz="0" w:space="0" w:color="auto"/>
            <w:right w:val="none" w:sz="0" w:space="0" w:color="auto"/>
          </w:divBdr>
        </w:div>
        <w:div w:id="1895584912">
          <w:marLeft w:val="0"/>
          <w:marRight w:val="0"/>
          <w:marTop w:val="0"/>
          <w:marBottom w:val="0"/>
          <w:divBdr>
            <w:top w:val="none" w:sz="0" w:space="0" w:color="auto"/>
            <w:left w:val="none" w:sz="0" w:space="0" w:color="auto"/>
            <w:bottom w:val="none" w:sz="0" w:space="0" w:color="auto"/>
            <w:right w:val="none" w:sz="0" w:space="0" w:color="auto"/>
          </w:divBdr>
        </w:div>
      </w:divsChild>
    </w:div>
    <w:div w:id="764691337">
      <w:bodyDiv w:val="1"/>
      <w:marLeft w:val="0"/>
      <w:marRight w:val="0"/>
      <w:marTop w:val="0"/>
      <w:marBottom w:val="0"/>
      <w:divBdr>
        <w:top w:val="none" w:sz="0" w:space="0" w:color="auto"/>
        <w:left w:val="none" w:sz="0" w:space="0" w:color="auto"/>
        <w:bottom w:val="none" w:sz="0" w:space="0" w:color="auto"/>
        <w:right w:val="none" w:sz="0" w:space="0" w:color="auto"/>
      </w:divBdr>
    </w:div>
    <w:div w:id="954403031">
      <w:bodyDiv w:val="1"/>
      <w:marLeft w:val="0"/>
      <w:marRight w:val="0"/>
      <w:marTop w:val="0"/>
      <w:marBottom w:val="0"/>
      <w:divBdr>
        <w:top w:val="none" w:sz="0" w:space="0" w:color="auto"/>
        <w:left w:val="none" w:sz="0" w:space="0" w:color="auto"/>
        <w:bottom w:val="none" w:sz="0" w:space="0" w:color="auto"/>
        <w:right w:val="none" w:sz="0" w:space="0" w:color="auto"/>
      </w:divBdr>
    </w:div>
    <w:div w:id="986544760">
      <w:bodyDiv w:val="1"/>
      <w:marLeft w:val="0"/>
      <w:marRight w:val="0"/>
      <w:marTop w:val="0"/>
      <w:marBottom w:val="0"/>
      <w:divBdr>
        <w:top w:val="none" w:sz="0" w:space="0" w:color="auto"/>
        <w:left w:val="none" w:sz="0" w:space="0" w:color="auto"/>
        <w:bottom w:val="none" w:sz="0" w:space="0" w:color="auto"/>
        <w:right w:val="none" w:sz="0" w:space="0" w:color="auto"/>
      </w:divBdr>
      <w:divsChild>
        <w:div w:id="94372325">
          <w:marLeft w:val="0"/>
          <w:marRight w:val="0"/>
          <w:marTop w:val="0"/>
          <w:marBottom w:val="0"/>
          <w:divBdr>
            <w:top w:val="none" w:sz="0" w:space="0" w:color="auto"/>
            <w:left w:val="none" w:sz="0" w:space="0" w:color="auto"/>
            <w:bottom w:val="none" w:sz="0" w:space="0" w:color="auto"/>
            <w:right w:val="none" w:sz="0" w:space="0" w:color="auto"/>
          </w:divBdr>
        </w:div>
        <w:div w:id="731126041">
          <w:marLeft w:val="0"/>
          <w:marRight w:val="0"/>
          <w:marTop w:val="0"/>
          <w:marBottom w:val="0"/>
          <w:divBdr>
            <w:top w:val="none" w:sz="0" w:space="0" w:color="auto"/>
            <w:left w:val="none" w:sz="0" w:space="0" w:color="auto"/>
            <w:bottom w:val="none" w:sz="0" w:space="0" w:color="auto"/>
            <w:right w:val="none" w:sz="0" w:space="0" w:color="auto"/>
          </w:divBdr>
        </w:div>
        <w:div w:id="1368339554">
          <w:marLeft w:val="0"/>
          <w:marRight w:val="0"/>
          <w:marTop w:val="0"/>
          <w:marBottom w:val="0"/>
          <w:divBdr>
            <w:top w:val="none" w:sz="0" w:space="0" w:color="auto"/>
            <w:left w:val="none" w:sz="0" w:space="0" w:color="auto"/>
            <w:bottom w:val="none" w:sz="0" w:space="0" w:color="auto"/>
            <w:right w:val="none" w:sz="0" w:space="0" w:color="auto"/>
          </w:divBdr>
        </w:div>
      </w:divsChild>
    </w:div>
    <w:div w:id="1002582467">
      <w:bodyDiv w:val="1"/>
      <w:marLeft w:val="0"/>
      <w:marRight w:val="0"/>
      <w:marTop w:val="0"/>
      <w:marBottom w:val="0"/>
      <w:divBdr>
        <w:top w:val="none" w:sz="0" w:space="0" w:color="auto"/>
        <w:left w:val="none" w:sz="0" w:space="0" w:color="auto"/>
        <w:bottom w:val="none" w:sz="0" w:space="0" w:color="auto"/>
        <w:right w:val="none" w:sz="0" w:space="0" w:color="auto"/>
      </w:divBdr>
      <w:divsChild>
        <w:div w:id="291405795">
          <w:marLeft w:val="0"/>
          <w:marRight w:val="0"/>
          <w:marTop w:val="0"/>
          <w:marBottom w:val="0"/>
          <w:divBdr>
            <w:top w:val="none" w:sz="0" w:space="0" w:color="auto"/>
            <w:left w:val="none" w:sz="0" w:space="0" w:color="auto"/>
            <w:bottom w:val="none" w:sz="0" w:space="0" w:color="auto"/>
            <w:right w:val="none" w:sz="0" w:space="0" w:color="auto"/>
          </w:divBdr>
        </w:div>
        <w:div w:id="377969642">
          <w:marLeft w:val="0"/>
          <w:marRight w:val="0"/>
          <w:marTop w:val="0"/>
          <w:marBottom w:val="0"/>
          <w:divBdr>
            <w:top w:val="none" w:sz="0" w:space="0" w:color="auto"/>
            <w:left w:val="none" w:sz="0" w:space="0" w:color="auto"/>
            <w:bottom w:val="none" w:sz="0" w:space="0" w:color="auto"/>
            <w:right w:val="none" w:sz="0" w:space="0" w:color="auto"/>
          </w:divBdr>
        </w:div>
        <w:div w:id="546718853">
          <w:marLeft w:val="0"/>
          <w:marRight w:val="0"/>
          <w:marTop w:val="0"/>
          <w:marBottom w:val="0"/>
          <w:divBdr>
            <w:top w:val="none" w:sz="0" w:space="0" w:color="auto"/>
            <w:left w:val="none" w:sz="0" w:space="0" w:color="auto"/>
            <w:bottom w:val="none" w:sz="0" w:space="0" w:color="auto"/>
            <w:right w:val="none" w:sz="0" w:space="0" w:color="auto"/>
          </w:divBdr>
        </w:div>
        <w:div w:id="704216187">
          <w:marLeft w:val="0"/>
          <w:marRight w:val="0"/>
          <w:marTop w:val="0"/>
          <w:marBottom w:val="0"/>
          <w:divBdr>
            <w:top w:val="none" w:sz="0" w:space="0" w:color="auto"/>
            <w:left w:val="none" w:sz="0" w:space="0" w:color="auto"/>
            <w:bottom w:val="none" w:sz="0" w:space="0" w:color="auto"/>
            <w:right w:val="none" w:sz="0" w:space="0" w:color="auto"/>
          </w:divBdr>
        </w:div>
        <w:div w:id="724910846">
          <w:marLeft w:val="0"/>
          <w:marRight w:val="0"/>
          <w:marTop w:val="0"/>
          <w:marBottom w:val="0"/>
          <w:divBdr>
            <w:top w:val="none" w:sz="0" w:space="0" w:color="auto"/>
            <w:left w:val="none" w:sz="0" w:space="0" w:color="auto"/>
            <w:bottom w:val="none" w:sz="0" w:space="0" w:color="auto"/>
            <w:right w:val="none" w:sz="0" w:space="0" w:color="auto"/>
          </w:divBdr>
        </w:div>
        <w:div w:id="988249877">
          <w:marLeft w:val="0"/>
          <w:marRight w:val="0"/>
          <w:marTop w:val="0"/>
          <w:marBottom w:val="0"/>
          <w:divBdr>
            <w:top w:val="none" w:sz="0" w:space="0" w:color="auto"/>
            <w:left w:val="none" w:sz="0" w:space="0" w:color="auto"/>
            <w:bottom w:val="none" w:sz="0" w:space="0" w:color="auto"/>
            <w:right w:val="none" w:sz="0" w:space="0" w:color="auto"/>
          </w:divBdr>
        </w:div>
        <w:div w:id="1015572243">
          <w:marLeft w:val="0"/>
          <w:marRight w:val="0"/>
          <w:marTop w:val="0"/>
          <w:marBottom w:val="0"/>
          <w:divBdr>
            <w:top w:val="none" w:sz="0" w:space="0" w:color="auto"/>
            <w:left w:val="none" w:sz="0" w:space="0" w:color="auto"/>
            <w:bottom w:val="none" w:sz="0" w:space="0" w:color="auto"/>
            <w:right w:val="none" w:sz="0" w:space="0" w:color="auto"/>
          </w:divBdr>
        </w:div>
        <w:div w:id="1036009011">
          <w:marLeft w:val="0"/>
          <w:marRight w:val="0"/>
          <w:marTop w:val="0"/>
          <w:marBottom w:val="0"/>
          <w:divBdr>
            <w:top w:val="none" w:sz="0" w:space="0" w:color="auto"/>
            <w:left w:val="none" w:sz="0" w:space="0" w:color="auto"/>
            <w:bottom w:val="none" w:sz="0" w:space="0" w:color="auto"/>
            <w:right w:val="none" w:sz="0" w:space="0" w:color="auto"/>
          </w:divBdr>
        </w:div>
        <w:div w:id="1062022173">
          <w:marLeft w:val="0"/>
          <w:marRight w:val="0"/>
          <w:marTop w:val="0"/>
          <w:marBottom w:val="0"/>
          <w:divBdr>
            <w:top w:val="none" w:sz="0" w:space="0" w:color="auto"/>
            <w:left w:val="none" w:sz="0" w:space="0" w:color="auto"/>
            <w:bottom w:val="none" w:sz="0" w:space="0" w:color="auto"/>
            <w:right w:val="none" w:sz="0" w:space="0" w:color="auto"/>
          </w:divBdr>
        </w:div>
        <w:div w:id="1155947522">
          <w:marLeft w:val="0"/>
          <w:marRight w:val="0"/>
          <w:marTop w:val="0"/>
          <w:marBottom w:val="0"/>
          <w:divBdr>
            <w:top w:val="none" w:sz="0" w:space="0" w:color="auto"/>
            <w:left w:val="none" w:sz="0" w:space="0" w:color="auto"/>
            <w:bottom w:val="none" w:sz="0" w:space="0" w:color="auto"/>
            <w:right w:val="none" w:sz="0" w:space="0" w:color="auto"/>
          </w:divBdr>
        </w:div>
        <w:div w:id="1170490648">
          <w:marLeft w:val="0"/>
          <w:marRight w:val="0"/>
          <w:marTop w:val="0"/>
          <w:marBottom w:val="0"/>
          <w:divBdr>
            <w:top w:val="none" w:sz="0" w:space="0" w:color="auto"/>
            <w:left w:val="none" w:sz="0" w:space="0" w:color="auto"/>
            <w:bottom w:val="none" w:sz="0" w:space="0" w:color="auto"/>
            <w:right w:val="none" w:sz="0" w:space="0" w:color="auto"/>
          </w:divBdr>
        </w:div>
        <w:div w:id="1219852529">
          <w:marLeft w:val="0"/>
          <w:marRight w:val="0"/>
          <w:marTop w:val="0"/>
          <w:marBottom w:val="0"/>
          <w:divBdr>
            <w:top w:val="none" w:sz="0" w:space="0" w:color="auto"/>
            <w:left w:val="none" w:sz="0" w:space="0" w:color="auto"/>
            <w:bottom w:val="none" w:sz="0" w:space="0" w:color="auto"/>
            <w:right w:val="none" w:sz="0" w:space="0" w:color="auto"/>
          </w:divBdr>
        </w:div>
        <w:div w:id="1338729748">
          <w:marLeft w:val="0"/>
          <w:marRight w:val="0"/>
          <w:marTop w:val="0"/>
          <w:marBottom w:val="0"/>
          <w:divBdr>
            <w:top w:val="none" w:sz="0" w:space="0" w:color="auto"/>
            <w:left w:val="none" w:sz="0" w:space="0" w:color="auto"/>
            <w:bottom w:val="none" w:sz="0" w:space="0" w:color="auto"/>
            <w:right w:val="none" w:sz="0" w:space="0" w:color="auto"/>
          </w:divBdr>
        </w:div>
        <w:div w:id="1358652185">
          <w:marLeft w:val="0"/>
          <w:marRight w:val="0"/>
          <w:marTop w:val="0"/>
          <w:marBottom w:val="0"/>
          <w:divBdr>
            <w:top w:val="none" w:sz="0" w:space="0" w:color="auto"/>
            <w:left w:val="none" w:sz="0" w:space="0" w:color="auto"/>
            <w:bottom w:val="none" w:sz="0" w:space="0" w:color="auto"/>
            <w:right w:val="none" w:sz="0" w:space="0" w:color="auto"/>
          </w:divBdr>
        </w:div>
        <w:div w:id="1420954289">
          <w:marLeft w:val="0"/>
          <w:marRight w:val="0"/>
          <w:marTop w:val="0"/>
          <w:marBottom w:val="0"/>
          <w:divBdr>
            <w:top w:val="none" w:sz="0" w:space="0" w:color="auto"/>
            <w:left w:val="none" w:sz="0" w:space="0" w:color="auto"/>
            <w:bottom w:val="none" w:sz="0" w:space="0" w:color="auto"/>
            <w:right w:val="none" w:sz="0" w:space="0" w:color="auto"/>
          </w:divBdr>
        </w:div>
        <w:div w:id="1507943506">
          <w:marLeft w:val="0"/>
          <w:marRight w:val="0"/>
          <w:marTop w:val="0"/>
          <w:marBottom w:val="0"/>
          <w:divBdr>
            <w:top w:val="none" w:sz="0" w:space="0" w:color="auto"/>
            <w:left w:val="none" w:sz="0" w:space="0" w:color="auto"/>
            <w:bottom w:val="none" w:sz="0" w:space="0" w:color="auto"/>
            <w:right w:val="none" w:sz="0" w:space="0" w:color="auto"/>
          </w:divBdr>
        </w:div>
        <w:div w:id="1602445439">
          <w:marLeft w:val="0"/>
          <w:marRight w:val="0"/>
          <w:marTop w:val="0"/>
          <w:marBottom w:val="0"/>
          <w:divBdr>
            <w:top w:val="none" w:sz="0" w:space="0" w:color="auto"/>
            <w:left w:val="none" w:sz="0" w:space="0" w:color="auto"/>
            <w:bottom w:val="none" w:sz="0" w:space="0" w:color="auto"/>
            <w:right w:val="none" w:sz="0" w:space="0" w:color="auto"/>
          </w:divBdr>
        </w:div>
        <w:div w:id="1630932462">
          <w:marLeft w:val="0"/>
          <w:marRight w:val="0"/>
          <w:marTop w:val="0"/>
          <w:marBottom w:val="0"/>
          <w:divBdr>
            <w:top w:val="none" w:sz="0" w:space="0" w:color="auto"/>
            <w:left w:val="none" w:sz="0" w:space="0" w:color="auto"/>
            <w:bottom w:val="none" w:sz="0" w:space="0" w:color="auto"/>
            <w:right w:val="none" w:sz="0" w:space="0" w:color="auto"/>
          </w:divBdr>
        </w:div>
        <w:div w:id="1726636320">
          <w:marLeft w:val="0"/>
          <w:marRight w:val="0"/>
          <w:marTop w:val="0"/>
          <w:marBottom w:val="0"/>
          <w:divBdr>
            <w:top w:val="none" w:sz="0" w:space="0" w:color="auto"/>
            <w:left w:val="none" w:sz="0" w:space="0" w:color="auto"/>
            <w:bottom w:val="none" w:sz="0" w:space="0" w:color="auto"/>
            <w:right w:val="none" w:sz="0" w:space="0" w:color="auto"/>
          </w:divBdr>
        </w:div>
        <w:div w:id="1800957997">
          <w:marLeft w:val="0"/>
          <w:marRight w:val="0"/>
          <w:marTop w:val="0"/>
          <w:marBottom w:val="0"/>
          <w:divBdr>
            <w:top w:val="none" w:sz="0" w:space="0" w:color="auto"/>
            <w:left w:val="none" w:sz="0" w:space="0" w:color="auto"/>
            <w:bottom w:val="none" w:sz="0" w:space="0" w:color="auto"/>
            <w:right w:val="none" w:sz="0" w:space="0" w:color="auto"/>
          </w:divBdr>
        </w:div>
        <w:div w:id="1825924070">
          <w:marLeft w:val="0"/>
          <w:marRight w:val="0"/>
          <w:marTop w:val="0"/>
          <w:marBottom w:val="0"/>
          <w:divBdr>
            <w:top w:val="none" w:sz="0" w:space="0" w:color="auto"/>
            <w:left w:val="none" w:sz="0" w:space="0" w:color="auto"/>
            <w:bottom w:val="none" w:sz="0" w:space="0" w:color="auto"/>
            <w:right w:val="none" w:sz="0" w:space="0" w:color="auto"/>
          </w:divBdr>
        </w:div>
        <w:div w:id="1860385565">
          <w:marLeft w:val="0"/>
          <w:marRight w:val="0"/>
          <w:marTop w:val="0"/>
          <w:marBottom w:val="0"/>
          <w:divBdr>
            <w:top w:val="none" w:sz="0" w:space="0" w:color="auto"/>
            <w:left w:val="none" w:sz="0" w:space="0" w:color="auto"/>
            <w:bottom w:val="none" w:sz="0" w:space="0" w:color="auto"/>
            <w:right w:val="none" w:sz="0" w:space="0" w:color="auto"/>
          </w:divBdr>
        </w:div>
        <w:div w:id="1874727542">
          <w:marLeft w:val="0"/>
          <w:marRight w:val="0"/>
          <w:marTop w:val="0"/>
          <w:marBottom w:val="0"/>
          <w:divBdr>
            <w:top w:val="none" w:sz="0" w:space="0" w:color="auto"/>
            <w:left w:val="none" w:sz="0" w:space="0" w:color="auto"/>
            <w:bottom w:val="none" w:sz="0" w:space="0" w:color="auto"/>
            <w:right w:val="none" w:sz="0" w:space="0" w:color="auto"/>
          </w:divBdr>
        </w:div>
      </w:divsChild>
    </w:div>
    <w:div w:id="1033191409">
      <w:bodyDiv w:val="1"/>
      <w:marLeft w:val="0"/>
      <w:marRight w:val="0"/>
      <w:marTop w:val="0"/>
      <w:marBottom w:val="0"/>
      <w:divBdr>
        <w:top w:val="none" w:sz="0" w:space="0" w:color="auto"/>
        <w:left w:val="none" w:sz="0" w:space="0" w:color="auto"/>
        <w:bottom w:val="none" w:sz="0" w:space="0" w:color="auto"/>
        <w:right w:val="none" w:sz="0" w:space="0" w:color="auto"/>
      </w:divBdr>
    </w:div>
    <w:div w:id="1123769350">
      <w:bodyDiv w:val="1"/>
      <w:marLeft w:val="0"/>
      <w:marRight w:val="0"/>
      <w:marTop w:val="0"/>
      <w:marBottom w:val="0"/>
      <w:divBdr>
        <w:top w:val="none" w:sz="0" w:space="0" w:color="auto"/>
        <w:left w:val="none" w:sz="0" w:space="0" w:color="auto"/>
        <w:bottom w:val="none" w:sz="0" w:space="0" w:color="auto"/>
        <w:right w:val="none" w:sz="0" w:space="0" w:color="auto"/>
      </w:divBdr>
    </w:div>
    <w:div w:id="1142308665">
      <w:bodyDiv w:val="1"/>
      <w:marLeft w:val="0"/>
      <w:marRight w:val="0"/>
      <w:marTop w:val="0"/>
      <w:marBottom w:val="0"/>
      <w:divBdr>
        <w:top w:val="none" w:sz="0" w:space="0" w:color="auto"/>
        <w:left w:val="none" w:sz="0" w:space="0" w:color="auto"/>
        <w:bottom w:val="none" w:sz="0" w:space="0" w:color="auto"/>
        <w:right w:val="none" w:sz="0" w:space="0" w:color="auto"/>
      </w:divBdr>
    </w:div>
    <w:div w:id="1174538458">
      <w:bodyDiv w:val="1"/>
      <w:marLeft w:val="0"/>
      <w:marRight w:val="0"/>
      <w:marTop w:val="0"/>
      <w:marBottom w:val="0"/>
      <w:divBdr>
        <w:top w:val="none" w:sz="0" w:space="0" w:color="auto"/>
        <w:left w:val="none" w:sz="0" w:space="0" w:color="auto"/>
        <w:bottom w:val="none" w:sz="0" w:space="0" w:color="auto"/>
        <w:right w:val="none" w:sz="0" w:space="0" w:color="auto"/>
      </w:divBdr>
      <w:divsChild>
        <w:div w:id="42675040">
          <w:marLeft w:val="0"/>
          <w:marRight w:val="0"/>
          <w:marTop w:val="0"/>
          <w:marBottom w:val="0"/>
          <w:divBdr>
            <w:top w:val="none" w:sz="0" w:space="0" w:color="auto"/>
            <w:left w:val="none" w:sz="0" w:space="0" w:color="auto"/>
            <w:bottom w:val="none" w:sz="0" w:space="0" w:color="auto"/>
            <w:right w:val="none" w:sz="0" w:space="0" w:color="auto"/>
          </w:divBdr>
        </w:div>
        <w:div w:id="575822545">
          <w:marLeft w:val="0"/>
          <w:marRight w:val="0"/>
          <w:marTop w:val="0"/>
          <w:marBottom w:val="0"/>
          <w:divBdr>
            <w:top w:val="none" w:sz="0" w:space="0" w:color="auto"/>
            <w:left w:val="none" w:sz="0" w:space="0" w:color="auto"/>
            <w:bottom w:val="none" w:sz="0" w:space="0" w:color="auto"/>
            <w:right w:val="none" w:sz="0" w:space="0" w:color="auto"/>
          </w:divBdr>
        </w:div>
        <w:div w:id="580523838">
          <w:marLeft w:val="0"/>
          <w:marRight w:val="0"/>
          <w:marTop w:val="0"/>
          <w:marBottom w:val="0"/>
          <w:divBdr>
            <w:top w:val="none" w:sz="0" w:space="0" w:color="auto"/>
            <w:left w:val="none" w:sz="0" w:space="0" w:color="auto"/>
            <w:bottom w:val="none" w:sz="0" w:space="0" w:color="auto"/>
            <w:right w:val="none" w:sz="0" w:space="0" w:color="auto"/>
          </w:divBdr>
        </w:div>
        <w:div w:id="629287215">
          <w:marLeft w:val="0"/>
          <w:marRight w:val="0"/>
          <w:marTop w:val="0"/>
          <w:marBottom w:val="0"/>
          <w:divBdr>
            <w:top w:val="none" w:sz="0" w:space="0" w:color="auto"/>
            <w:left w:val="none" w:sz="0" w:space="0" w:color="auto"/>
            <w:bottom w:val="none" w:sz="0" w:space="0" w:color="auto"/>
            <w:right w:val="none" w:sz="0" w:space="0" w:color="auto"/>
          </w:divBdr>
        </w:div>
        <w:div w:id="680014850">
          <w:marLeft w:val="0"/>
          <w:marRight w:val="0"/>
          <w:marTop w:val="0"/>
          <w:marBottom w:val="0"/>
          <w:divBdr>
            <w:top w:val="none" w:sz="0" w:space="0" w:color="auto"/>
            <w:left w:val="none" w:sz="0" w:space="0" w:color="auto"/>
            <w:bottom w:val="none" w:sz="0" w:space="0" w:color="auto"/>
            <w:right w:val="none" w:sz="0" w:space="0" w:color="auto"/>
          </w:divBdr>
        </w:div>
        <w:div w:id="1033573124">
          <w:marLeft w:val="0"/>
          <w:marRight w:val="0"/>
          <w:marTop w:val="0"/>
          <w:marBottom w:val="0"/>
          <w:divBdr>
            <w:top w:val="none" w:sz="0" w:space="0" w:color="auto"/>
            <w:left w:val="none" w:sz="0" w:space="0" w:color="auto"/>
            <w:bottom w:val="none" w:sz="0" w:space="0" w:color="auto"/>
            <w:right w:val="none" w:sz="0" w:space="0" w:color="auto"/>
          </w:divBdr>
        </w:div>
        <w:div w:id="1427310120">
          <w:marLeft w:val="0"/>
          <w:marRight w:val="0"/>
          <w:marTop w:val="0"/>
          <w:marBottom w:val="0"/>
          <w:divBdr>
            <w:top w:val="none" w:sz="0" w:space="0" w:color="auto"/>
            <w:left w:val="none" w:sz="0" w:space="0" w:color="auto"/>
            <w:bottom w:val="none" w:sz="0" w:space="0" w:color="auto"/>
            <w:right w:val="none" w:sz="0" w:space="0" w:color="auto"/>
          </w:divBdr>
        </w:div>
        <w:div w:id="1631475182">
          <w:marLeft w:val="0"/>
          <w:marRight w:val="0"/>
          <w:marTop w:val="0"/>
          <w:marBottom w:val="0"/>
          <w:divBdr>
            <w:top w:val="none" w:sz="0" w:space="0" w:color="auto"/>
            <w:left w:val="none" w:sz="0" w:space="0" w:color="auto"/>
            <w:bottom w:val="none" w:sz="0" w:space="0" w:color="auto"/>
            <w:right w:val="none" w:sz="0" w:space="0" w:color="auto"/>
          </w:divBdr>
        </w:div>
        <w:div w:id="1925793722">
          <w:marLeft w:val="0"/>
          <w:marRight w:val="0"/>
          <w:marTop w:val="0"/>
          <w:marBottom w:val="0"/>
          <w:divBdr>
            <w:top w:val="none" w:sz="0" w:space="0" w:color="auto"/>
            <w:left w:val="none" w:sz="0" w:space="0" w:color="auto"/>
            <w:bottom w:val="none" w:sz="0" w:space="0" w:color="auto"/>
            <w:right w:val="none" w:sz="0" w:space="0" w:color="auto"/>
          </w:divBdr>
        </w:div>
        <w:div w:id="1976637064">
          <w:marLeft w:val="0"/>
          <w:marRight w:val="0"/>
          <w:marTop w:val="0"/>
          <w:marBottom w:val="0"/>
          <w:divBdr>
            <w:top w:val="none" w:sz="0" w:space="0" w:color="auto"/>
            <w:left w:val="none" w:sz="0" w:space="0" w:color="auto"/>
            <w:bottom w:val="none" w:sz="0" w:space="0" w:color="auto"/>
            <w:right w:val="none" w:sz="0" w:space="0" w:color="auto"/>
          </w:divBdr>
        </w:div>
      </w:divsChild>
    </w:div>
    <w:div w:id="1225530197">
      <w:bodyDiv w:val="1"/>
      <w:marLeft w:val="0"/>
      <w:marRight w:val="0"/>
      <w:marTop w:val="0"/>
      <w:marBottom w:val="0"/>
      <w:divBdr>
        <w:top w:val="none" w:sz="0" w:space="0" w:color="auto"/>
        <w:left w:val="none" w:sz="0" w:space="0" w:color="auto"/>
        <w:bottom w:val="none" w:sz="0" w:space="0" w:color="auto"/>
        <w:right w:val="none" w:sz="0" w:space="0" w:color="auto"/>
      </w:divBdr>
    </w:div>
    <w:div w:id="1238898267">
      <w:bodyDiv w:val="1"/>
      <w:marLeft w:val="0"/>
      <w:marRight w:val="0"/>
      <w:marTop w:val="0"/>
      <w:marBottom w:val="0"/>
      <w:divBdr>
        <w:top w:val="none" w:sz="0" w:space="0" w:color="auto"/>
        <w:left w:val="none" w:sz="0" w:space="0" w:color="auto"/>
        <w:bottom w:val="none" w:sz="0" w:space="0" w:color="auto"/>
        <w:right w:val="none" w:sz="0" w:space="0" w:color="auto"/>
      </w:divBdr>
      <w:divsChild>
        <w:div w:id="16661924">
          <w:marLeft w:val="0"/>
          <w:marRight w:val="0"/>
          <w:marTop w:val="0"/>
          <w:marBottom w:val="0"/>
          <w:divBdr>
            <w:top w:val="none" w:sz="0" w:space="0" w:color="auto"/>
            <w:left w:val="none" w:sz="0" w:space="0" w:color="auto"/>
            <w:bottom w:val="none" w:sz="0" w:space="0" w:color="auto"/>
            <w:right w:val="none" w:sz="0" w:space="0" w:color="auto"/>
          </w:divBdr>
        </w:div>
        <w:div w:id="40787078">
          <w:marLeft w:val="0"/>
          <w:marRight w:val="0"/>
          <w:marTop w:val="0"/>
          <w:marBottom w:val="0"/>
          <w:divBdr>
            <w:top w:val="none" w:sz="0" w:space="0" w:color="auto"/>
            <w:left w:val="none" w:sz="0" w:space="0" w:color="auto"/>
            <w:bottom w:val="none" w:sz="0" w:space="0" w:color="auto"/>
            <w:right w:val="none" w:sz="0" w:space="0" w:color="auto"/>
          </w:divBdr>
        </w:div>
        <w:div w:id="82146002">
          <w:marLeft w:val="0"/>
          <w:marRight w:val="0"/>
          <w:marTop w:val="0"/>
          <w:marBottom w:val="0"/>
          <w:divBdr>
            <w:top w:val="none" w:sz="0" w:space="0" w:color="auto"/>
            <w:left w:val="none" w:sz="0" w:space="0" w:color="auto"/>
            <w:bottom w:val="none" w:sz="0" w:space="0" w:color="auto"/>
            <w:right w:val="none" w:sz="0" w:space="0" w:color="auto"/>
          </w:divBdr>
        </w:div>
        <w:div w:id="187255764">
          <w:marLeft w:val="0"/>
          <w:marRight w:val="0"/>
          <w:marTop w:val="0"/>
          <w:marBottom w:val="0"/>
          <w:divBdr>
            <w:top w:val="none" w:sz="0" w:space="0" w:color="auto"/>
            <w:left w:val="none" w:sz="0" w:space="0" w:color="auto"/>
            <w:bottom w:val="none" w:sz="0" w:space="0" w:color="auto"/>
            <w:right w:val="none" w:sz="0" w:space="0" w:color="auto"/>
          </w:divBdr>
        </w:div>
        <w:div w:id="235288129">
          <w:marLeft w:val="0"/>
          <w:marRight w:val="0"/>
          <w:marTop w:val="0"/>
          <w:marBottom w:val="0"/>
          <w:divBdr>
            <w:top w:val="none" w:sz="0" w:space="0" w:color="auto"/>
            <w:left w:val="none" w:sz="0" w:space="0" w:color="auto"/>
            <w:bottom w:val="none" w:sz="0" w:space="0" w:color="auto"/>
            <w:right w:val="none" w:sz="0" w:space="0" w:color="auto"/>
          </w:divBdr>
        </w:div>
        <w:div w:id="239943638">
          <w:marLeft w:val="0"/>
          <w:marRight w:val="0"/>
          <w:marTop w:val="0"/>
          <w:marBottom w:val="0"/>
          <w:divBdr>
            <w:top w:val="none" w:sz="0" w:space="0" w:color="auto"/>
            <w:left w:val="none" w:sz="0" w:space="0" w:color="auto"/>
            <w:bottom w:val="none" w:sz="0" w:space="0" w:color="auto"/>
            <w:right w:val="none" w:sz="0" w:space="0" w:color="auto"/>
          </w:divBdr>
        </w:div>
        <w:div w:id="253981877">
          <w:marLeft w:val="0"/>
          <w:marRight w:val="0"/>
          <w:marTop w:val="0"/>
          <w:marBottom w:val="0"/>
          <w:divBdr>
            <w:top w:val="none" w:sz="0" w:space="0" w:color="auto"/>
            <w:left w:val="none" w:sz="0" w:space="0" w:color="auto"/>
            <w:bottom w:val="none" w:sz="0" w:space="0" w:color="auto"/>
            <w:right w:val="none" w:sz="0" w:space="0" w:color="auto"/>
          </w:divBdr>
        </w:div>
        <w:div w:id="432632428">
          <w:marLeft w:val="0"/>
          <w:marRight w:val="0"/>
          <w:marTop w:val="0"/>
          <w:marBottom w:val="0"/>
          <w:divBdr>
            <w:top w:val="none" w:sz="0" w:space="0" w:color="auto"/>
            <w:left w:val="none" w:sz="0" w:space="0" w:color="auto"/>
            <w:bottom w:val="none" w:sz="0" w:space="0" w:color="auto"/>
            <w:right w:val="none" w:sz="0" w:space="0" w:color="auto"/>
          </w:divBdr>
        </w:div>
        <w:div w:id="444037503">
          <w:marLeft w:val="0"/>
          <w:marRight w:val="0"/>
          <w:marTop w:val="0"/>
          <w:marBottom w:val="0"/>
          <w:divBdr>
            <w:top w:val="none" w:sz="0" w:space="0" w:color="auto"/>
            <w:left w:val="none" w:sz="0" w:space="0" w:color="auto"/>
            <w:bottom w:val="none" w:sz="0" w:space="0" w:color="auto"/>
            <w:right w:val="none" w:sz="0" w:space="0" w:color="auto"/>
          </w:divBdr>
        </w:div>
        <w:div w:id="533077843">
          <w:marLeft w:val="0"/>
          <w:marRight w:val="0"/>
          <w:marTop w:val="0"/>
          <w:marBottom w:val="0"/>
          <w:divBdr>
            <w:top w:val="none" w:sz="0" w:space="0" w:color="auto"/>
            <w:left w:val="none" w:sz="0" w:space="0" w:color="auto"/>
            <w:bottom w:val="none" w:sz="0" w:space="0" w:color="auto"/>
            <w:right w:val="none" w:sz="0" w:space="0" w:color="auto"/>
          </w:divBdr>
        </w:div>
        <w:div w:id="551621702">
          <w:marLeft w:val="0"/>
          <w:marRight w:val="0"/>
          <w:marTop w:val="0"/>
          <w:marBottom w:val="0"/>
          <w:divBdr>
            <w:top w:val="none" w:sz="0" w:space="0" w:color="auto"/>
            <w:left w:val="none" w:sz="0" w:space="0" w:color="auto"/>
            <w:bottom w:val="none" w:sz="0" w:space="0" w:color="auto"/>
            <w:right w:val="none" w:sz="0" w:space="0" w:color="auto"/>
          </w:divBdr>
        </w:div>
        <w:div w:id="646013488">
          <w:marLeft w:val="0"/>
          <w:marRight w:val="0"/>
          <w:marTop w:val="0"/>
          <w:marBottom w:val="0"/>
          <w:divBdr>
            <w:top w:val="none" w:sz="0" w:space="0" w:color="auto"/>
            <w:left w:val="none" w:sz="0" w:space="0" w:color="auto"/>
            <w:bottom w:val="none" w:sz="0" w:space="0" w:color="auto"/>
            <w:right w:val="none" w:sz="0" w:space="0" w:color="auto"/>
          </w:divBdr>
        </w:div>
        <w:div w:id="785733892">
          <w:marLeft w:val="0"/>
          <w:marRight w:val="0"/>
          <w:marTop w:val="0"/>
          <w:marBottom w:val="0"/>
          <w:divBdr>
            <w:top w:val="none" w:sz="0" w:space="0" w:color="auto"/>
            <w:left w:val="none" w:sz="0" w:space="0" w:color="auto"/>
            <w:bottom w:val="none" w:sz="0" w:space="0" w:color="auto"/>
            <w:right w:val="none" w:sz="0" w:space="0" w:color="auto"/>
          </w:divBdr>
        </w:div>
        <w:div w:id="801078042">
          <w:marLeft w:val="0"/>
          <w:marRight w:val="0"/>
          <w:marTop w:val="0"/>
          <w:marBottom w:val="0"/>
          <w:divBdr>
            <w:top w:val="none" w:sz="0" w:space="0" w:color="auto"/>
            <w:left w:val="none" w:sz="0" w:space="0" w:color="auto"/>
            <w:bottom w:val="none" w:sz="0" w:space="0" w:color="auto"/>
            <w:right w:val="none" w:sz="0" w:space="0" w:color="auto"/>
          </w:divBdr>
        </w:div>
        <w:div w:id="832532220">
          <w:marLeft w:val="0"/>
          <w:marRight w:val="0"/>
          <w:marTop w:val="0"/>
          <w:marBottom w:val="0"/>
          <w:divBdr>
            <w:top w:val="none" w:sz="0" w:space="0" w:color="auto"/>
            <w:left w:val="none" w:sz="0" w:space="0" w:color="auto"/>
            <w:bottom w:val="none" w:sz="0" w:space="0" w:color="auto"/>
            <w:right w:val="none" w:sz="0" w:space="0" w:color="auto"/>
          </w:divBdr>
        </w:div>
        <w:div w:id="924726698">
          <w:marLeft w:val="0"/>
          <w:marRight w:val="0"/>
          <w:marTop w:val="0"/>
          <w:marBottom w:val="0"/>
          <w:divBdr>
            <w:top w:val="none" w:sz="0" w:space="0" w:color="auto"/>
            <w:left w:val="none" w:sz="0" w:space="0" w:color="auto"/>
            <w:bottom w:val="none" w:sz="0" w:space="0" w:color="auto"/>
            <w:right w:val="none" w:sz="0" w:space="0" w:color="auto"/>
          </w:divBdr>
        </w:div>
        <w:div w:id="949435709">
          <w:marLeft w:val="0"/>
          <w:marRight w:val="0"/>
          <w:marTop w:val="0"/>
          <w:marBottom w:val="0"/>
          <w:divBdr>
            <w:top w:val="none" w:sz="0" w:space="0" w:color="auto"/>
            <w:left w:val="none" w:sz="0" w:space="0" w:color="auto"/>
            <w:bottom w:val="none" w:sz="0" w:space="0" w:color="auto"/>
            <w:right w:val="none" w:sz="0" w:space="0" w:color="auto"/>
          </w:divBdr>
        </w:div>
        <w:div w:id="972517581">
          <w:marLeft w:val="0"/>
          <w:marRight w:val="0"/>
          <w:marTop w:val="0"/>
          <w:marBottom w:val="0"/>
          <w:divBdr>
            <w:top w:val="none" w:sz="0" w:space="0" w:color="auto"/>
            <w:left w:val="none" w:sz="0" w:space="0" w:color="auto"/>
            <w:bottom w:val="none" w:sz="0" w:space="0" w:color="auto"/>
            <w:right w:val="none" w:sz="0" w:space="0" w:color="auto"/>
          </w:divBdr>
        </w:div>
        <w:div w:id="987587539">
          <w:marLeft w:val="0"/>
          <w:marRight w:val="0"/>
          <w:marTop w:val="0"/>
          <w:marBottom w:val="0"/>
          <w:divBdr>
            <w:top w:val="none" w:sz="0" w:space="0" w:color="auto"/>
            <w:left w:val="none" w:sz="0" w:space="0" w:color="auto"/>
            <w:bottom w:val="none" w:sz="0" w:space="0" w:color="auto"/>
            <w:right w:val="none" w:sz="0" w:space="0" w:color="auto"/>
          </w:divBdr>
        </w:div>
        <w:div w:id="1065763082">
          <w:marLeft w:val="0"/>
          <w:marRight w:val="0"/>
          <w:marTop w:val="0"/>
          <w:marBottom w:val="0"/>
          <w:divBdr>
            <w:top w:val="none" w:sz="0" w:space="0" w:color="auto"/>
            <w:left w:val="none" w:sz="0" w:space="0" w:color="auto"/>
            <w:bottom w:val="none" w:sz="0" w:space="0" w:color="auto"/>
            <w:right w:val="none" w:sz="0" w:space="0" w:color="auto"/>
          </w:divBdr>
        </w:div>
        <w:div w:id="1081215987">
          <w:marLeft w:val="0"/>
          <w:marRight w:val="0"/>
          <w:marTop w:val="0"/>
          <w:marBottom w:val="0"/>
          <w:divBdr>
            <w:top w:val="none" w:sz="0" w:space="0" w:color="auto"/>
            <w:left w:val="none" w:sz="0" w:space="0" w:color="auto"/>
            <w:bottom w:val="none" w:sz="0" w:space="0" w:color="auto"/>
            <w:right w:val="none" w:sz="0" w:space="0" w:color="auto"/>
          </w:divBdr>
        </w:div>
        <w:div w:id="1146556369">
          <w:marLeft w:val="0"/>
          <w:marRight w:val="0"/>
          <w:marTop w:val="0"/>
          <w:marBottom w:val="0"/>
          <w:divBdr>
            <w:top w:val="none" w:sz="0" w:space="0" w:color="auto"/>
            <w:left w:val="none" w:sz="0" w:space="0" w:color="auto"/>
            <w:bottom w:val="none" w:sz="0" w:space="0" w:color="auto"/>
            <w:right w:val="none" w:sz="0" w:space="0" w:color="auto"/>
          </w:divBdr>
        </w:div>
        <w:div w:id="1164005131">
          <w:marLeft w:val="0"/>
          <w:marRight w:val="0"/>
          <w:marTop w:val="0"/>
          <w:marBottom w:val="0"/>
          <w:divBdr>
            <w:top w:val="none" w:sz="0" w:space="0" w:color="auto"/>
            <w:left w:val="none" w:sz="0" w:space="0" w:color="auto"/>
            <w:bottom w:val="none" w:sz="0" w:space="0" w:color="auto"/>
            <w:right w:val="none" w:sz="0" w:space="0" w:color="auto"/>
          </w:divBdr>
        </w:div>
        <w:div w:id="1302152004">
          <w:marLeft w:val="0"/>
          <w:marRight w:val="0"/>
          <w:marTop w:val="0"/>
          <w:marBottom w:val="0"/>
          <w:divBdr>
            <w:top w:val="none" w:sz="0" w:space="0" w:color="auto"/>
            <w:left w:val="none" w:sz="0" w:space="0" w:color="auto"/>
            <w:bottom w:val="none" w:sz="0" w:space="0" w:color="auto"/>
            <w:right w:val="none" w:sz="0" w:space="0" w:color="auto"/>
          </w:divBdr>
        </w:div>
        <w:div w:id="1318073341">
          <w:marLeft w:val="0"/>
          <w:marRight w:val="0"/>
          <w:marTop w:val="0"/>
          <w:marBottom w:val="0"/>
          <w:divBdr>
            <w:top w:val="none" w:sz="0" w:space="0" w:color="auto"/>
            <w:left w:val="none" w:sz="0" w:space="0" w:color="auto"/>
            <w:bottom w:val="none" w:sz="0" w:space="0" w:color="auto"/>
            <w:right w:val="none" w:sz="0" w:space="0" w:color="auto"/>
          </w:divBdr>
        </w:div>
        <w:div w:id="1389574746">
          <w:marLeft w:val="0"/>
          <w:marRight w:val="0"/>
          <w:marTop w:val="0"/>
          <w:marBottom w:val="0"/>
          <w:divBdr>
            <w:top w:val="none" w:sz="0" w:space="0" w:color="auto"/>
            <w:left w:val="none" w:sz="0" w:space="0" w:color="auto"/>
            <w:bottom w:val="none" w:sz="0" w:space="0" w:color="auto"/>
            <w:right w:val="none" w:sz="0" w:space="0" w:color="auto"/>
          </w:divBdr>
        </w:div>
        <w:div w:id="1470130005">
          <w:marLeft w:val="0"/>
          <w:marRight w:val="0"/>
          <w:marTop w:val="0"/>
          <w:marBottom w:val="0"/>
          <w:divBdr>
            <w:top w:val="none" w:sz="0" w:space="0" w:color="auto"/>
            <w:left w:val="none" w:sz="0" w:space="0" w:color="auto"/>
            <w:bottom w:val="none" w:sz="0" w:space="0" w:color="auto"/>
            <w:right w:val="none" w:sz="0" w:space="0" w:color="auto"/>
          </w:divBdr>
        </w:div>
        <w:div w:id="1472479023">
          <w:marLeft w:val="0"/>
          <w:marRight w:val="0"/>
          <w:marTop w:val="0"/>
          <w:marBottom w:val="0"/>
          <w:divBdr>
            <w:top w:val="none" w:sz="0" w:space="0" w:color="auto"/>
            <w:left w:val="none" w:sz="0" w:space="0" w:color="auto"/>
            <w:bottom w:val="none" w:sz="0" w:space="0" w:color="auto"/>
            <w:right w:val="none" w:sz="0" w:space="0" w:color="auto"/>
          </w:divBdr>
        </w:div>
        <w:div w:id="1485731359">
          <w:marLeft w:val="0"/>
          <w:marRight w:val="0"/>
          <w:marTop w:val="0"/>
          <w:marBottom w:val="0"/>
          <w:divBdr>
            <w:top w:val="none" w:sz="0" w:space="0" w:color="auto"/>
            <w:left w:val="none" w:sz="0" w:space="0" w:color="auto"/>
            <w:bottom w:val="none" w:sz="0" w:space="0" w:color="auto"/>
            <w:right w:val="none" w:sz="0" w:space="0" w:color="auto"/>
          </w:divBdr>
        </w:div>
        <w:div w:id="1515730629">
          <w:marLeft w:val="0"/>
          <w:marRight w:val="0"/>
          <w:marTop w:val="0"/>
          <w:marBottom w:val="0"/>
          <w:divBdr>
            <w:top w:val="none" w:sz="0" w:space="0" w:color="auto"/>
            <w:left w:val="none" w:sz="0" w:space="0" w:color="auto"/>
            <w:bottom w:val="none" w:sz="0" w:space="0" w:color="auto"/>
            <w:right w:val="none" w:sz="0" w:space="0" w:color="auto"/>
          </w:divBdr>
        </w:div>
        <w:div w:id="1634821746">
          <w:marLeft w:val="0"/>
          <w:marRight w:val="0"/>
          <w:marTop w:val="0"/>
          <w:marBottom w:val="0"/>
          <w:divBdr>
            <w:top w:val="none" w:sz="0" w:space="0" w:color="auto"/>
            <w:left w:val="none" w:sz="0" w:space="0" w:color="auto"/>
            <w:bottom w:val="none" w:sz="0" w:space="0" w:color="auto"/>
            <w:right w:val="none" w:sz="0" w:space="0" w:color="auto"/>
          </w:divBdr>
        </w:div>
        <w:div w:id="1685743125">
          <w:marLeft w:val="0"/>
          <w:marRight w:val="0"/>
          <w:marTop w:val="0"/>
          <w:marBottom w:val="0"/>
          <w:divBdr>
            <w:top w:val="none" w:sz="0" w:space="0" w:color="auto"/>
            <w:left w:val="none" w:sz="0" w:space="0" w:color="auto"/>
            <w:bottom w:val="none" w:sz="0" w:space="0" w:color="auto"/>
            <w:right w:val="none" w:sz="0" w:space="0" w:color="auto"/>
          </w:divBdr>
        </w:div>
        <w:div w:id="1793862689">
          <w:marLeft w:val="0"/>
          <w:marRight w:val="0"/>
          <w:marTop w:val="0"/>
          <w:marBottom w:val="0"/>
          <w:divBdr>
            <w:top w:val="none" w:sz="0" w:space="0" w:color="auto"/>
            <w:left w:val="none" w:sz="0" w:space="0" w:color="auto"/>
            <w:bottom w:val="none" w:sz="0" w:space="0" w:color="auto"/>
            <w:right w:val="none" w:sz="0" w:space="0" w:color="auto"/>
          </w:divBdr>
        </w:div>
        <w:div w:id="1817409266">
          <w:marLeft w:val="0"/>
          <w:marRight w:val="0"/>
          <w:marTop w:val="0"/>
          <w:marBottom w:val="0"/>
          <w:divBdr>
            <w:top w:val="none" w:sz="0" w:space="0" w:color="auto"/>
            <w:left w:val="none" w:sz="0" w:space="0" w:color="auto"/>
            <w:bottom w:val="none" w:sz="0" w:space="0" w:color="auto"/>
            <w:right w:val="none" w:sz="0" w:space="0" w:color="auto"/>
          </w:divBdr>
        </w:div>
        <w:div w:id="1887065191">
          <w:marLeft w:val="0"/>
          <w:marRight w:val="0"/>
          <w:marTop w:val="0"/>
          <w:marBottom w:val="0"/>
          <w:divBdr>
            <w:top w:val="none" w:sz="0" w:space="0" w:color="auto"/>
            <w:left w:val="none" w:sz="0" w:space="0" w:color="auto"/>
            <w:bottom w:val="none" w:sz="0" w:space="0" w:color="auto"/>
            <w:right w:val="none" w:sz="0" w:space="0" w:color="auto"/>
          </w:divBdr>
        </w:div>
        <w:div w:id="1919437356">
          <w:marLeft w:val="0"/>
          <w:marRight w:val="0"/>
          <w:marTop w:val="0"/>
          <w:marBottom w:val="0"/>
          <w:divBdr>
            <w:top w:val="none" w:sz="0" w:space="0" w:color="auto"/>
            <w:left w:val="none" w:sz="0" w:space="0" w:color="auto"/>
            <w:bottom w:val="none" w:sz="0" w:space="0" w:color="auto"/>
            <w:right w:val="none" w:sz="0" w:space="0" w:color="auto"/>
          </w:divBdr>
        </w:div>
        <w:div w:id="1978534201">
          <w:marLeft w:val="0"/>
          <w:marRight w:val="0"/>
          <w:marTop w:val="0"/>
          <w:marBottom w:val="0"/>
          <w:divBdr>
            <w:top w:val="none" w:sz="0" w:space="0" w:color="auto"/>
            <w:left w:val="none" w:sz="0" w:space="0" w:color="auto"/>
            <w:bottom w:val="none" w:sz="0" w:space="0" w:color="auto"/>
            <w:right w:val="none" w:sz="0" w:space="0" w:color="auto"/>
          </w:divBdr>
        </w:div>
      </w:divsChild>
    </w:div>
    <w:div w:id="1336037264">
      <w:bodyDiv w:val="1"/>
      <w:marLeft w:val="0"/>
      <w:marRight w:val="0"/>
      <w:marTop w:val="0"/>
      <w:marBottom w:val="0"/>
      <w:divBdr>
        <w:top w:val="none" w:sz="0" w:space="0" w:color="auto"/>
        <w:left w:val="none" w:sz="0" w:space="0" w:color="auto"/>
        <w:bottom w:val="none" w:sz="0" w:space="0" w:color="auto"/>
        <w:right w:val="none" w:sz="0" w:space="0" w:color="auto"/>
      </w:divBdr>
    </w:div>
    <w:div w:id="1344165222">
      <w:bodyDiv w:val="1"/>
      <w:marLeft w:val="0"/>
      <w:marRight w:val="0"/>
      <w:marTop w:val="0"/>
      <w:marBottom w:val="0"/>
      <w:divBdr>
        <w:top w:val="none" w:sz="0" w:space="0" w:color="auto"/>
        <w:left w:val="none" w:sz="0" w:space="0" w:color="auto"/>
        <w:bottom w:val="none" w:sz="0" w:space="0" w:color="auto"/>
        <w:right w:val="none" w:sz="0" w:space="0" w:color="auto"/>
      </w:divBdr>
      <w:divsChild>
        <w:div w:id="1953513864">
          <w:marLeft w:val="0"/>
          <w:marRight w:val="0"/>
          <w:marTop w:val="15"/>
          <w:marBottom w:val="0"/>
          <w:divBdr>
            <w:top w:val="none" w:sz="0" w:space="0" w:color="auto"/>
            <w:left w:val="none" w:sz="0" w:space="0" w:color="auto"/>
            <w:bottom w:val="none" w:sz="0" w:space="0" w:color="auto"/>
            <w:right w:val="none" w:sz="0" w:space="0" w:color="auto"/>
          </w:divBdr>
          <w:divsChild>
            <w:div w:id="291181399">
              <w:marLeft w:val="0"/>
              <w:marRight w:val="0"/>
              <w:marTop w:val="0"/>
              <w:marBottom w:val="0"/>
              <w:divBdr>
                <w:top w:val="none" w:sz="0" w:space="0" w:color="auto"/>
                <w:left w:val="none" w:sz="0" w:space="0" w:color="auto"/>
                <w:bottom w:val="none" w:sz="0" w:space="0" w:color="auto"/>
                <w:right w:val="none" w:sz="0" w:space="0" w:color="auto"/>
              </w:divBdr>
              <w:divsChild>
                <w:div w:id="31226969">
                  <w:marLeft w:val="0"/>
                  <w:marRight w:val="0"/>
                  <w:marTop w:val="0"/>
                  <w:marBottom w:val="0"/>
                  <w:divBdr>
                    <w:top w:val="none" w:sz="0" w:space="0" w:color="auto"/>
                    <w:left w:val="none" w:sz="0" w:space="0" w:color="auto"/>
                    <w:bottom w:val="none" w:sz="0" w:space="0" w:color="auto"/>
                    <w:right w:val="none" w:sz="0" w:space="0" w:color="auto"/>
                  </w:divBdr>
                </w:div>
                <w:div w:id="69616342">
                  <w:marLeft w:val="0"/>
                  <w:marRight w:val="0"/>
                  <w:marTop w:val="0"/>
                  <w:marBottom w:val="0"/>
                  <w:divBdr>
                    <w:top w:val="none" w:sz="0" w:space="0" w:color="auto"/>
                    <w:left w:val="none" w:sz="0" w:space="0" w:color="auto"/>
                    <w:bottom w:val="none" w:sz="0" w:space="0" w:color="auto"/>
                    <w:right w:val="none" w:sz="0" w:space="0" w:color="auto"/>
                  </w:divBdr>
                </w:div>
                <w:div w:id="143395426">
                  <w:marLeft w:val="0"/>
                  <w:marRight w:val="0"/>
                  <w:marTop w:val="0"/>
                  <w:marBottom w:val="0"/>
                  <w:divBdr>
                    <w:top w:val="none" w:sz="0" w:space="0" w:color="auto"/>
                    <w:left w:val="none" w:sz="0" w:space="0" w:color="auto"/>
                    <w:bottom w:val="none" w:sz="0" w:space="0" w:color="auto"/>
                    <w:right w:val="none" w:sz="0" w:space="0" w:color="auto"/>
                  </w:divBdr>
                </w:div>
                <w:div w:id="278144609">
                  <w:marLeft w:val="0"/>
                  <w:marRight w:val="0"/>
                  <w:marTop w:val="0"/>
                  <w:marBottom w:val="0"/>
                  <w:divBdr>
                    <w:top w:val="none" w:sz="0" w:space="0" w:color="auto"/>
                    <w:left w:val="none" w:sz="0" w:space="0" w:color="auto"/>
                    <w:bottom w:val="none" w:sz="0" w:space="0" w:color="auto"/>
                    <w:right w:val="none" w:sz="0" w:space="0" w:color="auto"/>
                  </w:divBdr>
                </w:div>
                <w:div w:id="349917530">
                  <w:marLeft w:val="0"/>
                  <w:marRight w:val="0"/>
                  <w:marTop w:val="0"/>
                  <w:marBottom w:val="0"/>
                  <w:divBdr>
                    <w:top w:val="none" w:sz="0" w:space="0" w:color="auto"/>
                    <w:left w:val="none" w:sz="0" w:space="0" w:color="auto"/>
                    <w:bottom w:val="none" w:sz="0" w:space="0" w:color="auto"/>
                    <w:right w:val="none" w:sz="0" w:space="0" w:color="auto"/>
                  </w:divBdr>
                </w:div>
                <w:div w:id="403919707">
                  <w:marLeft w:val="0"/>
                  <w:marRight w:val="0"/>
                  <w:marTop w:val="0"/>
                  <w:marBottom w:val="0"/>
                  <w:divBdr>
                    <w:top w:val="none" w:sz="0" w:space="0" w:color="auto"/>
                    <w:left w:val="none" w:sz="0" w:space="0" w:color="auto"/>
                    <w:bottom w:val="none" w:sz="0" w:space="0" w:color="auto"/>
                    <w:right w:val="none" w:sz="0" w:space="0" w:color="auto"/>
                  </w:divBdr>
                </w:div>
                <w:div w:id="465125740">
                  <w:marLeft w:val="0"/>
                  <w:marRight w:val="0"/>
                  <w:marTop w:val="0"/>
                  <w:marBottom w:val="0"/>
                  <w:divBdr>
                    <w:top w:val="none" w:sz="0" w:space="0" w:color="auto"/>
                    <w:left w:val="none" w:sz="0" w:space="0" w:color="auto"/>
                    <w:bottom w:val="none" w:sz="0" w:space="0" w:color="auto"/>
                    <w:right w:val="none" w:sz="0" w:space="0" w:color="auto"/>
                  </w:divBdr>
                </w:div>
                <w:div w:id="568930328">
                  <w:marLeft w:val="0"/>
                  <w:marRight w:val="0"/>
                  <w:marTop w:val="0"/>
                  <w:marBottom w:val="0"/>
                  <w:divBdr>
                    <w:top w:val="none" w:sz="0" w:space="0" w:color="auto"/>
                    <w:left w:val="none" w:sz="0" w:space="0" w:color="auto"/>
                    <w:bottom w:val="none" w:sz="0" w:space="0" w:color="auto"/>
                    <w:right w:val="none" w:sz="0" w:space="0" w:color="auto"/>
                  </w:divBdr>
                </w:div>
                <w:div w:id="688944742">
                  <w:marLeft w:val="0"/>
                  <w:marRight w:val="0"/>
                  <w:marTop w:val="0"/>
                  <w:marBottom w:val="0"/>
                  <w:divBdr>
                    <w:top w:val="none" w:sz="0" w:space="0" w:color="auto"/>
                    <w:left w:val="none" w:sz="0" w:space="0" w:color="auto"/>
                    <w:bottom w:val="none" w:sz="0" w:space="0" w:color="auto"/>
                    <w:right w:val="none" w:sz="0" w:space="0" w:color="auto"/>
                  </w:divBdr>
                </w:div>
                <w:div w:id="771246688">
                  <w:marLeft w:val="0"/>
                  <w:marRight w:val="0"/>
                  <w:marTop w:val="0"/>
                  <w:marBottom w:val="0"/>
                  <w:divBdr>
                    <w:top w:val="none" w:sz="0" w:space="0" w:color="auto"/>
                    <w:left w:val="none" w:sz="0" w:space="0" w:color="auto"/>
                    <w:bottom w:val="none" w:sz="0" w:space="0" w:color="auto"/>
                    <w:right w:val="none" w:sz="0" w:space="0" w:color="auto"/>
                  </w:divBdr>
                </w:div>
                <w:div w:id="801969157">
                  <w:marLeft w:val="0"/>
                  <w:marRight w:val="0"/>
                  <w:marTop w:val="0"/>
                  <w:marBottom w:val="0"/>
                  <w:divBdr>
                    <w:top w:val="none" w:sz="0" w:space="0" w:color="auto"/>
                    <w:left w:val="none" w:sz="0" w:space="0" w:color="auto"/>
                    <w:bottom w:val="none" w:sz="0" w:space="0" w:color="auto"/>
                    <w:right w:val="none" w:sz="0" w:space="0" w:color="auto"/>
                  </w:divBdr>
                </w:div>
                <w:div w:id="947740418">
                  <w:marLeft w:val="0"/>
                  <w:marRight w:val="0"/>
                  <w:marTop w:val="0"/>
                  <w:marBottom w:val="0"/>
                  <w:divBdr>
                    <w:top w:val="none" w:sz="0" w:space="0" w:color="auto"/>
                    <w:left w:val="none" w:sz="0" w:space="0" w:color="auto"/>
                    <w:bottom w:val="none" w:sz="0" w:space="0" w:color="auto"/>
                    <w:right w:val="none" w:sz="0" w:space="0" w:color="auto"/>
                  </w:divBdr>
                </w:div>
                <w:div w:id="1115371108">
                  <w:marLeft w:val="0"/>
                  <w:marRight w:val="0"/>
                  <w:marTop w:val="0"/>
                  <w:marBottom w:val="0"/>
                  <w:divBdr>
                    <w:top w:val="none" w:sz="0" w:space="0" w:color="auto"/>
                    <w:left w:val="none" w:sz="0" w:space="0" w:color="auto"/>
                    <w:bottom w:val="none" w:sz="0" w:space="0" w:color="auto"/>
                    <w:right w:val="none" w:sz="0" w:space="0" w:color="auto"/>
                  </w:divBdr>
                </w:div>
                <w:div w:id="1231041284">
                  <w:marLeft w:val="0"/>
                  <w:marRight w:val="0"/>
                  <w:marTop w:val="0"/>
                  <w:marBottom w:val="0"/>
                  <w:divBdr>
                    <w:top w:val="none" w:sz="0" w:space="0" w:color="auto"/>
                    <w:left w:val="none" w:sz="0" w:space="0" w:color="auto"/>
                    <w:bottom w:val="none" w:sz="0" w:space="0" w:color="auto"/>
                    <w:right w:val="none" w:sz="0" w:space="0" w:color="auto"/>
                  </w:divBdr>
                </w:div>
                <w:div w:id="1323462702">
                  <w:marLeft w:val="0"/>
                  <w:marRight w:val="0"/>
                  <w:marTop w:val="0"/>
                  <w:marBottom w:val="0"/>
                  <w:divBdr>
                    <w:top w:val="none" w:sz="0" w:space="0" w:color="auto"/>
                    <w:left w:val="none" w:sz="0" w:space="0" w:color="auto"/>
                    <w:bottom w:val="none" w:sz="0" w:space="0" w:color="auto"/>
                    <w:right w:val="none" w:sz="0" w:space="0" w:color="auto"/>
                  </w:divBdr>
                </w:div>
                <w:div w:id="1337804010">
                  <w:marLeft w:val="0"/>
                  <w:marRight w:val="0"/>
                  <w:marTop w:val="0"/>
                  <w:marBottom w:val="0"/>
                  <w:divBdr>
                    <w:top w:val="none" w:sz="0" w:space="0" w:color="auto"/>
                    <w:left w:val="none" w:sz="0" w:space="0" w:color="auto"/>
                    <w:bottom w:val="none" w:sz="0" w:space="0" w:color="auto"/>
                    <w:right w:val="none" w:sz="0" w:space="0" w:color="auto"/>
                  </w:divBdr>
                </w:div>
                <w:div w:id="1408530580">
                  <w:marLeft w:val="0"/>
                  <w:marRight w:val="0"/>
                  <w:marTop w:val="0"/>
                  <w:marBottom w:val="0"/>
                  <w:divBdr>
                    <w:top w:val="none" w:sz="0" w:space="0" w:color="auto"/>
                    <w:left w:val="none" w:sz="0" w:space="0" w:color="auto"/>
                    <w:bottom w:val="none" w:sz="0" w:space="0" w:color="auto"/>
                    <w:right w:val="none" w:sz="0" w:space="0" w:color="auto"/>
                  </w:divBdr>
                </w:div>
                <w:div w:id="1553495524">
                  <w:marLeft w:val="0"/>
                  <w:marRight w:val="0"/>
                  <w:marTop w:val="0"/>
                  <w:marBottom w:val="0"/>
                  <w:divBdr>
                    <w:top w:val="none" w:sz="0" w:space="0" w:color="auto"/>
                    <w:left w:val="none" w:sz="0" w:space="0" w:color="auto"/>
                    <w:bottom w:val="none" w:sz="0" w:space="0" w:color="auto"/>
                    <w:right w:val="none" w:sz="0" w:space="0" w:color="auto"/>
                  </w:divBdr>
                </w:div>
                <w:div w:id="1680157469">
                  <w:marLeft w:val="0"/>
                  <w:marRight w:val="0"/>
                  <w:marTop w:val="0"/>
                  <w:marBottom w:val="0"/>
                  <w:divBdr>
                    <w:top w:val="none" w:sz="0" w:space="0" w:color="auto"/>
                    <w:left w:val="none" w:sz="0" w:space="0" w:color="auto"/>
                    <w:bottom w:val="none" w:sz="0" w:space="0" w:color="auto"/>
                    <w:right w:val="none" w:sz="0" w:space="0" w:color="auto"/>
                  </w:divBdr>
                </w:div>
                <w:div w:id="1739206674">
                  <w:marLeft w:val="0"/>
                  <w:marRight w:val="0"/>
                  <w:marTop w:val="0"/>
                  <w:marBottom w:val="0"/>
                  <w:divBdr>
                    <w:top w:val="none" w:sz="0" w:space="0" w:color="auto"/>
                    <w:left w:val="none" w:sz="0" w:space="0" w:color="auto"/>
                    <w:bottom w:val="none" w:sz="0" w:space="0" w:color="auto"/>
                    <w:right w:val="none" w:sz="0" w:space="0" w:color="auto"/>
                  </w:divBdr>
                </w:div>
                <w:div w:id="1757167647">
                  <w:marLeft w:val="0"/>
                  <w:marRight w:val="0"/>
                  <w:marTop w:val="0"/>
                  <w:marBottom w:val="0"/>
                  <w:divBdr>
                    <w:top w:val="none" w:sz="0" w:space="0" w:color="auto"/>
                    <w:left w:val="none" w:sz="0" w:space="0" w:color="auto"/>
                    <w:bottom w:val="none" w:sz="0" w:space="0" w:color="auto"/>
                    <w:right w:val="none" w:sz="0" w:space="0" w:color="auto"/>
                  </w:divBdr>
                </w:div>
                <w:div w:id="1777745497">
                  <w:marLeft w:val="0"/>
                  <w:marRight w:val="0"/>
                  <w:marTop w:val="0"/>
                  <w:marBottom w:val="0"/>
                  <w:divBdr>
                    <w:top w:val="none" w:sz="0" w:space="0" w:color="auto"/>
                    <w:left w:val="none" w:sz="0" w:space="0" w:color="auto"/>
                    <w:bottom w:val="none" w:sz="0" w:space="0" w:color="auto"/>
                    <w:right w:val="none" w:sz="0" w:space="0" w:color="auto"/>
                  </w:divBdr>
                </w:div>
                <w:div w:id="1781877634">
                  <w:marLeft w:val="0"/>
                  <w:marRight w:val="0"/>
                  <w:marTop w:val="0"/>
                  <w:marBottom w:val="0"/>
                  <w:divBdr>
                    <w:top w:val="none" w:sz="0" w:space="0" w:color="auto"/>
                    <w:left w:val="none" w:sz="0" w:space="0" w:color="auto"/>
                    <w:bottom w:val="none" w:sz="0" w:space="0" w:color="auto"/>
                    <w:right w:val="none" w:sz="0" w:space="0" w:color="auto"/>
                  </w:divBdr>
                </w:div>
                <w:div w:id="1810050631">
                  <w:marLeft w:val="0"/>
                  <w:marRight w:val="0"/>
                  <w:marTop w:val="0"/>
                  <w:marBottom w:val="0"/>
                  <w:divBdr>
                    <w:top w:val="none" w:sz="0" w:space="0" w:color="auto"/>
                    <w:left w:val="none" w:sz="0" w:space="0" w:color="auto"/>
                    <w:bottom w:val="none" w:sz="0" w:space="0" w:color="auto"/>
                    <w:right w:val="none" w:sz="0" w:space="0" w:color="auto"/>
                  </w:divBdr>
                </w:div>
                <w:div w:id="1867139593">
                  <w:marLeft w:val="0"/>
                  <w:marRight w:val="0"/>
                  <w:marTop w:val="0"/>
                  <w:marBottom w:val="0"/>
                  <w:divBdr>
                    <w:top w:val="none" w:sz="0" w:space="0" w:color="auto"/>
                    <w:left w:val="none" w:sz="0" w:space="0" w:color="auto"/>
                    <w:bottom w:val="none" w:sz="0" w:space="0" w:color="auto"/>
                    <w:right w:val="none" w:sz="0" w:space="0" w:color="auto"/>
                  </w:divBdr>
                </w:div>
                <w:div w:id="19572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98677">
      <w:bodyDiv w:val="1"/>
      <w:marLeft w:val="0"/>
      <w:marRight w:val="0"/>
      <w:marTop w:val="0"/>
      <w:marBottom w:val="0"/>
      <w:divBdr>
        <w:top w:val="none" w:sz="0" w:space="0" w:color="auto"/>
        <w:left w:val="none" w:sz="0" w:space="0" w:color="auto"/>
        <w:bottom w:val="none" w:sz="0" w:space="0" w:color="auto"/>
        <w:right w:val="none" w:sz="0" w:space="0" w:color="auto"/>
      </w:divBdr>
    </w:div>
    <w:div w:id="1507399526">
      <w:bodyDiv w:val="1"/>
      <w:marLeft w:val="0"/>
      <w:marRight w:val="0"/>
      <w:marTop w:val="0"/>
      <w:marBottom w:val="0"/>
      <w:divBdr>
        <w:top w:val="none" w:sz="0" w:space="0" w:color="auto"/>
        <w:left w:val="none" w:sz="0" w:space="0" w:color="auto"/>
        <w:bottom w:val="none" w:sz="0" w:space="0" w:color="auto"/>
        <w:right w:val="none" w:sz="0" w:space="0" w:color="auto"/>
      </w:divBdr>
      <w:divsChild>
        <w:div w:id="16657575">
          <w:marLeft w:val="0"/>
          <w:marRight w:val="0"/>
          <w:marTop w:val="0"/>
          <w:marBottom w:val="0"/>
          <w:divBdr>
            <w:top w:val="none" w:sz="0" w:space="0" w:color="auto"/>
            <w:left w:val="none" w:sz="0" w:space="0" w:color="auto"/>
            <w:bottom w:val="none" w:sz="0" w:space="0" w:color="auto"/>
            <w:right w:val="none" w:sz="0" w:space="0" w:color="auto"/>
          </w:divBdr>
        </w:div>
        <w:div w:id="565117047">
          <w:marLeft w:val="0"/>
          <w:marRight w:val="0"/>
          <w:marTop w:val="0"/>
          <w:marBottom w:val="0"/>
          <w:divBdr>
            <w:top w:val="none" w:sz="0" w:space="0" w:color="auto"/>
            <w:left w:val="none" w:sz="0" w:space="0" w:color="auto"/>
            <w:bottom w:val="none" w:sz="0" w:space="0" w:color="auto"/>
            <w:right w:val="none" w:sz="0" w:space="0" w:color="auto"/>
          </w:divBdr>
        </w:div>
      </w:divsChild>
    </w:div>
    <w:div w:id="1542211464">
      <w:bodyDiv w:val="1"/>
      <w:marLeft w:val="0"/>
      <w:marRight w:val="0"/>
      <w:marTop w:val="0"/>
      <w:marBottom w:val="0"/>
      <w:divBdr>
        <w:top w:val="none" w:sz="0" w:space="0" w:color="auto"/>
        <w:left w:val="none" w:sz="0" w:space="0" w:color="auto"/>
        <w:bottom w:val="none" w:sz="0" w:space="0" w:color="auto"/>
        <w:right w:val="none" w:sz="0" w:space="0" w:color="auto"/>
      </w:divBdr>
      <w:divsChild>
        <w:div w:id="617566917">
          <w:marLeft w:val="0"/>
          <w:marRight w:val="0"/>
          <w:marTop w:val="0"/>
          <w:marBottom w:val="0"/>
          <w:divBdr>
            <w:top w:val="none" w:sz="0" w:space="0" w:color="auto"/>
            <w:left w:val="none" w:sz="0" w:space="0" w:color="auto"/>
            <w:bottom w:val="none" w:sz="0" w:space="0" w:color="auto"/>
            <w:right w:val="none" w:sz="0" w:space="0" w:color="auto"/>
          </w:divBdr>
        </w:div>
        <w:div w:id="1739549809">
          <w:marLeft w:val="0"/>
          <w:marRight w:val="0"/>
          <w:marTop w:val="0"/>
          <w:marBottom w:val="0"/>
          <w:divBdr>
            <w:top w:val="none" w:sz="0" w:space="0" w:color="auto"/>
            <w:left w:val="none" w:sz="0" w:space="0" w:color="auto"/>
            <w:bottom w:val="none" w:sz="0" w:space="0" w:color="auto"/>
            <w:right w:val="none" w:sz="0" w:space="0" w:color="auto"/>
          </w:divBdr>
        </w:div>
        <w:div w:id="2085758015">
          <w:marLeft w:val="0"/>
          <w:marRight w:val="0"/>
          <w:marTop w:val="0"/>
          <w:marBottom w:val="0"/>
          <w:divBdr>
            <w:top w:val="none" w:sz="0" w:space="0" w:color="auto"/>
            <w:left w:val="none" w:sz="0" w:space="0" w:color="auto"/>
            <w:bottom w:val="none" w:sz="0" w:space="0" w:color="auto"/>
            <w:right w:val="none" w:sz="0" w:space="0" w:color="auto"/>
          </w:divBdr>
        </w:div>
      </w:divsChild>
    </w:div>
    <w:div w:id="1546983557">
      <w:bodyDiv w:val="1"/>
      <w:marLeft w:val="0"/>
      <w:marRight w:val="0"/>
      <w:marTop w:val="0"/>
      <w:marBottom w:val="0"/>
      <w:divBdr>
        <w:top w:val="none" w:sz="0" w:space="0" w:color="auto"/>
        <w:left w:val="none" w:sz="0" w:space="0" w:color="auto"/>
        <w:bottom w:val="none" w:sz="0" w:space="0" w:color="auto"/>
        <w:right w:val="none" w:sz="0" w:space="0" w:color="auto"/>
      </w:divBdr>
      <w:divsChild>
        <w:div w:id="5208348">
          <w:marLeft w:val="0"/>
          <w:marRight w:val="0"/>
          <w:marTop w:val="0"/>
          <w:marBottom w:val="0"/>
          <w:divBdr>
            <w:top w:val="none" w:sz="0" w:space="0" w:color="auto"/>
            <w:left w:val="none" w:sz="0" w:space="0" w:color="auto"/>
            <w:bottom w:val="none" w:sz="0" w:space="0" w:color="auto"/>
            <w:right w:val="none" w:sz="0" w:space="0" w:color="auto"/>
          </w:divBdr>
        </w:div>
        <w:div w:id="163127898">
          <w:marLeft w:val="0"/>
          <w:marRight w:val="0"/>
          <w:marTop w:val="0"/>
          <w:marBottom w:val="0"/>
          <w:divBdr>
            <w:top w:val="none" w:sz="0" w:space="0" w:color="auto"/>
            <w:left w:val="none" w:sz="0" w:space="0" w:color="auto"/>
            <w:bottom w:val="none" w:sz="0" w:space="0" w:color="auto"/>
            <w:right w:val="none" w:sz="0" w:space="0" w:color="auto"/>
          </w:divBdr>
        </w:div>
        <w:div w:id="737017938">
          <w:marLeft w:val="0"/>
          <w:marRight w:val="0"/>
          <w:marTop w:val="0"/>
          <w:marBottom w:val="0"/>
          <w:divBdr>
            <w:top w:val="none" w:sz="0" w:space="0" w:color="auto"/>
            <w:left w:val="none" w:sz="0" w:space="0" w:color="auto"/>
            <w:bottom w:val="none" w:sz="0" w:space="0" w:color="auto"/>
            <w:right w:val="none" w:sz="0" w:space="0" w:color="auto"/>
          </w:divBdr>
        </w:div>
        <w:div w:id="819998162">
          <w:marLeft w:val="0"/>
          <w:marRight w:val="0"/>
          <w:marTop w:val="0"/>
          <w:marBottom w:val="0"/>
          <w:divBdr>
            <w:top w:val="none" w:sz="0" w:space="0" w:color="auto"/>
            <w:left w:val="none" w:sz="0" w:space="0" w:color="auto"/>
            <w:bottom w:val="none" w:sz="0" w:space="0" w:color="auto"/>
            <w:right w:val="none" w:sz="0" w:space="0" w:color="auto"/>
          </w:divBdr>
        </w:div>
        <w:div w:id="1434130522">
          <w:marLeft w:val="0"/>
          <w:marRight w:val="0"/>
          <w:marTop w:val="0"/>
          <w:marBottom w:val="0"/>
          <w:divBdr>
            <w:top w:val="none" w:sz="0" w:space="0" w:color="auto"/>
            <w:left w:val="none" w:sz="0" w:space="0" w:color="auto"/>
            <w:bottom w:val="none" w:sz="0" w:space="0" w:color="auto"/>
            <w:right w:val="none" w:sz="0" w:space="0" w:color="auto"/>
          </w:divBdr>
        </w:div>
        <w:div w:id="1509557067">
          <w:marLeft w:val="0"/>
          <w:marRight w:val="0"/>
          <w:marTop w:val="0"/>
          <w:marBottom w:val="0"/>
          <w:divBdr>
            <w:top w:val="none" w:sz="0" w:space="0" w:color="auto"/>
            <w:left w:val="none" w:sz="0" w:space="0" w:color="auto"/>
            <w:bottom w:val="none" w:sz="0" w:space="0" w:color="auto"/>
            <w:right w:val="none" w:sz="0" w:space="0" w:color="auto"/>
          </w:divBdr>
        </w:div>
        <w:div w:id="1534924883">
          <w:marLeft w:val="0"/>
          <w:marRight w:val="0"/>
          <w:marTop w:val="0"/>
          <w:marBottom w:val="0"/>
          <w:divBdr>
            <w:top w:val="none" w:sz="0" w:space="0" w:color="auto"/>
            <w:left w:val="none" w:sz="0" w:space="0" w:color="auto"/>
            <w:bottom w:val="none" w:sz="0" w:space="0" w:color="auto"/>
            <w:right w:val="none" w:sz="0" w:space="0" w:color="auto"/>
          </w:divBdr>
        </w:div>
        <w:div w:id="1836411148">
          <w:marLeft w:val="0"/>
          <w:marRight w:val="0"/>
          <w:marTop w:val="0"/>
          <w:marBottom w:val="0"/>
          <w:divBdr>
            <w:top w:val="none" w:sz="0" w:space="0" w:color="auto"/>
            <w:left w:val="none" w:sz="0" w:space="0" w:color="auto"/>
            <w:bottom w:val="none" w:sz="0" w:space="0" w:color="auto"/>
            <w:right w:val="none" w:sz="0" w:space="0" w:color="auto"/>
          </w:divBdr>
        </w:div>
        <w:div w:id="1895651407">
          <w:marLeft w:val="0"/>
          <w:marRight w:val="0"/>
          <w:marTop w:val="0"/>
          <w:marBottom w:val="0"/>
          <w:divBdr>
            <w:top w:val="none" w:sz="0" w:space="0" w:color="auto"/>
            <w:left w:val="none" w:sz="0" w:space="0" w:color="auto"/>
            <w:bottom w:val="none" w:sz="0" w:space="0" w:color="auto"/>
            <w:right w:val="none" w:sz="0" w:space="0" w:color="auto"/>
          </w:divBdr>
        </w:div>
      </w:divsChild>
    </w:div>
    <w:div w:id="1560166579">
      <w:bodyDiv w:val="1"/>
      <w:marLeft w:val="0"/>
      <w:marRight w:val="0"/>
      <w:marTop w:val="0"/>
      <w:marBottom w:val="0"/>
      <w:divBdr>
        <w:top w:val="none" w:sz="0" w:space="0" w:color="auto"/>
        <w:left w:val="none" w:sz="0" w:space="0" w:color="auto"/>
        <w:bottom w:val="none" w:sz="0" w:space="0" w:color="auto"/>
        <w:right w:val="none" w:sz="0" w:space="0" w:color="auto"/>
      </w:divBdr>
    </w:div>
    <w:div w:id="1583299946">
      <w:bodyDiv w:val="1"/>
      <w:marLeft w:val="0"/>
      <w:marRight w:val="0"/>
      <w:marTop w:val="0"/>
      <w:marBottom w:val="0"/>
      <w:divBdr>
        <w:top w:val="none" w:sz="0" w:space="0" w:color="auto"/>
        <w:left w:val="none" w:sz="0" w:space="0" w:color="auto"/>
        <w:bottom w:val="none" w:sz="0" w:space="0" w:color="auto"/>
        <w:right w:val="none" w:sz="0" w:space="0" w:color="auto"/>
      </w:divBdr>
    </w:div>
    <w:div w:id="1612735645">
      <w:bodyDiv w:val="1"/>
      <w:marLeft w:val="0"/>
      <w:marRight w:val="0"/>
      <w:marTop w:val="0"/>
      <w:marBottom w:val="0"/>
      <w:divBdr>
        <w:top w:val="none" w:sz="0" w:space="0" w:color="auto"/>
        <w:left w:val="none" w:sz="0" w:space="0" w:color="auto"/>
        <w:bottom w:val="none" w:sz="0" w:space="0" w:color="auto"/>
        <w:right w:val="none" w:sz="0" w:space="0" w:color="auto"/>
      </w:divBdr>
      <w:divsChild>
        <w:div w:id="142624005">
          <w:marLeft w:val="0"/>
          <w:marRight w:val="0"/>
          <w:marTop w:val="0"/>
          <w:marBottom w:val="0"/>
          <w:divBdr>
            <w:top w:val="none" w:sz="0" w:space="0" w:color="auto"/>
            <w:left w:val="none" w:sz="0" w:space="0" w:color="auto"/>
            <w:bottom w:val="none" w:sz="0" w:space="0" w:color="auto"/>
            <w:right w:val="none" w:sz="0" w:space="0" w:color="auto"/>
          </w:divBdr>
        </w:div>
        <w:div w:id="831916127">
          <w:marLeft w:val="0"/>
          <w:marRight w:val="0"/>
          <w:marTop w:val="0"/>
          <w:marBottom w:val="0"/>
          <w:divBdr>
            <w:top w:val="none" w:sz="0" w:space="0" w:color="auto"/>
            <w:left w:val="none" w:sz="0" w:space="0" w:color="auto"/>
            <w:bottom w:val="none" w:sz="0" w:space="0" w:color="auto"/>
            <w:right w:val="none" w:sz="0" w:space="0" w:color="auto"/>
          </w:divBdr>
        </w:div>
        <w:div w:id="861555160">
          <w:marLeft w:val="0"/>
          <w:marRight w:val="0"/>
          <w:marTop w:val="0"/>
          <w:marBottom w:val="0"/>
          <w:divBdr>
            <w:top w:val="none" w:sz="0" w:space="0" w:color="auto"/>
            <w:left w:val="none" w:sz="0" w:space="0" w:color="auto"/>
            <w:bottom w:val="none" w:sz="0" w:space="0" w:color="auto"/>
            <w:right w:val="none" w:sz="0" w:space="0" w:color="auto"/>
          </w:divBdr>
        </w:div>
        <w:div w:id="1034579006">
          <w:marLeft w:val="0"/>
          <w:marRight w:val="0"/>
          <w:marTop w:val="0"/>
          <w:marBottom w:val="0"/>
          <w:divBdr>
            <w:top w:val="none" w:sz="0" w:space="0" w:color="auto"/>
            <w:left w:val="none" w:sz="0" w:space="0" w:color="auto"/>
            <w:bottom w:val="none" w:sz="0" w:space="0" w:color="auto"/>
            <w:right w:val="none" w:sz="0" w:space="0" w:color="auto"/>
          </w:divBdr>
        </w:div>
      </w:divsChild>
    </w:div>
    <w:div w:id="1614752077">
      <w:bodyDiv w:val="1"/>
      <w:marLeft w:val="0"/>
      <w:marRight w:val="0"/>
      <w:marTop w:val="0"/>
      <w:marBottom w:val="0"/>
      <w:divBdr>
        <w:top w:val="none" w:sz="0" w:space="0" w:color="auto"/>
        <w:left w:val="none" w:sz="0" w:space="0" w:color="auto"/>
        <w:bottom w:val="none" w:sz="0" w:space="0" w:color="auto"/>
        <w:right w:val="none" w:sz="0" w:space="0" w:color="auto"/>
      </w:divBdr>
      <w:divsChild>
        <w:div w:id="1946493561">
          <w:marLeft w:val="0"/>
          <w:marRight w:val="0"/>
          <w:marTop w:val="0"/>
          <w:marBottom w:val="0"/>
          <w:divBdr>
            <w:top w:val="none" w:sz="0" w:space="0" w:color="auto"/>
            <w:left w:val="none" w:sz="0" w:space="0" w:color="auto"/>
            <w:bottom w:val="none" w:sz="0" w:space="0" w:color="auto"/>
            <w:right w:val="none" w:sz="0" w:space="0" w:color="auto"/>
          </w:divBdr>
        </w:div>
        <w:div w:id="2010985378">
          <w:marLeft w:val="0"/>
          <w:marRight w:val="0"/>
          <w:marTop w:val="0"/>
          <w:marBottom w:val="0"/>
          <w:divBdr>
            <w:top w:val="none" w:sz="0" w:space="0" w:color="auto"/>
            <w:left w:val="none" w:sz="0" w:space="0" w:color="auto"/>
            <w:bottom w:val="none" w:sz="0" w:space="0" w:color="auto"/>
            <w:right w:val="none" w:sz="0" w:space="0" w:color="auto"/>
          </w:divBdr>
        </w:div>
        <w:div w:id="2125876703">
          <w:marLeft w:val="0"/>
          <w:marRight w:val="0"/>
          <w:marTop w:val="0"/>
          <w:marBottom w:val="0"/>
          <w:divBdr>
            <w:top w:val="none" w:sz="0" w:space="0" w:color="auto"/>
            <w:left w:val="none" w:sz="0" w:space="0" w:color="auto"/>
            <w:bottom w:val="none" w:sz="0" w:space="0" w:color="auto"/>
            <w:right w:val="none" w:sz="0" w:space="0" w:color="auto"/>
          </w:divBdr>
        </w:div>
      </w:divsChild>
    </w:div>
    <w:div w:id="1718553609">
      <w:bodyDiv w:val="1"/>
      <w:marLeft w:val="0"/>
      <w:marRight w:val="0"/>
      <w:marTop w:val="0"/>
      <w:marBottom w:val="0"/>
      <w:divBdr>
        <w:top w:val="none" w:sz="0" w:space="0" w:color="auto"/>
        <w:left w:val="none" w:sz="0" w:space="0" w:color="auto"/>
        <w:bottom w:val="none" w:sz="0" w:space="0" w:color="auto"/>
        <w:right w:val="none" w:sz="0" w:space="0" w:color="auto"/>
      </w:divBdr>
    </w:div>
    <w:div w:id="1755514096">
      <w:bodyDiv w:val="1"/>
      <w:marLeft w:val="0"/>
      <w:marRight w:val="0"/>
      <w:marTop w:val="0"/>
      <w:marBottom w:val="0"/>
      <w:divBdr>
        <w:top w:val="none" w:sz="0" w:space="0" w:color="auto"/>
        <w:left w:val="none" w:sz="0" w:space="0" w:color="auto"/>
        <w:bottom w:val="none" w:sz="0" w:space="0" w:color="auto"/>
        <w:right w:val="none" w:sz="0" w:space="0" w:color="auto"/>
      </w:divBdr>
    </w:div>
    <w:div w:id="1874346944">
      <w:bodyDiv w:val="1"/>
      <w:marLeft w:val="0"/>
      <w:marRight w:val="0"/>
      <w:marTop w:val="0"/>
      <w:marBottom w:val="0"/>
      <w:divBdr>
        <w:top w:val="none" w:sz="0" w:space="0" w:color="auto"/>
        <w:left w:val="none" w:sz="0" w:space="0" w:color="auto"/>
        <w:bottom w:val="none" w:sz="0" w:space="0" w:color="auto"/>
        <w:right w:val="none" w:sz="0" w:space="0" w:color="auto"/>
      </w:divBdr>
      <w:divsChild>
        <w:div w:id="548225945">
          <w:marLeft w:val="0"/>
          <w:marRight w:val="0"/>
          <w:marTop w:val="15"/>
          <w:marBottom w:val="0"/>
          <w:divBdr>
            <w:top w:val="none" w:sz="0" w:space="0" w:color="auto"/>
            <w:left w:val="none" w:sz="0" w:space="0" w:color="auto"/>
            <w:bottom w:val="none" w:sz="0" w:space="0" w:color="auto"/>
            <w:right w:val="none" w:sz="0" w:space="0" w:color="auto"/>
          </w:divBdr>
          <w:divsChild>
            <w:div w:id="1536574997">
              <w:marLeft w:val="0"/>
              <w:marRight w:val="0"/>
              <w:marTop w:val="0"/>
              <w:marBottom w:val="0"/>
              <w:divBdr>
                <w:top w:val="none" w:sz="0" w:space="0" w:color="auto"/>
                <w:left w:val="none" w:sz="0" w:space="0" w:color="auto"/>
                <w:bottom w:val="none" w:sz="0" w:space="0" w:color="auto"/>
                <w:right w:val="none" w:sz="0" w:space="0" w:color="auto"/>
              </w:divBdr>
              <w:divsChild>
                <w:div w:id="109667903">
                  <w:marLeft w:val="0"/>
                  <w:marRight w:val="0"/>
                  <w:marTop w:val="0"/>
                  <w:marBottom w:val="0"/>
                  <w:divBdr>
                    <w:top w:val="none" w:sz="0" w:space="0" w:color="auto"/>
                    <w:left w:val="none" w:sz="0" w:space="0" w:color="auto"/>
                    <w:bottom w:val="none" w:sz="0" w:space="0" w:color="auto"/>
                    <w:right w:val="none" w:sz="0" w:space="0" w:color="auto"/>
                  </w:divBdr>
                </w:div>
                <w:div w:id="134032600">
                  <w:marLeft w:val="0"/>
                  <w:marRight w:val="0"/>
                  <w:marTop w:val="0"/>
                  <w:marBottom w:val="0"/>
                  <w:divBdr>
                    <w:top w:val="none" w:sz="0" w:space="0" w:color="auto"/>
                    <w:left w:val="none" w:sz="0" w:space="0" w:color="auto"/>
                    <w:bottom w:val="none" w:sz="0" w:space="0" w:color="auto"/>
                    <w:right w:val="none" w:sz="0" w:space="0" w:color="auto"/>
                  </w:divBdr>
                </w:div>
                <w:div w:id="241334074">
                  <w:marLeft w:val="0"/>
                  <w:marRight w:val="0"/>
                  <w:marTop w:val="0"/>
                  <w:marBottom w:val="0"/>
                  <w:divBdr>
                    <w:top w:val="none" w:sz="0" w:space="0" w:color="auto"/>
                    <w:left w:val="none" w:sz="0" w:space="0" w:color="auto"/>
                    <w:bottom w:val="none" w:sz="0" w:space="0" w:color="auto"/>
                    <w:right w:val="none" w:sz="0" w:space="0" w:color="auto"/>
                  </w:divBdr>
                </w:div>
                <w:div w:id="290939938">
                  <w:marLeft w:val="0"/>
                  <w:marRight w:val="0"/>
                  <w:marTop w:val="0"/>
                  <w:marBottom w:val="0"/>
                  <w:divBdr>
                    <w:top w:val="none" w:sz="0" w:space="0" w:color="auto"/>
                    <w:left w:val="none" w:sz="0" w:space="0" w:color="auto"/>
                    <w:bottom w:val="none" w:sz="0" w:space="0" w:color="auto"/>
                    <w:right w:val="none" w:sz="0" w:space="0" w:color="auto"/>
                  </w:divBdr>
                </w:div>
                <w:div w:id="303504858">
                  <w:marLeft w:val="0"/>
                  <w:marRight w:val="0"/>
                  <w:marTop w:val="0"/>
                  <w:marBottom w:val="0"/>
                  <w:divBdr>
                    <w:top w:val="none" w:sz="0" w:space="0" w:color="auto"/>
                    <w:left w:val="none" w:sz="0" w:space="0" w:color="auto"/>
                    <w:bottom w:val="none" w:sz="0" w:space="0" w:color="auto"/>
                    <w:right w:val="none" w:sz="0" w:space="0" w:color="auto"/>
                  </w:divBdr>
                </w:div>
                <w:div w:id="313603113">
                  <w:marLeft w:val="0"/>
                  <w:marRight w:val="0"/>
                  <w:marTop w:val="0"/>
                  <w:marBottom w:val="0"/>
                  <w:divBdr>
                    <w:top w:val="none" w:sz="0" w:space="0" w:color="auto"/>
                    <w:left w:val="none" w:sz="0" w:space="0" w:color="auto"/>
                    <w:bottom w:val="none" w:sz="0" w:space="0" w:color="auto"/>
                    <w:right w:val="none" w:sz="0" w:space="0" w:color="auto"/>
                  </w:divBdr>
                </w:div>
                <w:div w:id="339159884">
                  <w:marLeft w:val="0"/>
                  <w:marRight w:val="0"/>
                  <w:marTop w:val="0"/>
                  <w:marBottom w:val="0"/>
                  <w:divBdr>
                    <w:top w:val="none" w:sz="0" w:space="0" w:color="auto"/>
                    <w:left w:val="none" w:sz="0" w:space="0" w:color="auto"/>
                    <w:bottom w:val="none" w:sz="0" w:space="0" w:color="auto"/>
                    <w:right w:val="none" w:sz="0" w:space="0" w:color="auto"/>
                  </w:divBdr>
                </w:div>
                <w:div w:id="502280407">
                  <w:marLeft w:val="0"/>
                  <w:marRight w:val="0"/>
                  <w:marTop w:val="0"/>
                  <w:marBottom w:val="0"/>
                  <w:divBdr>
                    <w:top w:val="none" w:sz="0" w:space="0" w:color="auto"/>
                    <w:left w:val="none" w:sz="0" w:space="0" w:color="auto"/>
                    <w:bottom w:val="none" w:sz="0" w:space="0" w:color="auto"/>
                    <w:right w:val="none" w:sz="0" w:space="0" w:color="auto"/>
                  </w:divBdr>
                </w:div>
                <w:div w:id="586118563">
                  <w:marLeft w:val="0"/>
                  <w:marRight w:val="0"/>
                  <w:marTop w:val="0"/>
                  <w:marBottom w:val="0"/>
                  <w:divBdr>
                    <w:top w:val="none" w:sz="0" w:space="0" w:color="auto"/>
                    <w:left w:val="none" w:sz="0" w:space="0" w:color="auto"/>
                    <w:bottom w:val="none" w:sz="0" w:space="0" w:color="auto"/>
                    <w:right w:val="none" w:sz="0" w:space="0" w:color="auto"/>
                  </w:divBdr>
                </w:div>
                <w:div w:id="624504073">
                  <w:marLeft w:val="0"/>
                  <w:marRight w:val="0"/>
                  <w:marTop w:val="0"/>
                  <w:marBottom w:val="0"/>
                  <w:divBdr>
                    <w:top w:val="none" w:sz="0" w:space="0" w:color="auto"/>
                    <w:left w:val="none" w:sz="0" w:space="0" w:color="auto"/>
                    <w:bottom w:val="none" w:sz="0" w:space="0" w:color="auto"/>
                    <w:right w:val="none" w:sz="0" w:space="0" w:color="auto"/>
                  </w:divBdr>
                </w:div>
                <w:div w:id="628634446">
                  <w:marLeft w:val="0"/>
                  <w:marRight w:val="0"/>
                  <w:marTop w:val="0"/>
                  <w:marBottom w:val="0"/>
                  <w:divBdr>
                    <w:top w:val="none" w:sz="0" w:space="0" w:color="auto"/>
                    <w:left w:val="none" w:sz="0" w:space="0" w:color="auto"/>
                    <w:bottom w:val="none" w:sz="0" w:space="0" w:color="auto"/>
                    <w:right w:val="none" w:sz="0" w:space="0" w:color="auto"/>
                  </w:divBdr>
                </w:div>
                <w:div w:id="756024362">
                  <w:marLeft w:val="0"/>
                  <w:marRight w:val="0"/>
                  <w:marTop w:val="0"/>
                  <w:marBottom w:val="0"/>
                  <w:divBdr>
                    <w:top w:val="none" w:sz="0" w:space="0" w:color="auto"/>
                    <w:left w:val="none" w:sz="0" w:space="0" w:color="auto"/>
                    <w:bottom w:val="none" w:sz="0" w:space="0" w:color="auto"/>
                    <w:right w:val="none" w:sz="0" w:space="0" w:color="auto"/>
                  </w:divBdr>
                </w:div>
                <w:div w:id="974675061">
                  <w:marLeft w:val="0"/>
                  <w:marRight w:val="0"/>
                  <w:marTop w:val="0"/>
                  <w:marBottom w:val="0"/>
                  <w:divBdr>
                    <w:top w:val="none" w:sz="0" w:space="0" w:color="auto"/>
                    <w:left w:val="none" w:sz="0" w:space="0" w:color="auto"/>
                    <w:bottom w:val="none" w:sz="0" w:space="0" w:color="auto"/>
                    <w:right w:val="none" w:sz="0" w:space="0" w:color="auto"/>
                  </w:divBdr>
                </w:div>
                <w:div w:id="1078164686">
                  <w:marLeft w:val="0"/>
                  <w:marRight w:val="0"/>
                  <w:marTop w:val="0"/>
                  <w:marBottom w:val="0"/>
                  <w:divBdr>
                    <w:top w:val="none" w:sz="0" w:space="0" w:color="auto"/>
                    <w:left w:val="none" w:sz="0" w:space="0" w:color="auto"/>
                    <w:bottom w:val="none" w:sz="0" w:space="0" w:color="auto"/>
                    <w:right w:val="none" w:sz="0" w:space="0" w:color="auto"/>
                  </w:divBdr>
                </w:div>
                <w:div w:id="1346857140">
                  <w:marLeft w:val="0"/>
                  <w:marRight w:val="0"/>
                  <w:marTop w:val="0"/>
                  <w:marBottom w:val="0"/>
                  <w:divBdr>
                    <w:top w:val="none" w:sz="0" w:space="0" w:color="auto"/>
                    <w:left w:val="none" w:sz="0" w:space="0" w:color="auto"/>
                    <w:bottom w:val="none" w:sz="0" w:space="0" w:color="auto"/>
                    <w:right w:val="none" w:sz="0" w:space="0" w:color="auto"/>
                  </w:divBdr>
                </w:div>
                <w:div w:id="1395544606">
                  <w:marLeft w:val="0"/>
                  <w:marRight w:val="0"/>
                  <w:marTop w:val="0"/>
                  <w:marBottom w:val="0"/>
                  <w:divBdr>
                    <w:top w:val="none" w:sz="0" w:space="0" w:color="auto"/>
                    <w:left w:val="none" w:sz="0" w:space="0" w:color="auto"/>
                    <w:bottom w:val="none" w:sz="0" w:space="0" w:color="auto"/>
                    <w:right w:val="none" w:sz="0" w:space="0" w:color="auto"/>
                  </w:divBdr>
                </w:div>
                <w:div w:id="1426415883">
                  <w:marLeft w:val="0"/>
                  <w:marRight w:val="0"/>
                  <w:marTop w:val="0"/>
                  <w:marBottom w:val="0"/>
                  <w:divBdr>
                    <w:top w:val="none" w:sz="0" w:space="0" w:color="auto"/>
                    <w:left w:val="none" w:sz="0" w:space="0" w:color="auto"/>
                    <w:bottom w:val="none" w:sz="0" w:space="0" w:color="auto"/>
                    <w:right w:val="none" w:sz="0" w:space="0" w:color="auto"/>
                  </w:divBdr>
                </w:div>
                <w:div w:id="1512065092">
                  <w:marLeft w:val="0"/>
                  <w:marRight w:val="0"/>
                  <w:marTop w:val="0"/>
                  <w:marBottom w:val="0"/>
                  <w:divBdr>
                    <w:top w:val="none" w:sz="0" w:space="0" w:color="auto"/>
                    <w:left w:val="none" w:sz="0" w:space="0" w:color="auto"/>
                    <w:bottom w:val="none" w:sz="0" w:space="0" w:color="auto"/>
                    <w:right w:val="none" w:sz="0" w:space="0" w:color="auto"/>
                  </w:divBdr>
                </w:div>
                <w:div w:id="1612200980">
                  <w:marLeft w:val="0"/>
                  <w:marRight w:val="0"/>
                  <w:marTop w:val="0"/>
                  <w:marBottom w:val="0"/>
                  <w:divBdr>
                    <w:top w:val="none" w:sz="0" w:space="0" w:color="auto"/>
                    <w:left w:val="none" w:sz="0" w:space="0" w:color="auto"/>
                    <w:bottom w:val="none" w:sz="0" w:space="0" w:color="auto"/>
                    <w:right w:val="none" w:sz="0" w:space="0" w:color="auto"/>
                  </w:divBdr>
                </w:div>
                <w:div w:id="1815757850">
                  <w:marLeft w:val="0"/>
                  <w:marRight w:val="0"/>
                  <w:marTop w:val="0"/>
                  <w:marBottom w:val="0"/>
                  <w:divBdr>
                    <w:top w:val="none" w:sz="0" w:space="0" w:color="auto"/>
                    <w:left w:val="none" w:sz="0" w:space="0" w:color="auto"/>
                    <w:bottom w:val="none" w:sz="0" w:space="0" w:color="auto"/>
                    <w:right w:val="none" w:sz="0" w:space="0" w:color="auto"/>
                  </w:divBdr>
                </w:div>
                <w:div w:id="1824003549">
                  <w:marLeft w:val="0"/>
                  <w:marRight w:val="0"/>
                  <w:marTop w:val="0"/>
                  <w:marBottom w:val="0"/>
                  <w:divBdr>
                    <w:top w:val="none" w:sz="0" w:space="0" w:color="auto"/>
                    <w:left w:val="none" w:sz="0" w:space="0" w:color="auto"/>
                    <w:bottom w:val="none" w:sz="0" w:space="0" w:color="auto"/>
                    <w:right w:val="none" w:sz="0" w:space="0" w:color="auto"/>
                  </w:divBdr>
                </w:div>
                <w:div w:id="1976175475">
                  <w:marLeft w:val="0"/>
                  <w:marRight w:val="0"/>
                  <w:marTop w:val="0"/>
                  <w:marBottom w:val="0"/>
                  <w:divBdr>
                    <w:top w:val="none" w:sz="0" w:space="0" w:color="auto"/>
                    <w:left w:val="none" w:sz="0" w:space="0" w:color="auto"/>
                    <w:bottom w:val="none" w:sz="0" w:space="0" w:color="auto"/>
                    <w:right w:val="none" w:sz="0" w:space="0" w:color="auto"/>
                  </w:divBdr>
                </w:div>
                <w:div w:id="2135753295">
                  <w:marLeft w:val="0"/>
                  <w:marRight w:val="0"/>
                  <w:marTop w:val="0"/>
                  <w:marBottom w:val="0"/>
                  <w:divBdr>
                    <w:top w:val="none" w:sz="0" w:space="0" w:color="auto"/>
                    <w:left w:val="none" w:sz="0" w:space="0" w:color="auto"/>
                    <w:bottom w:val="none" w:sz="0" w:space="0" w:color="auto"/>
                    <w:right w:val="none" w:sz="0" w:space="0" w:color="auto"/>
                  </w:divBdr>
                </w:div>
                <w:div w:id="21391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2204">
          <w:marLeft w:val="0"/>
          <w:marRight w:val="0"/>
          <w:marTop w:val="15"/>
          <w:marBottom w:val="0"/>
          <w:divBdr>
            <w:top w:val="none" w:sz="0" w:space="0" w:color="auto"/>
            <w:left w:val="none" w:sz="0" w:space="0" w:color="auto"/>
            <w:bottom w:val="none" w:sz="0" w:space="0" w:color="auto"/>
            <w:right w:val="none" w:sz="0" w:space="0" w:color="auto"/>
          </w:divBdr>
          <w:divsChild>
            <w:div w:id="1903248074">
              <w:marLeft w:val="0"/>
              <w:marRight w:val="0"/>
              <w:marTop w:val="0"/>
              <w:marBottom w:val="0"/>
              <w:divBdr>
                <w:top w:val="none" w:sz="0" w:space="0" w:color="auto"/>
                <w:left w:val="none" w:sz="0" w:space="0" w:color="auto"/>
                <w:bottom w:val="none" w:sz="0" w:space="0" w:color="auto"/>
                <w:right w:val="none" w:sz="0" w:space="0" w:color="auto"/>
              </w:divBdr>
              <w:divsChild>
                <w:div w:id="36856281">
                  <w:marLeft w:val="0"/>
                  <w:marRight w:val="0"/>
                  <w:marTop w:val="0"/>
                  <w:marBottom w:val="0"/>
                  <w:divBdr>
                    <w:top w:val="none" w:sz="0" w:space="0" w:color="auto"/>
                    <w:left w:val="none" w:sz="0" w:space="0" w:color="auto"/>
                    <w:bottom w:val="none" w:sz="0" w:space="0" w:color="auto"/>
                    <w:right w:val="none" w:sz="0" w:space="0" w:color="auto"/>
                  </w:divBdr>
                </w:div>
                <w:div w:id="49502418">
                  <w:marLeft w:val="0"/>
                  <w:marRight w:val="0"/>
                  <w:marTop w:val="0"/>
                  <w:marBottom w:val="0"/>
                  <w:divBdr>
                    <w:top w:val="none" w:sz="0" w:space="0" w:color="auto"/>
                    <w:left w:val="none" w:sz="0" w:space="0" w:color="auto"/>
                    <w:bottom w:val="none" w:sz="0" w:space="0" w:color="auto"/>
                    <w:right w:val="none" w:sz="0" w:space="0" w:color="auto"/>
                  </w:divBdr>
                </w:div>
                <w:div w:id="82651108">
                  <w:marLeft w:val="0"/>
                  <w:marRight w:val="0"/>
                  <w:marTop w:val="0"/>
                  <w:marBottom w:val="0"/>
                  <w:divBdr>
                    <w:top w:val="none" w:sz="0" w:space="0" w:color="auto"/>
                    <w:left w:val="none" w:sz="0" w:space="0" w:color="auto"/>
                    <w:bottom w:val="none" w:sz="0" w:space="0" w:color="auto"/>
                    <w:right w:val="none" w:sz="0" w:space="0" w:color="auto"/>
                  </w:divBdr>
                </w:div>
                <w:div w:id="141821380">
                  <w:marLeft w:val="0"/>
                  <w:marRight w:val="0"/>
                  <w:marTop w:val="0"/>
                  <w:marBottom w:val="0"/>
                  <w:divBdr>
                    <w:top w:val="none" w:sz="0" w:space="0" w:color="auto"/>
                    <w:left w:val="none" w:sz="0" w:space="0" w:color="auto"/>
                    <w:bottom w:val="none" w:sz="0" w:space="0" w:color="auto"/>
                    <w:right w:val="none" w:sz="0" w:space="0" w:color="auto"/>
                  </w:divBdr>
                </w:div>
                <w:div w:id="193269320">
                  <w:marLeft w:val="0"/>
                  <w:marRight w:val="0"/>
                  <w:marTop w:val="0"/>
                  <w:marBottom w:val="0"/>
                  <w:divBdr>
                    <w:top w:val="none" w:sz="0" w:space="0" w:color="auto"/>
                    <w:left w:val="none" w:sz="0" w:space="0" w:color="auto"/>
                    <w:bottom w:val="none" w:sz="0" w:space="0" w:color="auto"/>
                    <w:right w:val="none" w:sz="0" w:space="0" w:color="auto"/>
                  </w:divBdr>
                </w:div>
                <w:div w:id="224026396">
                  <w:marLeft w:val="0"/>
                  <w:marRight w:val="0"/>
                  <w:marTop w:val="0"/>
                  <w:marBottom w:val="0"/>
                  <w:divBdr>
                    <w:top w:val="none" w:sz="0" w:space="0" w:color="auto"/>
                    <w:left w:val="none" w:sz="0" w:space="0" w:color="auto"/>
                    <w:bottom w:val="none" w:sz="0" w:space="0" w:color="auto"/>
                    <w:right w:val="none" w:sz="0" w:space="0" w:color="auto"/>
                  </w:divBdr>
                </w:div>
                <w:div w:id="264728254">
                  <w:marLeft w:val="0"/>
                  <w:marRight w:val="0"/>
                  <w:marTop w:val="0"/>
                  <w:marBottom w:val="0"/>
                  <w:divBdr>
                    <w:top w:val="none" w:sz="0" w:space="0" w:color="auto"/>
                    <w:left w:val="none" w:sz="0" w:space="0" w:color="auto"/>
                    <w:bottom w:val="none" w:sz="0" w:space="0" w:color="auto"/>
                    <w:right w:val="none" w:sz="0" w:space="0" w:color="auto"/>
                  </w:divBdr>
                </w:div>
                <w:div w:id="285161425">
                  <w:marLeft w:val="0"/>
                  <w:marRight w:val="0"/>
                  <w:marTop w:val="0"/>
                  <w:marBottom w:val="0"/>
                  <w:divBdr>
                    <w:top w:val="none" w:sz="0" w:space="0" w:color="auto"/>
                    <w:left w:val="none" w:sz="0" w:space="0" w:color="auto"/>
                    <w:bottom w:val="none" w:sz="0" w:space="0" w:color="auto"/>
                    <w:right w:val="none" w:sz="0" w:space="0" w:color="auto"/>
                  </w:divBdr>
                </w:div>
                <w:div w:id="286090040">
                  <w:marLeft w:val="0"/>
                  <w:marRight w:val="0"/>
                  <w:marTop w:val="0"/>
                  <w:marBottom w:val="0"/>
                  <w:divBdr>
                    <w:top w:val="none" w:sz="0" w:space="0" w:color="auto"/>
                    <w:left w:val="none" w:sz="0" w:space="0" w:color="auto"/>
                    <w:bottom w:val="none" w:sz="0" w:space="0" w:color="auto"/>
                    <w:right w:val="none" w:sz="0" w:space="0" w:color="auto"/>
                  </w:divBdr>
                </w:div>
                <w:div w:id="316961443">
                  <w:marLeft w:val="0"/>
                  <w:marRight w:val="0"/>
                  <w:marTop w:val="0"/>
                  <w:marBottom w:val="0"/>
                  <w:divBdr>
                    <w:top w:val="none" w:sz="0" w:space="0" w:color="auto"/>
                    <w:left w:val="none" w:sz="0" w:space="0" w:color="auto"/>
                    <w:bottom w:val="none" w:sz="0" w:space="0" w:color="auto"/>
                    <w:right w:val="none" w:sz="0" w:space="0" w:color="auto"/>
                  </w:divBdr>
                </w:div>
                <w:div w:id="362559644">
                  <w:marLeft w:val="0"/>
                  <w:marRight w:val="0"/>
                  <w:marTop w:val="0"/>
                  <w:marBottom w:val="0"/>
                  <w:divBdr>
                    <w:top w:val="none" w:sz="0" w:space="0" w:color="auto"/>
                    <w:left w:val="none" w:sz="0" w:space="0" w:color="auto"/>
                    <w:bottom w:val="none" w:sz="0" w:space="0" w:color="auto"/>
                    <w:right w:val="none" w:sz="0" w:space="0" w:color="auto"/>
                  </w:divBdr>
                </w:div>
                <w:div w:id="390202738">
                  <w:marLeft w:val="0"/>
                  <w:marRight w:val="0"/>
                  <w:marTop w:val="0"/>
                  <w:marBottom w:val="0"/>
                  <w:divBdr>
                    <w:top w:val="none" w:sz="0" w:space="0" w:color="auto"/>
                    <w:left w:val="none" w:sz="0" w:space="0" w:color="auto"/>
                    <w:bottom w:val="none" w:sz="0" w:space="0" w:color="auto"/>
                    <w:right w:val="none" w:sz="0" w:space="0" w:color="auto"/>
                  </w:divBdr>
                </w:div>
                <w:div w:id="457534031">
                  <w:marLeft w:val="0"/>
                  <w:marRight w:val="0"/>
                  <w:marTop w:val="0"/>
                  <w:marBottom w:val="0"/>
                  <w:divBdr>
                    <w:top w:val="none" w:sz="0" w:space="0" w:color="auto"/>
                    <w:left w:val="none" w:sz="0" w:space="0" w:color="auto"/>
                    <w:bottom w:val="none" w:sz="0" w:space="0" w:color="auto"/>
                    <w:right w:val="none" w:sz="0" w:space="0" w:color="auto"/>
                  </w:divBdr>
                </w:div>
                <w:div w:id="462966266">
                  <w:marLeft w:val="0"/>
                  <w:marRight w:val="0"/>
                  <w:marTop w:val="0"/>
                  <w:marBottom w:val="0"/>
                  <w:divBdr>
                    <w:top w:val="none" w:sz="0" w:space="0" w:color="auto"/>
                    <w:left w:val="none" w:sz="0" w:space="0" w:color="auto"/>
                    <w:bottom w:val="none" w:sz="0" w:space="0" w:color="auto"/>
                    <w:right w:val="none" w:sz="0" w:space="0" w:color="auto"/>
                  </w:divBdr>
                </w:div>
                <w:div w:id="473332674">
                  <w:marLeft w:val="0"/>
                  <w:marRight w:val="0"/>
                  <w:marTop w:val="0"/>
                  <w:marBottom w:val="0"/>
                  <w:divBdr>
                    <w:top w:val="none" w:sz="0" w:space="0" w:color="auto"/>
                    <w:left w:val="none" w:sz="0" w:space="0" w:color="auto"/>
                    <w:bottom w:val="none" w:sz="0" w:space="0" w:color="auto"/>
                    <w:right w:val="none" w:sz="0" w:space="0" w:color="auto"/>
                  </w:divBdr>
                </w:div>
                <w:div w:id="477920307">
                  <w:marLeft w:val="0"/>
                  <w:marRight w:val="0"/>
                  <w:marTop w:val="0"/>
                  <w:marBottom w:val="0"/>
                  <w:divBdr>
                    <w:top w:val="none" w:sz="0" w:space="0" w:color="auto"/>
                    <w:left w:val="none" w:sz="0" w:space="0" w:color="auto"/>
                    <w:bottom w:val="none" w:sz="0" w:space="0" w:color="auto"/>
                    <w:right w:val="none" w:sz="0" w:space="0" w:color="auto"/>
                  </w:divBdr>
                </w:div>
                <w:div w:id="518203318">
                  <w:marLeft w:val="0"/>
                  <w:marRight w:val="0"/>
                  <w:marTop w:val="0"/>
                  <w:marBottom w:val="0"/>
                  <w:divBdr>
                    <w:top w:val="none" w:sz="0" w:space="0" w:color="auto"/>
                    <w:left w:val="none" w:sz="0" w:space="0" w:color="auto"/>
                    <w:bottom w:val="none" w:sz="0" w:space="0" w:color="auto"/>
                    <w:right w:val="none" w:sz="0" w:space="0" w:color="auto"/>
                  </w:divBdr>
                </w:div>
                <w:div w:id="523591270">
                  <w:marLeft w:val="0"/>
                  <w:marRight w:val="0"/>
                  <w:marTop w:val="0"/>
                  <w:marBottom w:val="0"/>
                  <w:divBdr>
                    <w:top w:val="none" w:sz="0" w:space="0" w:color="auto"/>
                    <w:left w:val="none" w:sz="0" w:space="0" w:color="auto"/>
                    <w:bottom w:val="none" w:sz="0" w:space="0" w:color="auto"/>
                    <w:right w:val="none" w:sz="0" w:space="0" w:color="auto"/>
                  </w:divBdr>
                </w:div>
                <w:div w:id="540677840">
                  <w:marLeft w:val="0"/>
                  <w:marRight w:val="0"/>
                  <w:marTop w:val="0"/>
                  <w:marBottom w:val="0"/>
                  <w:divBdr>
                    <w:top w:val="none" w:sz="0" w:space="0" w:color="auto"/>
                    <w:left w:val="none" w:sz="0" w:space="0" w:color="auto"/>
                    <w:bottom w:val="none" w:sz="0" w:space="0" w:color="auto"/>
                    <w:right w:val="none" w:sz="0" w:space="0" w:color="auto"/>
                  </w:divBdr>
                </w:div>
                <w:div w:id="593395522">
                  <w:marLeft w:val="0"/>
                  <w:marRight w:val="0"/>
                  <w:marTop w:val="0"/>
                  <w:marBottom w:val="0"/>
                  <w:divBdr>
                    <w:top w:val="none" w:sz="0" w:space="0" w:color="auto"/>
                    <w:left w:val="none" w:sz="0" w:space="0" w:color="auto"/>
                    <w:bottom w:val="none" w:sz="0" w:space="0" w:color="auto"/>
                    <w:right w:val="none" w:sz="0" w:space="0" w:color="auto"/>
                  </w:divBdr>
                </w:div>
                <w:div w:id="695736221">
                  <w:marLeft w:val="0"/>
                  <w:marRight w:val="0"/>
                  <w:marTop w:val="0"/>
                  <w:marBottom w:val="0"/>
                  <w:divBdr>
                    <w:top w:val="none" w:sz="0" w:space="0" w:color="auto"/>
                    <w:left w:val="none" w:sz="0" w:space="0" w:color="auto"/>
                    <w:bottom w:val="none" w:sz="0" w:space="0" w:color="auto"/>
                    <w:right w:val="none" w:sz="0" w:space="0" w:color="auto"/>
                  </w:divBdr>
                </w:div>
                <w:div w:id="844781706">
                  <w:marLeft w:val="0"/>
                  <w:marRight w:val="0"/>
                  <w:marTop w:val="0"/>
                  <w:marBottom w:val="0"/>
                  <w:divBdr>
                    <w:top w:val="none" w:sz="0" w:space="0" w:color="auto"/>
                    <w:left w:val="none" w:sz="0" w:space="0" w:color="auto"/>
                    <w:bottom w:val="none" w:sz="0" w:space="0" w:color="auto"/>
                    <w:right w:val="none" w:sz="0" w:space="0" w:color="auto"/>
                  </w:divBdr>
                </w:div>
                <w:div w:id="879708121">
                  <w:marLeft w:val="0"/>
                  <w:marRight w:val="0"/>
                  <w:marTop w:val="0"/>
                  <w:marBottom w:val="0"/>
                  <w:divBdr>
                    <w:top w:val="none" w:sz="0" w:space="0" w:color="auto"/>
                    <w:left w:val="none" w:sz="0" w:space="0" w:color="auto"/>
                    <w:bottom w:val="none" w:sz="0" w:space="0" w:color="auto"/>
                    <w:right w:val="none" w:sz="0" w:space="0" w:color="auto"/>
                  </w:divBdr>
                </w:div>
                <w:div w:id="909459293">
                  <w:marLeft w:val="0"/>
                  <w:marRight w:val="0"/>
                  <w:marTop w:val="0"/>
                  <w:marBottom w:val="0"/>
                  <w:divBdr>
                    <w:top w:val="none" w:sz="0" w:space="0" w:color="auto"/>
                    <w:left w:val="none" w:sz="0" w:space="0" w:color="auto"/>
                    <w:bottom w:val="none" w:sz="0" w:space="0" w:color="auto"/>
                    <w:right w:val="none" w:sz="0" w:space="0" w:color="auto"/>
                  </w:divBdr>
                </w:div>
                <w:div w:id="925116688">
                  <w:marLeft w:val="0"/>
                  <w:marRight w:val="0"/>
                  <w:marTop w:val="0"/>
                  <w:marBottom w:val="0"/>
                  <w:divBdr>
                    <w:top w:val="none" w:sz="0" w:space="0" w:color="auto"/>
                    <w:left w:val="none" w:sz="0" w:space="0" w:color="auto"/>
                    <w:bottom w:val="none" w:sz="0" w:space="0" w:color="auto"/>
                    <w:right w:val="none" w:sz="0" w:space="0" w:color="auto"/>
                  </w:divBdr>
                </w:div>
                <w:div w:id="938563170">
                  <w:marLeft w:val="0"/>
                  <w:marRight w:val="0"/>
                  <w:marTop w:val="0"/>
                  <w:marBottom w:val="0"/>
                  <w:divBdr>
                    <w:top w:val="none" w:sz="0" w:space="0" w:color="auto"/>
                    <w:left w:val="none" w:sz="0" w:space="0" w:color="auto"/>
                    <w:bottom w:val="none" w:sz="0" w:space="0" w:color="auto"/>
                    <w:right w:val="none" w:sz="0" w:space="0" w:color="auto"/>
                  </w:divBdr>
                </w:div>
                <w:div w:id="957687862">
                  <w:marLeft w:val="0"/>
                  <w:marRight w:val="0"/>
                  <w:marTop w:val="0"/>
                  <w:marBottom w:val="0"/>
                  <w:divBdr>
                    <w:top w:val="none" w:sz="0" w:space="0" w:color="auto"/>
                    <w:left w:val="none" w:sz="0" w:space="0" w:color="auto"/>
                    <w:bottom w:val="none" w:sz="0" w:space="0" w:color="auto"/>
                    <w:right w:val="none" w:sz="0" w:space="0" w:color="auto"/>
                  </w:divBdr>
                </w:div>
                <w:div w:id="960956079">
                  <w:marLeft w:val="0"/>
                  <w:marRight w:val="0"/>
                  <w:marTop w:val="0"/>
                  <w:marBottom w:val="0"/>
                  <w:divBdr>
                    <w:top w:val="none" w:sz="0" w:space="0" w:color="auto"/>
                    <w:left w:val="none" w:sz="0" w:space="0" w:color="auto"/>
                    <w:bottom w:val="none" w:sz="0" w:space="0" w:color="auto"/>
                    <w:right w:val="none" w:sz="0" w:space="0" w:color="auto"/>
                  </w:divBdr>
                </w:div>
                <w:div w:id="993337079">
                  <w:marLeft w:val="0"/>
                  <w:marRight w:val="0"/>
                  <w:marTop w:val="0"/>
                  <w:marBottom w:val="0"/>
                  <w:divBdr>
                    <w:top w:val="none" w:sz="0" w:space="0" w:color="auto"/>
                    <w:left w:val="none" w:sz="0" w:space="0" w:color="auto"/>
                    <w:bottom w:val="none" w:sz="0" w:space="0" w:color="auto"/>
                    <w:right w:val="none" w:sz="0" w:space="0" w:color="auto"/>
                  </w:divBdr>
                </w:div>
                <w:div w:id="1033918034">
                  <w:marLeft w:val="0"/>
                  <w:marRight w:val="0"/>
                  <w:marTop w:val="0"/>
                  <w:marBottom w:val="0"/>
                  <w:divBdr>
                    <w:top w:val="none" w:sz="0" w:space="0" w:color="auto"/>
                    <w:left w:val="none" w:sz="0" w:space="0" w:color="auto"/>
                    <w:bottom w:val="none" w:sz="0" w:space="0" w:color="auto"/>
                    <w:right w:val="none" w:sz="0" w:space="0" w:color="auto"/>
                  </w:divBdr>
                </w:div>
                <w:div w:id="1063606593">
                  <w:marLeft w:val="0"/>
                  <w:marRight w:val="0"/>
                  <w:marTop w:val="0"/>
                  <w:marBottom w:val="0"/>
                  <w:divBdr>
                    <w:top w:val="none" w:sz="0" w:space="0" w:color="auto"/>
                    <w:left w:val="none" w:sz="0" w:space="0" w:color="auto"/>
                    <w:bottom w:val="none" w:sz="0" w:space="0" w:color="auto"/>
                    <w:right w:val="none" w:sz="0" w:space="0" w:color="auto"/>
                  </w:divBdr>
                </w:div>
                <w:div w:id="1130175072">
                  <w:marLeft w:val="0"/>
                  <w:marRight w:val="0"/>
                  <w:marTop w:val="0"/>
                  <w:marBottom w:val="0"/>
                  <w:divBdr>
                    <w:top w:val="none" w:sz="0" w:space="0" w:color="auto"/>
                    <w:left w:val="none" w:sz="0" w:space="0" w:color="auto"/>
                    <w:bottom w:val="none" w:sz="0" w:space="0" w:color="auto"/>
                    <w:right w:val="none" w:sz="0" w:space="0" w:color="auto"/>
                  </w:divBdr>
                </w:div>
                <w:div w:id="1157958451">
                  <w:marLeft w:val="0"/>
                  <w:marRight w:val="0"/>
                  <w:marTop w:val="0"/>
                  <w:marBottom w:val="0"/>
                  <w:divBdr>
                    <w:top w:val="none" w:sz="0" w:space="0" w:color="auto"/>
                    <w:left w:val="none" w:sz="0" w:space="0" w:color="auto"/>
                    <w:bottom w:val="none" w:sz="0" w:space="0" w:color="auto"/>
                    <w:right w:val="none" w:sz="0" w:space="0" w:color="auto"/>
                  </w:divBdr>
                </w:div>
                <w:div w:id="1197616347">
                  <w:marLeft w:val="0"/>
                  <w:marRight w:val="0"/>
                  <w:marTop w:val="0"/>
                  <w:marBottom w:val="0"/>
                  <w:divBdr>
                    <w:top w:val="none" w:sz="0" w:space="0" w:color="auto"/>
                    <w:left w:val="none" w:sz="0" w:space="0" w:color="auto"/>
                    <w:bottom w:val="none" w:sz="0" w:space="0" w:color="auto"/>
                    <w:right w:val="none" w:sz="0" w:space="0" w:color="auto"/>
                  </w:divBdr>
                </w:div>
                <w:div w:id="1225215721">
                  <w:marLeft w:val="0"/>
                  <w:marRight w:val="0"/>
                  <w:marTop w:val="0"/>
                  <w:marBottom w:val="0"/>
                  <w:divBdr>
                    <w:top w:val="none" w:sz="0" w:space="0" w:color="auto"/>
                    <w:left w:val="none" w:sz="0" w:space="0" w:color="auto"/>
                    <w:bottom w:val="none" w:sz="0" w:space="0" w:color="auto"/>
                    <w:right w:val="none" w:sz="0" w:space="0" w:color="auto"/>
                  </w:divBdr>
                </w:div>
                <w:div w:id="1276256509">
                  <w:marLeft w:val="0"/>
                  <w:marRight w:val="0"/>
                  <w:marTop w:val="0"/>
                  <w:marBottom w:val="0"/>
                  <w:divBdr>
                    <w:top w:val="none" w:sz="0" w:space="0" w:color="auto"/>
                    <w:left w:val="none" w:sz="0" w:space="0" w:color="auto"/>
                    <w:bottom w:val="none" w:sz="0" w:space="0" w:color="auto"/>
                    <w:right w:val="none" w:sz="0" w:space="0" w:color="auto"/>
                  </w:divBdr>
                </w:div>
                <w:div w:id="1350640355">
                  <w:marLeft w:val="0"/>
                  <w:marRight w:val="0"/>
                  <w:marTop w:val="0"/>
                  <w:marBottom w:val="0"/>
                  <w:divBdr>
                    <w:top w:val="none" w:sz="0" w:space="0" w:color="auto"/>
                    <w:left w:val="none" w:sz="0" w:space="0" w:color="auto"/>
                    <w:bottom w:val="none" w:sz="0" w:space="0" w:color="auto"/>
                    <w:right w:val="none" w:sz="0" w:space="0" w:color="auto"/>
                  </w:divBdr>
                </w:div>
                <w:div w:id="1368018947">
                  <w:marLeft w:val="0"/>
                  <w:marRight w:val="0"/>
                  <w:marTop w:val="0"/>
                  <w:marBottom w:val="0"/>
                  <w:divBdr>
                    <w:top w:val="none" w:sz="0" w:space="0" w:color="auto"/>
                    <w:left w:val="none" w:sz="0" w:space="0" w:color="auto"/>
                    <w:bottom w:val="none" w:sz="0" w:space="0" w:color="auto"/>
                    <w:right w:val="none" w:sz="0" w:space="0" w:color="auto"/>
                  </w:divBdr>
                </w:div>
                <w:div w:id="1371371437">
                  <w:marLeft w:val="0"/>
                  <w:marRight w:val="0"/>
                  <w:marTop w:val="0"/>
                  <w:marBottom w:val="0"/>
                  <w:divBdr>
                    <w:top w:val="none" w:sz="0" w:space="0" w:color="auto"/>
                    <w:left w:val="none" w:sz="0" w:space="0" w:color="auto"/>
                    <w:bottom w:val="none" w:sz="0" w:space="0" w:color="auto"/>
                    <w:right w:val="none" w:sz="0" w:space="0" w:color="auto"/>
                  </w:divBdr>
                </w:div>
                <w:div w:id="1458182256">
                  <w:marLeft w:val="0"/>
                  <w:marRight w:val="0"/>
                  <w:marTop w:val="0"/>
                  <w:marBottom w:val="0"/>
                  <w:divBdr>
                    <w:top w:val="none" w:sz="0" w:space="0" w:color="auto"/>
                    <w:left w:val="none" w:sz="0" w:space="0" w:color="auto"/>
                    <w:bottom w:val="none" w:sz="0" w:space="0" w:color="auto"/>
                    <w:right w:val="none" w:sz="0" w:space="0" w:color="auto"/>
                  </w:divBdr>
                </w:div>
                <w:div w:id="1465389087">
                  <w:marLeft w:val="0"/>
                  <w:marRight w:val="0"/>
                  <w:marTop w:val="0"/>
                  <w:marBottom w:val="0"/>
                  <w:divBdr>
                    <w:top w:val="none" w:sz="0" w:space="0" w:color="auto"/>
                    <w:left w:val="none" w:sz="0" w:space="0" w:color="auto"/>
                    <w:bottom w:val="none" w:sz="0" w:space="0" w:color="auto"/>
                    <w:right w:val="none" w:sz="0" w:space="0" w:color="auto"/>
                  </w:divBdr>
                </w:div>
                <w:div w:id="1529219371">
                  <w:marLeft w:val="0"/>
                  <w:marRight w:val="0"/>
                  <w:marTop w:val="0"/>
                  <w:marBottom w:val="0"/>
                  <w:divBdr>
                    <w:top w:val="none" w:sz="0" w:space="0" w:color="auto"/>
                    <w:left w:val="none" w:sz="0" w:space="0" w:color="auto"/>
                    <w:bottom w:val="none" w:sz="0" w:space="0" w:color="auto"/>
                    <w:right w:val="none" w:sz="0" w:space="0" w:color="auto"/>
                  </w:divBdr>
                </w:div>
                <w:div w:id="1642923627">
                  <w:marLeft w:val="0"/>
                  <w:marRight w:val="0"/>
                  <w:marTop w:val="0"/>
                  <w:marBottom w:val="0"/>
                  <w:divBdr>
                    <w:top w:val="none" w:sz="0" w:space="0" w:color="auto"/>
                    <w:left w:val="none" w:sz="0" w:space="0" w:color="auto"/>
                    <w:bottom w:val="none" w:sz="0" w:space="0" w:color="auto"/>
                    <w:right w:val="none" w:sz="0" w:space="0" w:color="auto"/>
                  </w:divBdr>
                </w:div>
                <w:div w:id="1677919540">
                  <w:marLeft w:val="0"/>
                  <w:marRight w:val="0"/>
                  <w:marTop w:val="0"/>
                  <w:marBottom w:val="0"/>
                  <w:divBdr>
                    <w:top w:val="none" w:sz="0" w:space="0" w:color="auto"/>
                    <w:left w:val="none" w:sz="0" w:space="0" w:color="auto"/>
                    <w:bottom w:val="none" w:sz="0" w:space="0" w:color="auto"/>
                    <w:right w:val="none" w:sz="0" w:space="0" w:color="auto"/>
                  </w:divBdr>
                </w:div>
                <w:div w:id="1693141744">
                  <w:marLeft w:val="0"/>
                  <w:marRight w:val="0"/>
                  <w:marTop w:val="0"/>
                  <w:marBottom w:val="0"/>
                  <w:divBdr>
                    <w:top w:val="none" w:sz="0" w:space="0" w:color="auto"/>
                    <w:left w:val="none" w:sz="0" w:space="0" w:color="auto"/>
                    <w:bottom w:val="none" w:sz="0" w:space="0" w:color="auto"/>
                    <w:right w:val="none" w:sz="0" w:space="0" w:color="auto"/>
                  </w:divBdr>
                </w:div>
                <w:div w:id="1703019544">
                  <w:marLeft w:val="0"/>
                  <w:marRight w:val="0"/>
                  <w:marTop w:val="0"/>
                  <w:marBottom w:val="0"/>
                  <w:divBdr>
                    <w:top w:val="none" w:sz="0" w:space="0" w:color="auto"/>
                    <w:left w:val="none" w:sz="0" w:space="0" w:color="auto"/>
                    <w:bottom w:val="none" w:sz="0" w:space="0" w:color="auto"/>
                    <w:right w:val="none" w:sz="0" w:space="0" w:color="auto"/>
                  </w:divBdr>
                </w:div>
                <w:div w:id="1731615553">
                  <w:marLeft w:val="0"/>
                  <w:marRight w:val="0"/>
                  <w:marTop w:val="0"/>
                  <w:marBottom w:val="0"/>
                  <w:divBdr>
                    <w:top w:val="none" w:sz="0" w:space="0" w:color="auto"/>
                    <w:left w:val="none" w:sz="0" w:space="0" w:color="auto"/>
                    <w:bottom w:val="none" w:sz="0" w:space="0" w:color="auto"/>
                    <w:right w:val="none" w:sz="0" w:space="0" w:color="auto"/>
                  </w:divBdr>
                </w:div>
                <w:div w:id="1737974725">
                  <w:marLeft w:val="0"/>
                  <w:marRight w:val="0"/>
                  <w:marTop w:val="0"/>
                  <w:marBottom w:val="0"/>
                  <w:divBdr>
                    <w:top w:val="none" w:sz="0" w:space="0" w:color="auto"/>
                    <w:left w:val="none" w:sz="0" w:space="0" w:color="auto"/>
                    <w:bottom w:val="none" w:sz="0" w:space="0" w:color="auto"/>
                    <w:right w:val="none" w:sz="0" w:space="0" w:color="auto"/>
                  </w:divBdr>
                </w:div>
                <w:div w:id="1775205862">
                  <w:marLeft w:val="0"/>
                  <w:marRight w:val="0"/>
                  <w:marTop w:val="0"/>
                  <w:marBottom w:val="0"/>
                  <w:divBdr>
                    <w:top w:val="none" w:sz="0" w:space="0" w:color="auto"/>
                    <w:left w:val="none" w:sz="0" w:space="0" w:color="auto"/>
                    <w:bottom w:val="none" w:sz="0" w:space="0" w:color="auto"/>
                    <w:right w:val="none" w:sz="0" w:space="0" w:color="auto"/>
                  </w:divBdr>
                </w:div>
                <w:div w:id="1795174539">
                  <w:marLeft w:val="0"/>
                  <w:marRight w:val="0"/>
                  <w:marTop w:val="0"/>
                  <w:marBottom w:val="0"/>
                  <w:divBdr>
                    <w:top w:val="none" w:sz="0" w:space="0" w:color="auto"/>
                    <w:left w:val="none" w:sz="0" w:space="0" w:color="auto"/>
                    <w:bottom w:val="none" w:sz="0" w:space="0" w:color="auto"/>
                    <w:right w:val="none" w:sz="0" w:space="0" w:color="auto"/>
                  </w:divBdr>
                </w:div>
                <w:div w:id="1848246352">
                  <w:marLeft w:val="0"/>
                  <w:marRight w:val="0"/>
                  <w:marTop w:val="0"/>
                  <w:marBottom w:val="0"/>
                  <w:divBdr>
                    <w:top w:val="none" w:sz="0" w:space="0" w:color="auto"/>
                    <w:left w:val="none" w:sz="0" w:space="0" w:color="auto"/>
                    <w:bottom w:val="none" w:sz="0" w:space="0" w:color="auto"/>
                    <w:right w:val="none" w:sz="0" w:space="0" w:color="auto"/>
                  </w:divBdr>
                </w:div>
                <w:div w:id="1860463357">
                  <w:marLeft w:val="0"/>
                  <w:marRight w:val="0"/>
                  <w:marTop w:val="0"/>
                  <w:marBottom w:val="0"/>
                  <w:divBdr>
                    <w:top w:val="none" w:sz="0" w:space="0" w:color="auto"/>
                    <w:left w:val="none" w:sz="0" w:space="0" w:color="auto"/>
                    <w:bottom w:val="none" w:sz="0" w:space="0" w:color="auto"/>
                    <w:right w:val="none" w:sz="0" w:space="0" w:color="auto"/>
                  </w:divBdr>
                </w:div>
                <w:div w:id="1913159325">
                  <w:marLeft w:val="0"/>
                  <w:marRight w:val="0"/>
                  <w:marTop w:val="0"/>
                  <w:marBottom w:val="0"/>
                  <w:divBdr>
                    <w:top w:val="none" w:sz="0" w:space="0" w:color="auto"/>
                    <w:left w:val="none" w:sz="0" w:space="0" w:color="auto"/>
                    <w:bottom w:val="none" w:sz="0" w:space="0" w:color="auto"/>
                    <w:right w:val="none" w:sz="0" w:space="0" w:color="auto"/>
                  </w:divBdr>
                </w:div>
                <w:div w:id="1946040843">
                  <w:marLeft w:val="0"/>
                  <w:marRight w:val="0"/>
                  <w:marTop w:val="0"/>
                  <w:marBottom w:val="0"/>
                  <w:divBdr>
                    <w:top w:val="none" w:sz="0" w:space="0" w:color="auto"/>
                    <w:left w:val="none" w:sz="0" w:space="0" w:color="auto"/>
                    <w:bottom w:val="none" w:sz="0" w:space="0" w:color="auto"/>
                    <w:right w:val="none" w:sz="0" w:space="0" w:color="auto"/>
                  </w:divBdr>
                </w:div>
                <w:div w:id="1996373671">
                  <w:marLeft w:val="0"/>
                  <w:marRight w:val="0"/>
                  <w:marTop w:val="0"/>
                  <w:marBottom w:val="0"/>
                  <w:divBdr>
                    <w:top w:val="none" w:sz="0" w:space="0" w:color="auto"/>
                    <w:left w:val="none" w:sz="0" w:space="0" w:color="auto"/>
                    <w:bottom w:val="none" w:sz="0" w:space="0" w:color="auto"/>
                    <w:right w:val="none" w:sz="0" w:space="0" w:color="auto"/>
                  </w:divBdr>
                </w:div>
                <w:div w:id="1996910546">
                  <w:marLeft w:val="0"/>
                  <w:marRight w:val="0"/>
                  <w:marTop w:val="0"/>
                  <w:marBottom w:val="0"/>
                  <w:divBdr>
                    <w:top w:val="none" w:sz="0" w:space="0" w:color="auto"/>
                    <w:left w:val="none" w:sz="0" w:space="0" w:color="auto"/>
                    <w:bottom w:val="none" w:sz="0" w:space="0" w:color="auto"/>
                    <w:right w:val="none" w:sz="0" w:space="0" w:color="auto"/>
                  </w:divBdr>
                </w:div>
                <w:div w:id="2001812698">
                  <w:marLeft w:val="0"/>
                  <w:marRight w:val="0"/>
                  <w:marTop w:val="0"/>
                  <w:marBottom w:val="0"/>
                  <w:divBdr>
                    <w:top w:val="none" w:sz="0" w:space="0" w:color="auto"/>
                    <w:left w:val="none" w:sz="0" w:space="0" w:color="auto"/>
                    <w:bottom w:val="none" w:sz="0" w:space="0" w:color="auto"/>
                    <w:right w:val="none" w:sz="0" w:space="0" w:color="auto"/>
                  </w:divBdr>
                </w:div>
                <w:div w:id="2067147040">
                  <w:marLeft w:val="0"/>
                  <w:marRight w:val="0"/>
                  <w:marTop w:val="0"/>
                  <w:marBottom w:val="0"/>
                  <w:divBdr>
                    <w:top w:val="none" w:sz="0" w:space="0" w:color="auto"/>
                    <w:left w:val="none" w:sz="0" w:space="0" w:color="auto"/>
                    <w:bottom w:val="none" w:sz="0" w:space="0" w:color="auto"/>
                    <w:right w:val="none" w:sz="0" w:space="0" w:color="auto"/>
                  </w:divBdr>
                </w:div>
                <w:div w:id="2115010345">
                  <w:marLeft w:val="0"/>
                  <w:marRight w:val="0"/>
                  <w:marTop w:val="0"/>
                  <w:marBottom w:val="0"/>
                  <w:divBdr>
                    <w:top w:val="none" w:sz="0" w:space="0" w:color="auto"/>
                    <w:left w:val="none" w:sz="0" w:space="0" w:color="auto"/>
                    <w:bottom w:val="none" w:sz="0" w:space="0" w:color="auto"/>
                    <w:right w:val="none" w:sz="0" w:space="0" w:color="auto"/>
                  </w:divBdr>
                </w:div>
                <w:div w:id="2125926743">
                  <w:marLeft w:val="0"/>
                  <w:marRight w:val="0"/>
                  <w:marTop w:val="0"/>
                  <w:marBottom w:val="0"/>
                  <w:divBdr>
                    <w:top w:val="none" w:sz="0" w:space="0" w:color="auto"/>
                    <w:left w:val="none" w:sz="0" w:space="0" w:color="auto"/>
                    <w:bottom w:val="none" w:sz="0" w:space="0" w:color="auto"/>
                    <w:right w:val="none" w:sz="0" w:space="0" w:color="auto"/>
                  </w:divBdr>
                </w:div>
                <w:div w:id="2137214073">
                  <w:marLeft w:val="0"/>
                  <w:marRight w:val="0"/>
                  <w:marTop w:val="0"/>
                  <w:marBottom w:val="0"/>
                  <w:divBdr>
                    <w:top w:val="none" w:sz="0" w:space="0" w:color="auto"/>
                    <w:left w:val="none" w:sz="0" w:space="0" w:color="auto"/>
                    <w:bottom w:val="none" w:sz="0" w:space="0" w:color="auto"/>
                    <w:right w:val="none" w:sz="0" w:space="0" w:color="auto"/>
                  </w:divBdr>
                </w:div>
                <w:div w:id="2140145186">
                  <w:marLeft w:val="0"/>
                  <w:marRight w:val="0"/>
                  <w:marTop w:val="0"/>
                  <w:marBottom w:val="0"/>
                  <w:divBdr>
                    <w:top w:val="none" w:sz="0" w:space="0" w:color="auto"/>
                    <w:left w:val="none" w:sz="0" w:space="0" w:color="auto"/>
                    <w:bottom w:val="none" w:sz="0" w:space="0" w:color="auto"/>
                    <w:right w:val="none" w:sz="0" w:space="0" w:color="auto"/>
                  </w:divBdr>
                </w:div>
                <w:div w:id="21428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47950">
      <w:bodyDiv w:val="1"/>
      <w:marLeft w:val="0"/>
      <w:marRight w:val="0"/>
      <w:marTop w:val="0"/>
      <w:marBottom w:val="0"/>
      <w:divBdr>
        <w:top w:val="none" w:sz="0" w:space="0" w:color="auto"/>
        <w:left w:val="none" w:sz="0" w:space="0" w:color="auto"/>
        <w:bottom w:val="none" w:sz="0" w:space="0" w:color="auto"/>
        <w:right w:val="none" w:sz="0" w:space="0" w:color="auto"/>
      </w:divBdr>
      <w:divsChild>
        <w:div w:id="585455381">
          <w:marLeft w:val="0"/>
          <w:marRight w:val="0"/>
          <w:marTop w:val="0"/>
          <w:marBottom w:val="0"/>
          <w:divBdr>
            <w:top w:val="none" w:sz="0" w:space="0" w:color="auto"/>
            <w:left w:val="none" w:sz="0" w:space="0" w:color="auto"/>
            <w:bottom w:val="none" w:sz="0" w:space="0" w:color="auto"/>
            <w:right w:val="none" w:sz="0" w:space="0" w:color="auto"/>
          </w:divBdr>
        </w:div>
        <w:div w:id="1021666517">
          <w:marLeft w:val="0"/>
          <w:marRight w:val="0"/>
          <w:marTop w:val="0"/>
          <w:marBottom w:val="0"/>
          <w:divBdr>
            <w:top w:val="none" w:sz="0" w:space="0" w:color="auto"/>
            <w:left w:val="none" w:sz="0" w:space="0" w:color="auto"/>
            <w:bottom w:val="none" w:sz="0" w:space="0" w:color="auto"/>
            <w:right w:val="none" w:sz="0" w:space="0" w:color="auto"/>
          </w:divBdr>
        </w:div>
        <w:div w:id="1243030189">
          <w:marLeft w:val="0"/>
          <w:marRight w:val="0"/>
          <w:marTop w:val="0"/>
          <w:marBottom w:val="0"/>
          <w:divBdr>
            <w:top w:val="none" w:sz="0" w:space="0" w:color="auto"/>
            <w:left w:val="none" w:sz="0" w:space="0" w:color="auto"/>
            <w:bottom w:val="none" w:sz="0" w:space="0" w:color="auto"/>
            <w:right w:val="none" w:sz="0" w:space="0" w:color="auto"/>
          </w:divBdr>
        </w:div>
        <w:div w:id="1396586021">
          <w:marLeft w:val="0"/>
          <w:marRight w:val="0"/>
          <w:marTop w:val="0"/>
          <w:marBottom w:val="0"/>
          <w:divBdr>
            <w:top w:val="none" w:sz="0" w:space="0" w:color="auto"/>
            <w:left w:val="none" w:sz="0" w:space="0" w:color="auto"/>
            <w:bottom w:val="none" w:sz="0" w:space="0" w:color="auto"/>
            <w:right w:val="none" w:sz="0" w:space="0" w:color="auto"/>
          </w:divBdr>
        </w:div>
        <w:div w:id="1782262471">
          <w:marLeft w:val="0"/>
          <w:marRight w:val="0"/>
          <w:marTop w:val="0"/>
          <w:marBottom w:val="0"/>
          <w:divBdr>
            <w:top w:val="none" w:sz="0" w:space="0" w:color="auto"/>
            <w:left w:val="none" w:sz="0" w:space="0" w:color="auto"/>
            <w:bottom w:val="none" w:sz="0" w:space="0" w:color="auto"/>
            <w:right w:val="none" w:sz="0" w:space="0" w:color="auto"/>
          </w:divBdr>
        </w:div>
        <w:div w:id="1866287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rvinor\Application%20Data\Microsoft\Templates\IT%20Quality-Master%20Template%20for%20Styles%20Import-v1.0-RC02-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d7feb2c-4a0d-4d18-9d28-04376910739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B8A7652D94AE489EA2B9D3B6BFD87C" ma:contentTypeVersion="15" ma:contentTypeDescription="Create a new document." ma:contentTypeScope="" ma:versionID="8a0982b295759b3cd6977050c834b91e">
  <xsd:schema xmlns:xsd="http://www.w3.org/2001/XMLSchema" xmlns:xs="http://www.w3.org/2001/XMLSchema" xmlns:p="http://schemas.microsoft.com/office/2006/metadata/properties" xmlns:ns3="7d7feb2c-4a0d-4d18-9d28-04376910739e" xmlns:ns4="4056e264-49da-4b33-8227-0f4242e45abf" targetNamespace="http://schemas.microsoft.com/office/2006/metadata/properties" ma:root="true" ma:fieldsID="bdf43afc29c8404d40b914f50cbed092" ns3:_="" ns4:_="">
    <xsd:import namespace="7d7feb2c-4a0d-4d18-9d28-04376910739e"/>
    <xsd:import namespace="4056e264-49da-4b33-8227-0f4242e45ab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feb2c-4a0d-4d18-9d28-04376910739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56e264-49da-4b33-8227-0f4242e45abf"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316B5EF-F9E6-4C1D-99F5-78133C954413}">
  <ds:schemaRefs>
    <ds:schemaRef ds:uri="http://schemas.microsoft.com/office/2006/metadata/properties"/>
    <ds:schemaRef ds:uri="http://schemas.microsoft.com/office/infopath/2007/PartnerControls"/>
    <ds:schemaRef ds:uri="7d7feb2c-4a0d-4d18-9d28-04376910739e"/>
  </ds:schemaRefs>
</ds:datastoreItem>
</file>

<file path=customXml/itemProps2.xml><?xml version="1.0" encoding="utf-8"?>
<ds:datastoreItem xmlns:ds="http://schemas.openxmlformats.org/officeDocument/2006/customXml" ds:itemID="{5C6519C0-625F-4877-9909-DA80C164F5B7}">
  <ds:schemaRefs>
    <ds:schemaRef ds:uri="http://schemas.microsoft.com/sharepoint/v3/contenttype/forms"/>
  </ds:schemaRefs>
</ds:datastoreItem>
</file>

<file path=customXml/itemProps3.xml><?xml version="1.0" encoding="utf-8"?>
<ds:datastoreItem xmlns:ds="http://schemas.openxmlformats.org/officeDocument/2006/customXml" ds:itemID="{E8A28089-7FF0-4B99-8F55-398B21348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feb2c-4a0d-4d18-9d28-04376910739e"/>
    <ds:schemaRef ds:uri="4056e264-49da-4b33-8227-0f4242e45a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A43AF9-213D-4AC8-95A6-10BA88A35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Quality-Master Template for Styles Import-v1.0-RC02-W2010</Template>
  <TotalTime>18</TotalTime>
  <Pages>17</Pages>
  <Words>3286</Words>
  <Characters>18735</Characters>
  <Application>Microsoft Office Word</Application>
  <DocSecurity>0</DocSecurity>
  <Lines>156</Lines>
  <Paragraphs>43</Paragraphs>
  <ScaleCrop>false</ScaleCrop>
  <Manager>idem</Manager>
  <Company>Biogen Idec</Company>
  <LinksUpToDate>false</LinksUpToDate>
  <CharactersWithSpaces>21978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Deliverables Plan Template</dc:title>
  <dc:subject/>
  <dc:creator>corvinor</dc:creator>
  <cp:keywords>Not Sensitive</cp:keywords>
  <dc:description>v1.0 (Departmental)_x000d_
v1.0 (eDocs)</dc:description>
  <cp:lastModifiedBy>Green Bean</cp:lastModifiedBy>
  <cp:revision>7</cp:revision>
  <cp:lastPrinted>2012-11-09T02:19:00Z</cp:lastPrinted>
  <dcterms:created xsi:type="dcterms:W3CDTF">2025-03-20T16:27:00Z</dcterms:created>
  <dcterms:modified xsi:type="dcterms:W3CDTF">2025-03-20T18:24:00Z</dcterms:modified>
  <cp:category>Word 2003/2010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0x01010032B8A7652D94AE489EA2B9D3B6BFD87C</vt:lpwstr>
  </property>
  <property fmtid="{D5CDD505-2E9C-101B-9397-08002B2CF9AE}" pid="3" name="Artifact Type">
    <vt:lpwstr>Living Document</vt:lpwstr>
  </property>
  <property fmtid="{D5CDD505-2E9C-101B-9397-08002B2CF9AE}" pid="4" name="Moderate">
    <vt:lpwstr>Yes</vt:lpwstr>
  </property>
  <property fmtid="{D5CDD505-2E9C-101B-9397-08002B2CF9AE}" pid="5" name="Simple">
    <vt:lpwstr>No</vt:lpwstr>
  </property>
  <property fmtid="{D5CDD505-2E9C-101B-9397-08002B2CF9AE}" pid="6" name="Complex">
    <vt:lpwstr>No</vt:lpwstr>
  </property>
  <property fmtid="{D5CDD505-2E9C-101B-9397-08002B2CF9AE}" pid="7" name="Order">
    <vt:r8>14200</vt:r8>
  </property>
  <property fmtid="{D5CDD505-2E9C-101B-9397-08002B2CF9AE}" pid="8" name="TitusGUID">
    <vt:lpwstr>94fc0f87-13a2-4228-aea3-e4e1e57be84d</vt:lpwstr>
  </property>
  <property fmtid="{D5CDD505-2E9C-101B-9397-08002B2CF9AE}" pid="9" name="BiogenIdecClassification">
    <vt:lpwstr>Not Sensitive</vt:lpwstr>
  </property>
  <property fmtid="{D5CDD505-2E9C-101B-9397-08002B2CF9AE}" pid="10" name="MediaServiceImageTags">
    <vt:lpwstr/>
  </property>
</Properties>
</file>